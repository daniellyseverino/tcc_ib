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0159" w14:textId="1344F57E" w:rsidR="001667EA" w:rsidRPr="00795F30" w:rsidRDefault="00795F30" w:rsidP="006E6531">
      <w:pPr>
        <w:ind w:firstLine="0"/>
        <w:jc w:val="left"/>
        <w:rPr>
          <w:rFonts w:ascii="Cambria" w:hAnsi="Cambria"/>
          <w:b/>
          <w:color w:val="FFFFFF" w:themeColor="background1"/>
          <w:sz w:val="40"/>
        </w:rPr>
      </w:pPr>
      <w:bookmarkStart w:id="0" w:name="_Toc266438449"/>
      <w:bookmarkStart w:id="1" w:name="_Toc266450795"/>
      <w:bookmarkStart w:id="2" w:name="_Toc266515340"/>
      <w:bookmarkStart w:id="3" w:name="_Toc266521895"/>
      <w:bookmarkStart w:id="4" w:name="_Toc267899508"/>
      <w:bookmarkStart w:id="5" w:name="_Toc267903683"/>
      <w:bookmarkStart w:id="6" w:name="_Toc267906924"/>
      <w:bookmarkStart w:id="7" w:name="_Toc271190292"/>
      <w:bookmarkStart w:id="8" w:name="_Toc271194722"/>
      <w:bookmarkStart w:id="9" w:name="_Toc271276251"/>
      <w:bookmarkStart w:id="10" w:name="_Toc272917163"/>
      <w:bookmarkStart w:id="11" w:name="_Toc278817737"/>
      <w:bookmarkStart w:id="12" w:name="_Toc288225244"/>
      <w:bookmarkStart w:id="13" w:name="_Toc302489086"/>
      <w:bookmarkStart w:id="14" w:name="_Toc249691560"/>
      <w:r w:rsidRPr="00795F30">
        <w:rPr>
          <w:rFonts w:ascii="Cambria" w:hAnsi="Cambria"/>
          <w:b/>
          <w:color w:val="FFFFFF" w:themeColor="background1"/>
          <w:sz w:val="40"/>
        </w:rPr>
        <w:t>ABG CONSULTORIA ESTATÍSTICA</w:t>
      </w:r>
    </w:p>
    <w:p w14:paraId="57F69DCB" w14:textId="77777777" w:rsidR="007776B6" w:rsidRDefault="007776B6" w:rsidP="007776B6">
      <w:pPr>
        <w:rPr>
          <w:lang w:val="en-US"/>
        </w:rPr>
      </w:pPr>
      <w:bookmarkStart w:id="15" w:name="_Toc329254352"/>
      <w:bookmarkStart w:id="16" w:name="_Toc430341767"/>
      <w:bookmarkStart w:id="17" w:name="_Toc430341841"/>
      <w:bookmarkStart w:id="18" w:name="_Toc430611378"/>
      <w:bookmarkStart w:id="19" w:name="_Toc430865202"/>
      <w:bookmarkStart w:id="20" w:name="_Toc430869151"/>
      <w:bookmarkStart w:id="21" w:name="_Toc431206432"/>
      <w:bookmarkStart w:id="22" w:name="_Toc431206499"/>
      <w:bookmarkStart w:id="23" w:name="_Toc431374636"/>
      <w:bookmarkStart w:id="24" w:name="_Toc432668340"/>
      <w:bookmarkStart w:id="25" w:name="_Toc433888308"/>
      <w:bookmarkStart w:id="26" w:name="_Toc455746053"/>
      <w:bookmarkStart w:id="27" w:name="_Toc458433388"/>
      <w:bookmarkStart w:id="28" w:name="_Toc458500636"/>
      <w:bookmarkStart w:id="29" w:name="_Toc517102575"/>
      <w:bookmarkStart w:id="30" w:name="_Toc517102728"/>
      <w:bookmarkStart w:id="31" w:name="_Toc518906835"/>
      <w:bookmarkStart w:id="32" w:name="_Toc41655650"/>
      <w:bookmarkStart w:id="33" w:name="_Toc54800893"/>
      <w:bookmarkStart w:id="34" w:name="_Toc54800959"/>
      <w:bookmarkStart w:id="35" w:name="_Toc54874220"/>
      <w:bookmarkStart w:id="36" w:name="_Toc55385755"/>
      <w:bookmarkStart w:id="37" w:name="_Toc55385882"/>
      <w:bookmarkStart w:id="38" w:name="_Toc98317331"/>
      <w:bookmarkStart w:id="39" w:name="_Toc98319192"/>
      <w:bookmarkStart w:id="40" w:name="_Toc112164388"/>
      <w:bookmarkStart w:id="41" w:name="_Toc124430277"/>
      <w:bookmarkStart w:id="42" w:name="_Toc130808186"/>
      <w:bookmarkStart w:id="43" w:name="_Toc133573045"/>
      <w:bookmarkStart w:id="44" w:name="_Toc13443825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2ACEEBBC" w14:textId="77777777" w:rsidR="007776B6" w:rsidRDefault="007776B6" w:rsidP="007776B6">
      <w:pPr>
        <w:rPr>
          <w:lang w:val="en-US"/>
        </w:rPr>
      </w:pPr>
    </w:p>
    <w:p w14:paraId="4476C586" w14:textId="77777777" w:rsidR="007776B6" w:rsidRDefault="007776B6" w:rsidP="007776B6">
      <w:pPr>
        <w:rPr>
          <w:lang w:val="en-US"/>
        </w:rPr>
      </w:pPr>
    </w:p>
    <w:p w14:paraId="478F86CC" w14:textId="77777777" w:rsidR="007776B6" w:rsidRDefault="007776B6" w:rsidP="007776B6">
      <w:pPr>
        <w:rPr>
          <w:lang w:val="en-US"/>
        </w:rPr>
      </w:pPr>
    </w:p>
    <w:p w14:paraId="08FEED68" w14:textId="77777777" w:rsidR="007776B6" w:rsidRDefault="007776B6" w:rsidP="007776B6">
      <w:pPr>
        <w:rPr>
          <w:lang w:val="en-US"/>
        </w:rPr>
      </w:pPr>
    </w:p>
    <w:p w14:paraId="3D26A8BD" w14:textId="77777777" w:rsidR="007776B6" w:rsidRDefault="007776B6" w:rsidP="007776B6">
      <w:pPr>
        <w:rPr>
          <w:lang w:val="en-US"/>
        </w:rPr>
      </w:pPr>
    </w:p>
    <w:p w14:paraId="65FCADA0" w14:textId="77777777" w:rsidR="007776B6" w:rsidRDefault="007776B6" w:rsidP="007776B6">
      <w:pPr>
        <w:rPr>
          <w:lang w:val="en-US"/>
        </w:rPr>
      </w:pPr>
    </w:p>
    <w:p w14:paraId="24F24403" w14:textId="77777777" w:rsidR="007776B6" w:rsidRDefault="007776B6" w:rsidP="007776B6">
      <w:pPr>
        <w:rPr>
          <w:lang w:val="en-US"/>
        </w:rPr>
      </w:pPr>
    </w:p>
    <w:p w14:paraId="7E998B98" w14:textId="77777777" w:rsidR="007776B6" w:rsidRDefault="007776B6" w:rsidP="007776B6">
      <w:pPr>
        <w:rPr>
          <w:lang w:val="en-US"/>
        </w:rPr>
      </w:pPr>
    </w:p>
    <w:p w14:paraId="3A7515C8" w14:textId="77777777" w:rsidR="007776B6" w:rsidRDefault="007776B6" w:rsidP="007776B6">
      <w:pPr>
        <w:rPr>
          <w:lang w:val="en-US"/>
        </w:rPr>
      </w:pPr>
    </w:p>
    <w:p w14:paraId="14D492A7" w14:textId="36E653B9" w:rsidR="007776B6" w:rsidRDefault="007776B6" w:rsidP="007776B6">
      <w:pPr>
        <w:pStyle w:val="Ttulo1"/>
        <w:rPr>
          <w:lang w:val="en-US"/>
        </w:rPr>
      </w:pPr>
      <w:bookmarkStart w:id="45" w:name="_Toc137149896"/>
      <w:proofErr w:type="spellStart"/>
      <w:r>
        <w:rPr>
          <w:lang w:val="en-US"/>
        </w:rPr>
        <w:t>Previsão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séries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epidemiológicas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incorporando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atraso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notificação</w:t>
      </w:r>
      <w:bookmarkEnd w:id="45"/>
      <w:proofErr w:type="spellEnd"/>
    </w:p>
    <w:p w14:paraId="524A1D4B" w14:textId="77777777" w:rsidR="00E6553D" w:rsidRDefault="00E6553D" w:rsidP="00E6553D">
      <w:pPr>
        <w:jc w:val="center"/>
        <w:rPr>
          <w:lang w:val="en-US"/>
        </w:rPr>
      </w:pPr>
    </w:p>
    <w:p w14:paraId="7C86A127" w14:textId="77777777" w:rsidR="00E6553D" w:rsidRDefault="00E6553D" w:rsidP="00E6553D">
      <w:pPr>
        <w:jc w:val="center"/>
        <w:rPr>
          <w:lang w:val="en-US"/>
        </w:rPr>
      </w:pPr>
    </w:p>
    <w:p w14:paraId="05F124F2" w14:textId="77777777" w:rsidR="00E6553D" w:rsidRDefault="00E6553D" w:rsidP="00E6553D">
      <w:pPr>
        <w:ind w:firstLine="0"/>
        <w:jc w:val="center"/>
        <w:rPr>
          <w:lang w:val="en-US"/>
        </w:rPr>
      </w:pPr>
    </w:p>
    <w:p w14:paraId="1ED09D9B" w14:textId="53E1511A" w:rsidR="007776B6" w:rsidRDefault="007776B6" w:rsidP="00E6553D">
      <w:pPr>
        <w:ind w:firstLine="0"/>
        <w:jc w:val="center"/>
        <w:rPr>
          <w:lang w:val="en-US"/>
        </w:rPr>
      </w:pPr>
      <w:proofErr w:type="spellStart"/>
      <w:r>
        <w:rPr>
          <w:lang w:val="en-US"/>
        </w:rPr>
        <w:t>Danielly</w:t>
      </w:r>
      <w:proofErr w:type="spellEnd"/>
      <w:r>
        <w:rPr>
          <w:lang w:val="en-US"/>
        </w:rPr>
        <w:t xml:space="preserve"> Santos Severino</w:t>
      </w:r>
    </w:p>
    <w:p w14:paraId="3A9240BC" w14:textId="47641D4F" w:rsidR="007776B6" w:rsidRDefault="007776B6" w:rsidP="00E6553D">
      <w:pPr>
        <w:ind w:firstLine="0"/>
        <w:jc w:val="center"/>
        <w:rPr>
          <w:lang w:val="en-US"/>
        </w:rPr>
      </w:pPr>
      <w:proofErr w:type="spellStart"/>
      <w:r>
        <w:rPr>
          <w:lang w:val="en-US"/>
        </w:rPr>
        <w:t>Orientador</w:t>
      </w:r>
      <w:proofErr w:type="spellEnd"/>
      <w:r>
        <w:rPr>
          <w:lang w:val="en-US"/>
        </w:rPr>
        <w:t xml:space="preserve">: Dani </w:t>
      </w:r>
      <w:proofErr w:type="spellStart"/>
      <w:r>
        <w:rPr>
          <w:lang w:val="en-US"/>
        </w:rPr>
        <w:t>Gamerman</w:t>
      </w:r>
      <w:proofErr w:type="spellEnd"/>
    </w:p>
    <w:p w14:paraId="25C1C217" w14:textId="0610657D" w:rsidR="007776B6" w:rsidRDefault="007776B6" w:rsidP="00E6553D">
      <w:pPr>
        <w:ind w:firstLine="0"/>
        <w:jc w:val="center"/>
        <w:rPr>
          <w:lang w:val="en-US"/>
        </w:rPr>
      </w:pPr>
      <w:r>
        <w:rPr>
          <w:lang w:val="en-US"/>
        </w:rPr>
        <w:t>Co-</w:t>
      </w:r>
      <w:proofErr w:type="spellStart"/>
      <w:r>
        <w:rPr>
          <w:lang w:val="en-US"/>
        </w:rPr>
        <w:t>Orientadore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Izabel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Nolau</w:t>
      </w:r>
      <w:proofErr w:type="spellEnd"/>
    </w:p>
    <w:p w14:paraId="4F1EB8D9" w14:textId="77777777" w:rsidR="00E6553D" w:rsidRDefault="00E6553D" w:rsidP="00E6553D">
      <w:pPr>
        <w:jc w:val="center"/>
        <w:rPr>
          <w:lang w:val="en-US"/>
        </w:rPr>
      </w:pPr>
    </w:p>
    <w:p w14:paraId="4C162FF3" w14:textId="77777777" w:rsidR="00E6553D" w:rsidRDefault="00E6553D" w:rsidP="00E6553D">
      <w:pPr>
        <w:jc w:val="center"/>
        <w:rPr>
          <w:lang w:val="en-US"/>
        </w:rPr>
      </w:pPr>
    </w:p>
    <w:p w14:paraId="7A35B6B0" w14:textId="77777777" w:rsidR="00E6553D" w:rsidRDefault="00E6553D" w:rsidP="00E6553D">
      <w:pPr>
        <w:jc w:val="center"/>
        <w:rPr>
          <w:lang w:val="en-US"/>
        </w:rPr>
      </w:pPr>
    </w:p>
    <w:p w14:paraId="37776DD3" w14:textId="77777777" w:rsidR="00E6553D" w:rsidRDefault="00E6553D" w:rsidP="00E6553D">
      <w:pPr>
        <w:jc w:val="center"/>
        <w:rPr>
          <w:lang w:val="en-US"/>
        </w:rPr>
      </w:pPr>
    </w:p>
    <w:p w14:paraId="1DAB7397" w14:textId="77777777" w:rsidR="00E6553D" w:rsidRDefault="00E6553D" w:rsidP="00E6553D">
      <w:pPr>
        <w:jc w:val="center"/>
        <w:rPr>
          <w:lang w:val="en-US"/>
        </w:rPr>
      </w:pPr>
    </w:p>
    <w:p w14:paraId="614A64CB" w14:textId="77777777" w:rsidR="00E6553D" w:rsidRDefault="00E6553D" w:rsidP="00E6553D">
      <w:pPr>
        <w:jc w:val="center"/>
        <w:rPr>
          <w:lang w:val="en-US"/>
        </w:rPr>
      </w:pPr>
    </w:p>
    <w:p w14:paraId="4E64ADE8" w14:textId="77777777" w:rsidR="00E6553D" w:rsidRDefault="00E6553D" w:rsidP="00E6553D">
      <w:pPr>
        <w:jc w:val="center"/>
        <w:rPr>
          <w:lang w:val="en-US"/>
        </w:rPr>
      </w:pPr>
    </w:p>
    <w:p w14:paraId="7F186321" w14:textId="77777777" w:rsidR="00E6553D" w:rsidRDefault="00E6553D" w:rsidP="00E6553D">
      <w:pPr>
        <w:jc w:val="center"/>
        <w:rPr>
          <w:lang w:val="en-US"/>
        </w:rPr>
      </w:pPr>
    </w:p>
    <w:p w14:paraId="44571C3D" w14:textId="77777777" w:rsidR="00E6553D" w:rsidRDefault="00E6553D" w:rsidP="00E6553D">
      <w:pPr>
        <w:jc w:val="center"/>
        <w:rPr>
          <w:lang w:val="en-US"/>
        </w:rPr>
      </w:pPr>
    </w:p>
    <w:p w14:paraId="10E63E27" w14:textId="77777777" w:rsidR="00E6553D" w:rsidRDefault="00E6553D" w:rsidP="00E6553D">
      <w:pPr>
        <w:jc w:val="center"/>
        <w:rPr>
          <w:lang w:val="en-US"/>
        </w:rPr>
      </w:pPr>
    </w:p>
    <w:p w14:paraId="3247AD2D" w14:textId="77777777" w:rsidR="00E6553D" w:rsidRDefault="00E6553D" w:rsidP="00E6553D">
      <w:pPr>
        <w:jc w:val="center"/>
        <w:rPr>
          <w:lang w:val="en-US"/>
        </w:rPr>
      </w:pPr>
    </w:p>
    <w:p w14:paraId="52298B74" w14:textId="77777777" w:rsidR="00E6553D" w:rsidRDefault="00E6553D" w:rsidP="00E6553D">
      <w:pPr>
        <w:jc w:val="center"/>
        <w:rPr>
          <w:lang w:val="en-US"/>
        </w:rPr>
      </w:pPr>
    </w:p>
    <w:p w14:paraId="55DF4FD7" w14:textId="77777777" w:rsidR="00E6553D" w:rsidRDefault="00E6553D" w:rsidP="00E6553D">
      <w:pPr>
        <w:jc w:val="center"/>
        <w:rPr>
          <w:lang w:val="en-US"/>
        </w:rPr>
      </w:pPr>
    </w:p>
    <w:p w14:paraId="515BA0E8" w14:textId="754F7587" w:rsidR="00E6553D" w:rsidRDefault="00E6553D" w:rsidP="00E6553D">
      <w:pPr>
        <w:ind w:firstLine="0"/>
        <w:jc w:val="center"/>
        <w:rPr>
          <w:lang w:val="en-US"/>
        </w:rPr>
      </w:pPr>
      <w:proofErr w:type="spellStart"/>
      <w:r>
        <w:rPr>
          <w:lang w:val="en-US"/>
        </w:rPr>
        <w:t>Universidade</w:t>
      </w:r>
      <w:proofErr w:type="spellEnd"/>
      <w:r>
        <w:rPr>
          <w:lang w:val="en-US"/>
        </w:rPr>
        <w:t xml:space="preserve"> Federal de Minas Gerais</w:t>
      </w:r>
    </w:p>
    <w:p w14:paraId="57C71243" w14:textId="56D3CF90" w:rsidR="00E6553D" w:rsidRDefault="00E6553D" w:rsidP="00E6553D">
      <w:pPr>
        <w:ind w:firstLine="0"/>
        <w:jc w:val="center"/>
        <w:rPr>
          <w:lang w:val="en-US"/>
        </w:rPr>
      </w:pPr>
      <w:r>
        <w:rPr>
          <w:lang w:val="en-US"/>
        </w:rPr>
        <w:t xml:space="preserve">Instituto de </w:t>
      </w:r>
      <w:proofErr w:type="spellStart"/>
      <w:r>
        <w:rPr>
          <w:lang w:val="en-US"/>
        </w:rPr>
        <w:t>Ciências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Exatas</w:t>
      </w:r>
      <w:proofErr w:type="spellEnd"/>
    </w:p>
    <w:p w14:paraId="141C97E6" w14:textId="77777777" w:rsidR="00E6553D" w:rsidRDefault="00E6553D" w:rsidP="00E6553D">
      <w:pPr>
        <w:ind w:firstLine="0"/>
        <w:jc w:val="center"/>
        <w:rPr>
          <w:lang w:val="en-US"/>
        </w:rPr>
      </w:pPr>
    </w:p>
    <w:p w14:paraId="0A7792F8" w14:textId="3E58A1B1" w:rsidR="00E6553D" w:rsidRDefault="00E6553D" w:rsidP="00E6553D">
      <w:pPr>
        <w:ind w:firstLine="0"/>
        <w:jc w:val="center"/>
        <w:rPr>
          <w:lang w:val="en-US"/>
        </w:rPr>
      </w:pPr>
      <w:r>
        <w:rPr>
          <w:lang w:val="en-US"/>
        </w:rPr>
        <w:t>2023</w:t>
      </w:r>
    </w:p>
    <w:p w14:paraId="457FBCD4" w14:textId="77777777" w:rsidR="00E6553D" w:rsidRDefault="00E6553D">
      <w:pPr>
        <w:spacing w:line="240" w:lineRule="auto"/>
        <w:ind w:firstLine="0"/>
        <w:jc w:val="center"/>
        <w:rPr>
          <w:lang w:val="en-US"/>
        </w:rPr>
      </w:pPr>
      <w:r>
        <w:rPr>
          <w:lang w:val="en-US"/>
        </w:rPr>
        <w:br w:type="page"/>
      </w:r>
    </w:p>
    <w:p w14:paraId="2E0B9E57" w14:textId="7CC5A60A" w:rsidR="00E6553D" w:rsidRDefault="00E6553D" w:rsidP="00E6553D">
      <w:pPr>
        <w:pStyle w:val="Ttulo1"/>
        <w:rPr>
          <w:lang w:val="en-US"/>
        </w:rPr>
      </w:pPr>
      <w:bookmarkStart w:id="46" w:name="_Toc137149897"/>
      <w:proofErr w:type="spellStart"/>
      <w:r>
        <w:rPr>
          <w:lang w:val="en-US"/>
        </w:rPr>
        <w:lastRenderedPageBreak/>
        <w:t>Resumo</w:t>
      </w:r>
      <w:bookmarkEnd w:id="46"/>
      <w:proofErr w:type="spellEnd"/>
    </w:p>
    <w:p w14:paraId="0B0729CC" w14:textId="0908ECD6" w:rsidR="004C3282" w:rsidRDefault="004C3282" w:rsidP="00E6553D">
      <w:pPr>
        <w:ind w:firstLine="0"/>
        <w:rPr>
          <w:rFonts w:asciiTheme="minorHAnsi" w:hAnsiTheme="minorHAnsi" w:cstheme="minorHAnsi"/>
          <w:bCs/>
          <w:color w:val="000000" w:themeColor="text1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Cs w:val="20"/>
        </w:rPr>
        <w:t xml:space="preserve">A gestão do risco de doenças infecciosas pelos sistemas de vigilância é dificultada pela presença de atrasos na notificação dos casos </w:t>
      </w:r>
      <w:r w:rsidR="00E073BB">
        <w:rPr>
          <w:rFonts w:asciiTheme="minorHAnsi" w:hAnsiTheme="minorHAnsi" w:cstheme="minorHAnsi"/>
          <w:bCs/>
          <w:color w:val="000000" w:themeColor="text1"/>
          <w:szCs w:val="20"/>
        </w:rPr>
        <w:t>relatados</w:t>
      </w:r>
      <w:r>
        <w:rPr>
          <w:rFonts w:asciiTheme="minorHAnsi" w:hAnsiTheme="minorHAnsi" w:cstheme="minorHAnsi"/>
          <w:bCs/>
          <w:color w:val="000000" w:themeColor="text1"/>
          <w:szCs w:val="20"/>
        </w:rPr>
        <w:t>. O atraso na notificação ocorre devido a diversos fatores como confirmação laboratorial, dificuldades de estrutura e problemas logísticos.</w:t>
      </w:r>
      <w:r w:rsidR="006F1FED">
        <w:rPr>
          <w:rFonts w:asciiTheme="minorHAnsi" w:hAnsiTheme="minorHAnsi" w:cstheme="minorHAnsi"/>
          <w:bCs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bCs/>
          <w:color w:val="000000" w:themeColor="text1"/>
          <w:szCs w:val="20"/>
        </w:rPr>
        <w:t xml:space="preserve">É crucial corrigir a informação disponível o mais rápido possível para </w:t>
      </w:r>
      <w:r w:rsidR="006F1FED">
        <w:rPr>
          <w:rFonts w:asciiTheme="minorHAnsi" w:hAnsiTheme="minorHAnsi" w:cstheme="minorHAnsi"/>
          <w:bCs/>
          <w:color w:val="000000" w:themeColor="text1"/>
          <w:szCs w:val="20"/>
        </w:rPr>
        <w:t>auxiliar</w:t>
      </w:r>
      <w:r>
        <w:rPr>
          <w:rFonts w:asciiTheme="minorHAnsi" w:hAnsiTheme="minorHAnsi" w:cstheme="minorHAnsi"/>
          <w:bCs/>
          <w:color w:val="000000" w:themeColor="text1"/>
          <w:szCs w:val="20"/>
        </w:rPr>
        <w:t xml:space="preserve"> a tomada de decisões como </w:t>
      </w:r>
      <w:r w:rsidR="006F1FED">
        <w:rPr>
          <w:rFonts w:asciiTheme="minorHAnsi" w:hAnsiTheme="minorHAnsi" w:cstheme="minorHAnsi"/>
          <w:bCs/>
          <w:color w:val="000000" w:themeColor="text1"/>
          <w:szCs w:val="20"/>
        </w:rPr>
        <w:t>emissões de aviso às autoridades locais e ao público local.</w:t>
      </w:r>
    </w:p>
    <w:p w14:paraId="3355ED80" w14:textId="74B82433" w:rsidR="00DB291F" w:rsidRDefault="006F1FED" w:rsidP="00E6553D">
      <w:pPr>
        <w:ind w:firstLine="0"/>
        <w:rPr>
          <w:rFonts w:asciiTheme="minorHAnsi" w:hAnsiTheme="minorHAnsi" w:cstheme="minorHAnsi"/>
          <w:bCs/>
          <w:color w:val="000000" w:themeColor="text1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Cs w:val="20"/>
        </w:rPr>
        <w:t>São propostos modelos hierárquicos bayesianos para dados de contagem como uma forma flexível de corrigir o atraso nas notificações e quantificar a incerteza associada.</w:t>
      </w:r>
      <w:r w:rsidR="00DB291F">
        <w:rPr>
          <w:rFonts w:asciiTheme="minorHAnsi" w:hAnsiTheme="minorHAnsi" w:cstheme="minorHAnsi"/>
          <w:bCs/>
          <w:color w:val="000000" w:themeColor="text1"/>
          <w:szCs w:val="20"/>
        </w:rPr>
        <w:t xml:space="preserve"> A modelagem proposta assume que os dados de contagem </w:t>
      </w:r>
      <w:r w:rsidR="00E073BB">
        <w:rPr>
          <w:rFonts w:asciiTheme="minorHAnsi" w:hAnsiTheme="minorHAnsi" w:cstheme="minorHAnsi"/>
          <w:bCs/>
          <w:color w:val="000000" w:themeColor="text1"/>
          <w:szCs w:val="20"/>
        </w:rPr>
        <w:t xml:space="preserve">seguem uma </w:t>
      </w:r>
      <w:r w:rsidR="00DB291F">
        <w:rPr>
          <w:rFonts w:asciiTheme="minorHAnsi" w:hAnsiTheme="minorHAnsi" w:cstheme="minorHAnsi"/>
          <w:bCs/>
          <w:color w:val="000000" w:themeColor="text1"/>
          <w:szCs w:val="20"/>
        </w:rPr>
        <w:t>distribuição</w:t>
      </w:r>
      <w:r w:rsidR="00E073BB">
        <w:rPr>
          <w:rFonts w:asciiTheme="minorHAnsi" w:hAnsiTheme="minorHAnsi" w:cstheme="minorHAnsi"/>
          <w:bCs/>
          <w:color w:val="000000" w:themeColor="text1"/>
          <w:szCs w:val="20"/>
        </w:rPr>
        <w:t xml:space="preserve"> de probabilidade</w:t>
      </w:r>
      <w:r w:rsidR="00DB291F">
        <w:rPr>
          <w:rFonts w:asciiTheme="minorHAnsi" w:hAnsiTheme="minorHAnsi" w:cstheme="minorHAnsi"/>
          <w:bCs/>
          <w:color w:val="000000" w:themeColor="text1"/>
          <w:szCs w:val="20"/>
        </w:rPr>
        <w:t xml:space="preserve"> Poisson incorporando componentes temporais </w:t>
      </w:r>
      <w:r w:rsidR="00E073BB">
        <w:rPr>
          <w:rFonts w:asciiTheme="minorHAnsi" w:hAnsiTheme="minorHAnsi" w:cstheme="minorHAnsi"/>
          <w:bCs/>
          <w:color w:val="000000" w:themeColor="text1"/>
          <w:szCs w:val="20"/>
        </w:rPr>
        <w:t>referentes ao período de ocorrência e ao tempo de atraso na notificação</w:t>
      </w:r>
      <w:r w:rsidR="00DB291F">
        <w:rPr>
          <w:rFonts w:asciiTheme="minorHAnsi" w:hAnsiTheme="minorHAnsi" w:cstheme="minorHAnsi"/>
          <w:bCs/>
          <w:color w:val="000000" w:themeColor="text1"/>
          <w:szCs w:val="20"/>
        </w:rPr>
        <w:t>. Essa abordagem é ilustrada em dados de casos de incidência de dengue no Rio de Janeiro</w:t>
      </w:r>
      <w:r w:rsidR="007F2CCF">
        <w:rPr>
          <w:rFonts w:asciiTheme="minorHAnsi" w:hAnsiTheme="minorHAnsi" w:cstheme="minorHAnsi"/>
          <w:bCs/>
          <w:color w:val="000000" w:themeColor="text1"/>
          <w:szCs w:val="20"/>
        </w:rPr>
        <w:t>, Brasil</w:t>
      </w:r>
      <w:r w:rsidR="00DB291F">
        <w:rPr>
          <w:rFonts w:asciiTheme="minorHAnsi" w:hAnsiTheme="minorHAnsi" w:cstheme="minorHAnsi"/>
          <w:bCs/>
          <w:color w:val="000000" w:themeColor="text1"/>
          <w:szCs w:val="20"/>
        </w:rPr>
        <w:t xml:space="preserve">. Além disso, o método de Monte Carlo via cadeias de Markov (MCMC) foi utilizado como técnica de extração de amostras para </w:t>
      </w:r>
      <w:r w:rsidR="00F23061">
        <w:rPr>
          <w:rFonts w:asciiTheme="minorHAnsi" w:hAnsiTheme="minorHAnsi" w:cstheme="minorHAnsi"/>
          <w:bCs/>
          <w:color w:val="000000" w:themeColor="text1"/>
          <w:szCs w:val="20"/>
        </w:rPr>
        <w:t>aproximar</w:t>
      </w:r>
      <w:r w:rsidR="00DB291F">
        <w:rPr>
          <w:rFonts w:asciiTheme="minorHAnsi" w:hAnsiTheme="minorHAnsi" w:cstheme="minorHAnsi"/>
          <w:bCs/>
          <w:color w:val="000000" w:themeColor="text1"/>
          <w:szCs w:val="20"/>
        </w:rPr>
        <w:t xml:space="preserve"> as densidades a posteriori das quantidades de interesse e a operacionalização foi realizada via STAN e R (versão 4.3.1).</w:t>
      </w:r>
    </w:p>
    <w:p w14:paraId="17FFA8D8" w14:textId="77777777" w:rsidR="00E073BB" w:rsidRDefault="00E073BB" w:rsidP="00E6553D">
      <w:pPr>
        <w:ind w:firstLine="0"/>
        <w:rPr>
          <w:rFonts w:asciiTheme="minorHAnsi" w:hAnsiTheme="minorHAnsi" w:cstheme="minorHAnsi"/>
          <w:bCs/>
          <w:color w:val="000000" w:themeColor="text1"/>
          <w:szCs w:val="20"/>
        </w:rPr>
      </w:pPr>
    </w:p>
    <w:p w14:paraId="26E6DAB8" w14:textId="16BF23E6" w:rsidR="000C4582" w:rsidRDefault="00E6553D" w:rsidP="00E6553D">
      <w:pPr>
        <w:ind w:firstLine="0"/>
        <w:rPr>
          <w:rFonts w:asciiTheme="minorHAnsi" w:hAnsiTheme="minorHAnsi" w:cstheme="minorHAnsi"/>
          <w:bCs/>
          <w:color w:val="000000" w:themeColor="text1"/>
          <w:szCs w:val="20"/>
        </w:rPr>
      </w:pPr>
      <w:r w:rsidRPr="00E073BB">
        <w:rPr>
          <w:rFonts w:asciiTheme="minorHAnsi" w:hAnsiTheme="minorHAnsi" w:cstheme="minorHAnsi"/>
          <w:b/>
          <w:color w:val="000000" w:themeColor="text1"/>
          <w:szCs w:val="20"/>
        </w:rPr>
        <w:t>Palavras-chaves</w:t>
      </w:r>
      <w:r>
        <w:rPr>
          <w:rFonts w:asciiTheme="minorHAnsi" w:hAnsiTheme="minorHAnsi" w:cstheme="minorHAnsi"/>
          <w:bCs/>
          <w:color w:val="000000" w:themeColor="text1"/>
          <w:szCs w:val="20"/>
        </w:rPr>
        <w:t xml:space="preserve">: </w:t>
      </w:r>
      <w:r w:rsidR="00E63417">
        <w:rPr>
          <w:rFonts w:asciiTheme="minorHAnsi" w:hAnsiTheme="minorHAnsi" w:cstheme="minorHAnsi"/>
          <w:bCs/>
          <w:color w:val="000000" w:themeColor="text1"/>
          <w:szCs w:val="20"/>
        </w:rPr>
        <w:t>Estatística, i</w:t>
      </w:r>
      <w:r>
        <w:rPr>
          <w:rFonts w:asciiTheme="minorHAnsi" w:hAnsiTheme="minorHAnsi" w:cstheme="minorHAnsi"/>
          <w:bCs/>
          <w:color w:val="000000" w:themeColor="text1"/>
          <w:szCs w:val="20"/>
        </w:rPr>
        <w:t xml:space="preserve">nferência </w:t>
      </w:r>
      <w:r w:rsidR="00F23061">
        <w:rPr>
          <w:rFonts w:asciiTheme="minorHAnsi" w:hAnsiTheme="minorHAnsi" w:cstheme="minorHAnsi"/>
          <w:bCs/>
          <w:color w:val="000000" w:themeColor="text1"/>
          <w:szCs w:val="20"/>
        </w:rPr>
        <w:t>B</w:t>
      </w:r>
      <w:r>
        <w:rPr>
          <w:rFonts w:asciiTheme="minorHAnsi" w:hAnsiTheme="minorHAnsi" w:cstheme="minorHAnsi"/>
          <w:bCs/>
          <w:color w:val="000000" w:themeColor="text1"/>
          <w:szCs w:val="20"/>
        </w:rPr>
        <w:t xml:space="preserve">ayesiana, séries temporais, dados de contagem, atraso na notificação, </w:t>
      </w:r>
      <w:proofErr w:type="spellStart"/>
      <w:r w:rsidR="00F23061" w:rsidRPr="00F23061"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  <w:t>Nowcasting</w:t>
      </w:r>
      <w:proofErr w:type="spellEnd"/>
      <w:r w:rsidR="00F23061">
        <w:rPr>
          <w:rFonts w:asciiTheme="minorHAnsi" w:hAnsiTheme="minorHAnsi" w:cstheme="minorHAnsi"/>
          <w:bCs/>
          <w:color w:val="000000" w:themeColor="text1"/>
          <w:szCs w:val="20"/>
        </w:rPr>
        <w:t xml:space="preserve">, </w:t>
      </w:r>
      <w:proofErr w:type="spellStart"/>
      <w:r w:rsidR="00F23061" w:rsidRPr="00F23061"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  <w:t>Forecasting</w:t>
      </w:r>
      <w:proofErr w:type="spellEnd"/>
      <w:r w:rsidR="00F23061">
        <w:rPr>
          <w:rFonts w:asciiTheme="minorHAnsi" w:hAnsiTheme="minorHAnsi" w:cstheme="minorHAnsi"/>
          <w:bCs/>
          <w:color w:val="000000" w:themeColor="text1"/>
          <w:szCs w:val="20"/>
        </w:rPr>
        <w:t xml:space="preserve">, </w:t>
      </w:r>
      <w:r>
        <w:rPr>
          <w:rFonts w:asciiTheme="minorHAnsi" w:hAnsiTheme="minorHAnsi" w:cstheme="minorHAnsi"/>
          <w:bCs/>
          <w:color w:val="000000" w:themeColor="text1"/>
          <w:szCs w:val="20"/>
        </w:rPr>
        <w:t>dengue.</w:t>
      </w:r>
    </w:p>
    <w:p w14:paraId="749F1458" w14:textId="77777777" w:rsidR="000C4582" w:rsidRDefault="000C4582">
      <w:pPr>
        <w:spacing w:line="240" w:lineRule="auto"/>
        <w:ind w:firstLine="0"/>
        <w:jc w:val="center"/>
        <w:rPr>
          <w:rFonts w:ascii="Cambria" w:eastAsia="Times New Roman" w:hAnsi="Cambria"/>
          <w:b/>
          <w:bCs/>
          <w:i/>
          <w:sz w:val="32"/>
          <w:szCs w:val="28"/>
        </w:rPr>
      </w:pPr>
      <w:r>
        <w:br w:type="page"/>
      </w:r>
    </w:p>
    <w:p w14:paraId="759F794C" w14:textId="742EB08C" w:rsidR="000C4582" w:rsidRDefault="000C4582" w:rsidP="000C4582">
      <w:pPr>
        <w:pStyle w:val="Ttulo1"/>
      </w:pPr>
      <w:r>
        <w:lastRenderedPageBreak/>
        <w:t>Agradecimentos</w:t>
      </w:r>
    </w:p>
    <w:p w14:paraId="08AE359D" w14:textId="77777777" w:rsidR="000C4582" w:rsidRDefault="000C4582" w:rsidP="000C4582">
      <w:r>
        <w:t xml:space="preserve">Algumas épocas da vida a gente trabalha e estuda tanto que o tempo com a família é raro, quando estamos em casa só queremos aproveitar. O engraçado e mais contraditório é que é tudo por eles. Espero estar fazendo o melhor e dar orgulho para quem amo. </w:t>
      </w:r>
    </w:p>
    <w:p w14:paraId="11A13575" w14:textId="721BC080" w:rsidR="00910AAB" w:rsidRDefault="000C4582" w:rsidP="00910AAB">
      <w:r>
        <w:t>Não reclamo porque eu vivo um sonho. Todos os dias posso acessar minha fonte de felicidade, quero ser forte como a Tia L</w:t>
      </w:r>
      <w:r w:rsidR="00910AAB">
        <w:t>ú (Vera Lúcia)</w:t>
      </w:r>
      <w:r>
        <w:t xml:space="preserve"> em tempos difíceis. Agradeço por poder olhar nos olhos do meu irmão Lucas e entender melhor a vida, aprender a me dedicar mais. Sou grata pela minha família e amigos que incentivam minha jornada.</w:t>
      </w:r>
      <w:r w:rsidR="00910AAB">
        <w:t xml:space="preserve"> Me sinto mais livre sempre que me aproximo mais das minhas raízes. Deus, obrigada por ter me tornado a continuação de um sonho do meu pai e da minha mãe, de todos que vieram antes de mim.</w:t>
      </w:r>
    </w:p>
    <w:p w14:paraId="16C33CA3" w14:textId="4F8CA16E" w:rsidR="000C4582" w:rsidRDefault="00017852" w:rsidP="00017852">
      <w:r>
        <w:t xml:space="preserve">Aos meu orientador Dani </w:t>
      </w:r>
      <w:proofErr w:type="spellStart"/>
      <w:r>
        <w:t>Gamerman</w:t>
      </w:r>
      <w:proofErr w:type="spellEnd"/>
      <w:r>
        <w:t xml:space="preserve"> e minha </w:t>
      </w:r>
      <w:proofErr w:type="spellStart"/>
      <w:r>
        <w:t>co-orientadora</w:t>
      </w:r>
      <w:proofErr w:type="spellEnd"/>
      <w:r>
        <w:t xml:space="preserve"> Izabel </w:t>
      </w:r>
      <w:proofErr w:type="spellStart"/>
      <w:r>
        <w:t>Nolau</w:t>
      </w:r>
      <w:proofErr w:type="spellEnd"/>
      <w:r>
        <w:t xml:space="preserve">, agradeço pelos esforços, </w:t>
      </w:r>
      <w:r w:rsidR="0066753C">
        <w:t xml:space="preserve">dedicação, inspiração, apoio e paciência em me auxiliar a concretizar esse trabalho. </w:t>
      </w:r>
      <w:r w:rsidR="000C4582">
        <w:t xml:space="preserve">Agradeço </w:t>
      </w:r>
      <w:r w:rsidR="0066753C">
        <w:t xml:space="preserve">também </w:t>
      </w:r>
      <w:r w:rsidR="000C4582">
        <w:t>aos professores que contribuíram para a minha formaçã</w:t>
      </w:r>
      <w:r w:rsidR="005F2CFB">
        <w:t xml:space="preserve">o, especialmente </w:t>
      </w:r>
      <w:r w:rsidR="00B47427">
        <w:t xml:space="preserve">Cristina </w:t>
      </w:r>
      <w:proofErr w:type="spellStart"/>
      <w:r w:rsidR="00B47427">
        <w:t>Eterovik</w:t>
      </w:r>
      <w:proofErr w:type="spellEnd"/>
      <w:r>
        <w:t xml:space="preserve"> </w:t>
      </w:r>
      <w:r w:rsidR="00B47427">
        <w:t xml:space="preserve">e </w:t>
      </w:r>
      <w:proofErr w:type="spellStart"/>
      <w:r w:rsidR="00B47427">
        <w:t>Helinton</w:t>
      </w:r>
      <w:proofErr w:type="spellEnd"/>
      <w:r w:rsidR="00B47427">
        <w:t xml:space="preserve"> A. Lopes</w:t>
      </w:r>
      <w:r>
        <w:t>.</w:t>
      </w:r>
      <w:r w:rsidR="005F2CFB">
        <w:t xml:space="preserve"> </w:t>
      </w:r>
      <w:r w:rsidR="0066753C">
        <w:t>Por fim, agradeço</w:t>
      </w:r>
      <w:r>
        <w:t xml:space="preserve"> a </w:t>
      </w:r>
      <w:r w:rsidR="005F2CFB">
        <w:t>Fundação Mendes Pimental (FUMP) por me proporcionar condições financeiras para cursar o início da graduação.</w:t>
      </w:r>
    </w:p>
    <w:p w14:paraId="64845EC5" w14:textId="75CAFAC9" w:rsidR="00022F3C" w:rsidRPr="000C4582" w:rsidRDefault="00022F3C" w:rsidP="000C4582">
      <w:r>
        <w:rPr>
          <w:lang w:val="en-US"/>
        </w:rPr>
        <w:br w:type="page"/>
      </w:r>
    </w:p>
    <w:p w14:paraId="401027BA" w14:textId="77777777" w:rsidR="00955635" w:rsidRDefault="004C3282" w:rsidP="00C4595E">
      <w:pPr>
        <w:pStyle w:val="Ttulo1"/>
        <w:rPr>
          <w:noProof/>
        </w:rPr>
      </w:pPr>
      <w:bookmarkStart w:id="47" w:name="_Toc137149898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proofErr w:type="spellStart"/>
      <w:r>
        <w:rPr>
          <w:lang w:val="en-US"/>
        </w:rPr>
        <w:lastRenderedPageBreak/>
        <w:t>Sumário</w:t>
      </w:r>
      <w:bookmarkEnd w:id="47"/>
      <w:proofErr w:type="spellEnd"/>
      <w:r w:rsidR="00CA386B">
        <w:fldChar w:fldCharType="begin"/>
      </w:r>
      <w:r w:rsidR="00CA386B" w:rsidRPr="00661EDC">
        <w:rPr>
          <w:lang w:val="en-US"/>
        </w:rPr>
        <w:instrText xml:space="preserve"> TOC \o "1-2" \h \z \u </w:instrText>
      </w:r>
      <w:r w:rsidR="00CA386B">
        <w:fldChar w:fldCharType="separate"/>
      </w:r>
    </w:p>
    <w:p w14:paraId="46D0DEB7" w14:textId="5C6BCF84" w:rsidR="00955635" w:rsidRDefault="00000000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lang w:eastAsia="pt-BR"/>
          <w14:ligatures w14:val="standardContextual"/>
        </w:rPr>
      </w:pPr>
      <w:hyperlink w:anchor="_Toc137149896" w:history="1">
        <w:r w:rsidR="00955635" w:rsidRPr="0020509F">
          <w:rPr>
            <w:rStyle w:val="Hyperlink"/>
            <w:noProof/>
            <w:lang w:val="en-US"/>
          </w:rPr>
          <w:t>Previsão de séries epidemiológicas incorporando atraso na notificação</w:t>
        </w:r>
        <w:r w:rsidR="00955635">
          <w:rPr>
            <w:noProof/>
            <w:webHidden/>
          </w:rPr>
          <w:tab/>
        </w:r>
        <w:r w:rsidR="00955635">
          <w:rPr>
            <w:noProof/>
            <w:webHidden/>
          </w:rPr>
          <w:fldChar w:fldCharType="begin"/>
        </w:r>
        <w:r w:rsidR="00955635">
          <w:rPr>
            <w:noProof/>
            <w:webHidden/>
          </w:rPr>
          <w:instrText xml:space="preserve"> PAGEREF _Toc137149896 \h </w:instrText>
        </w:r>
        <w:r w:rsidR="00955635">
          <w:rPr>
            <w:noProof/>
            <w:webHidden/>
          </w:rPr>
        </w:r>
        <w:r w:rsidR="00955635">
          <w:rPr>
            <w:noProof/>
            <w:webHidden/>
          </w:rPr>
          <w:fldChar w:fldCharType="separate"/>
        </w:r>
        <w:r w:rsidR="00955635">
          <w:rPr>
            <w:noProof/>
            <w:webHidden/>
          </w:rPr>
          <w:t>1</w:t>
        </w:r>
        <w:r w:rsidR="00955635">
          <w:rPr>
            <w:noProof/>
            <w:webHidden/>
          </w:rPr>
          <w:fldChar w:fldCharType="end"/>
        </w:r>
      </w:hyperlink>
    </w:p>
    <w:p w14:paraId="55FCEBA5" w14:textId="1797D7A6" w:rsidR="00955635" w:rsidRDefault="00000000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lang w:eastAsia="pt-BR"/>
          <w14:ligatures w14:val="standardContextual"/>
        </w:rPr>
      </w:pPr>
      <w:hyperlink w:anchor="_Toc137149897" w:history="1">
        <w:r w:rsidR="00955635" w:rsidRPr="0020509F">
          <w:rPr>
            <w:rStyle w:val="Hyperlink"/>
            <w:noProof/>
            <w:lang w:val="en-US"/>
          </w:rPr>
          <w:t>Resumo</w:t>
        </w:r>
        <w:r w:rsidR="00955635">
          <w:rPr>
            <w:noProof/>
            <w:webHidden/>
          </w:rPr>
          <w:tab/>
        </w:r>
        <w:r w:rsidR="00955635">
          <w:rPr>
            <w:noProof/>
            <w:webHidden/>
          </w:rPr>
          <w:fldChar w:fldCharType="begin"/>
        </w:r>
        <w:r w:rsidR="00955635">
          <w:rPr>
            <w:noProof/>
            <w:webHidden/>
          </w:rPr>
          <w:instrText xml:space="preserve"> PAGEREF _Toc137149897 \h </w:instrText>
        </w:r>
        <w:r w:rsidR="00955635">
          <w:rPr>
            <w:noProof/>
            <w:webHidden/>
          </w:rPr>
        </w:r>
        <w:r w:rsidR="00955635">
          <w:rPr>
            <w:noProof/>
            <w:webHidden/>
          </w:rPr>
          <w:fldChar w:fldCharType="separate"/>
        </w:r>
        <w:r w:rsidR="00955635">
          <w:rPr>
            <w:noProof/>
            <w:webHidden/>
          </w:rPr>
          <w:t>2</w:t>
        </w:r>
        <w:r w:rsidR="00955635">
          <w:rPr>
            <w:noProof/>
            <w:webHidden/>
          </w:rPr>
          <w:fldChar w:fldCharType="end"/>
        </w:r>
      </w:hyperlink>
    </w:p>
    <w:p w14:paraId="62E8F89F" w14:textId="345C7CBB" w:rsidR="00955635" w:rsidRDefault="00000000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lang w:eastAsia="pt-BR"/>
          <w14:ligatures w14:val="standardContextual"/>
        </w:rPr>
      </w:pPr>
      <w:hyperlink w:anchor="_Toc137149898" w:history="1">
        <w:r w:rsidR="00955635" w:rsidRPr="0020509F">
          <w:rPr>
            <w:rStyle w:val="Hyperlink"/>
            <w:noProof/>
            <w:lang w:val="en-US"/>
          </w:rPr>
          <w:t>Sumário</w:t>
        </w:r>
        <w:r w:rsidR="00955635">
          <w:rPr>
            <w:noProof/>
            <w:webHidden/>
          </w:rPr>
          <w:tab/>
        </w:r>
        <w:r w:rsidR="00955635">
          <w:rPr>
            <w:noProof/>
            <w:webHidden/>
          </w:rPr>
          <w:fldChar w:fldCharType="begin"/>
        </w:r>
        <w:r w:rsidR="00955635">
          <w:rPr>
            <w:noProof/>
            <w:webHidden/>
          </w:rPr>
          <w:instrText xml:space="preserve"> PAGEREF _Toc137149898 \h </w:instrText>
        </w:r>
        <w:r w:rsidR="00955635">
          <w:rPr>
            <w:noProof/>
            <w:webHidden/>
          </w:rPr>
        </w:r>
        <w:r w:rsidR="00955635">
          <w:rPr>
            <w:noProof/>
            <w:webHidden/>
          </w:rPr>
          <w:fldChar w:fldCharType="separate"/>
        </w:r>
        <w:r w:rsidR="00955635">
          <w:rPr>
            <w:noProof/>
            <w:webHidden/>
          </w:rPr>
          <w:t>3</w:t>
        </w:r>
        <w:r w:rsidR="00955635">
          <w:rPr>
            <w:noProof/>
            <w:webHidden/>
          </w:rPr>
          <w:fldChar w:fldCharType="end"/>
        </w:r>
      </w:hyperlink>
    </w:p>
    <w:p w14:paraId="1E96EA3E" w14:textId="3194C46D" w:rsidR="00955635" w:rsidRDefault="00000000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lang w:eastAsia="pt-BR"/>
          <w14:ligatures w14:val="standardContextual"/>
        </w:rPr>
      </w:pPr>
      <w:hyperlink w:anchor="_Toc137149899" w:history="1">
        <w:r w:rsidR="00955635" w:rsidRPr="0020509F">
          <w:rPr>
            <w:rStyle w:val="Hyperlink"/>
            <w:noProof/>
          </w:rPr>
          <w:t>Sumário de Tabelas</w:t>
        </w:r>
        <w:r w:rsidR="00955635">
          <w:rPr>
            <w:noProof/>
            <w:webHidden/>
          </w:rPr>
          <w:tab/>
        </w:r>
        <w:r w:rsidR="00955635">
          <w:rPr>
            <w:noProof/>
            <w:webHidden/>
          </w:rPr>
          <w:fldChar w:fldCharType="begin"/>
        </w:r>
        <w:r w:rsidR="00955635">
          <w:rPr>
            <w:noProof/>
            <w:webHidden/>
          </w:rPr>
          <w:instrText xml:space="preserve"> PAGEREF _Toc137149899 \h </w:instrText>
        </w:r>
        <w:r w:rsidR="00955635">
          <w:rPr>
            <w:noProof/>
            <w:webHidden/>
          </w:rPr>
        </w:r>
        <w:r w:rsidR="00955635">
          <w:rPr>
            <w:noProof/>
            <w:webHidden/>
          </w:rPr>
          <w:fldChar w:fldCharType="separate"/>
        </w:r>
        <w:r w:rsidR="00955635">
          <w:rPr>
            <w:noProof/>
            <w:webHidden/>
          </w:rPr>
          <w:t>3</w:t>
        </w:r>
        <w:r w:rsidR="00955635">
          <w:rPr>
            <w:noProof/>
            <w:webHidden/>
          </w:rPr>
          <w:fldChar w:fldCharType="end"/>
        </w:r>
      </w:hyperlink>
    </w:p>
    <w:p w14:paraId="1EA51761" w14:textId="7A0AFC1C" w:rsidR="00955635" w:rsidRDefault="00000000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lang w:eastAsia="pt-BR"/>
          <w14:ligatures w14:val="standardContextual"/>
        </w:rPr>
      </w:pPr>
      <w:hyperlink w:anchor="_Toc137149900" w:history="1">
        <w:r w:rsidR="00955635" w:rsidRPr="0020509F">
          <w:rPr>
            <w:rStyle w:val="Hyperlink"/>
            <w:noProof/>
          </w:rPr>
          <w:t>Sumário de Figuras</w:t>
        </w:r>
        <w:r w:rsidR="00955635">
          <w:rPr>
            <w:noProof/>
            <w:webHidden/>
          </w:rPr>
          <w:tab/>
        </w:r>
        <w:r w:rsidR="00955635">
          <w:rPr>
            <w:noProof/>
            <w:webHidden/>
          </w:rPr>
          <w:fldChar w:fldCharType="begin"/>
        </w:r>
        <w:r w:rsidR="00955635">
          <w:rPr>
            <w:noProof/>
            <w:webHidden/>
          </w:rPr>
          <w:instrText xml:space="preserve"> PAGEREF _Toc137149900 \h </w:instrText>
        </w:r>
        <w:r w:rsidR="00955635">
          <w:rPr>
            <w:noProof/>
            <w:webHidden/>
          </w:rPr>
        </w:r>
        <w:r w:rsidR="00955635">
          <w:rPr>
            <w:noProof/>
            <w:webHidden/>
          </w:rPr>
          <w:fldChar w:fldCharType="separate"/>
        </w:r>
        <w:r w:rsidR="00955635">
          <w:rPr>
            <w:noProof/>
            <w:webHidden/>
          </w:rPr>
          <w:t>3</w:t>
        </w:r>
        <w:r w:rsidR="00955635">
          <w:rPr>
            <w:noProof/>
            <w:webHidden/>
          </w:rPr>
          <w:fldChar w:fldCharType="end"/>
        </w:r>
      </w:hyperlink>
    </w:p>
    <w:p w14:paraId="3E7EA953" w14:textId="3A7F7EC1" w:rsidR="00955635" w:rsidRDefault="00000000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lang w:eastAsia="pt-BR"/>
          <w14:ligatures w14:val="standardContextual"/>
        </w:rPr>
      </w:pPr>
      <w:hyperlink w:anchor="_Toc137149901" w:history="1">
        <w:r w:rsidR="00955635" w:rsidRPr="0020509F">
          <w:rPr>
            <w:rStyle w:val="Hyperlink"/>
            <w:noProof/>
          </w:rPr>
          <w:t>Introdução</w:t>
        </w:r>
        <w:r w:rsidR="00955635">
          <w:rPr>
            <w:noProof/>
            <w:webHidden/>
          </w:rPr>
          <w:tab/>
        </w:r>
        <w:r w:rsidR="00955635">
          <w:rPr>
            <w:noProof/>
            <w:webHidden/>
          </w:rPr>
          <w:fldChar w:fldCharType="begin"/>
        </w:r>
        <w:r w:rsidR="00955635">
          <w:rPr>
            <w:noProof/>
            <w:webHidden/>
          </w:rPr>
          <w:instrText xml:space="preserve"> PAGEREF _Toc137149901 \h </w:instrText>
        </w:r>
        <w:r w:rsidR="00955635">
          <w:rPr>
            <w:noProof/>
            <w:webHidden/>
          </w:rPr>
        </w:r>
        <w:r w:rsidR="00955635">
          <w:rPr>
            <w:noProof/>
            <w:webHidden/>
          </w:rPr>
          <w:fldChar w:fldCharType="separate"/>
        </w:r>
        <w:r w:rsidR="00955635">
          <w:rPr>
            <w:noProof/>
            <w:webHidden/>
          </w:rPr>
          <w:t>4</w:t>
        </w:r>
        <w:r w:rsidR="00955635">
          <w:rPr>
            <w:noProof/>
            <w:webHidden/>
          </w:rPr>
          <w:fldChar w:fldCharType="end"/>
        </w:r>
      </w:hyperlink>
    </w:p>
    <w:p w14:paraId="1C329AC3" w14:textId="63729CC3" w:rsidR="00955635" w:rsidRDefault="00000000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lang w:eastAsia="pt-BR"/>
          <w14:ligatures w14:val="standardContextual"/>
        </w:rPr>
      </w:pPr>
      <w:hyperlink w:anchor="_Toc137149902" w:history="1">
        <w:r w:rsidR="00955635" w:rsidRPr="0020509F">
          <w:rPr>
            <w:rStyle w:val="Hyperlink"/>
            <w:noProof/>
          </w:rPr>
          <w:t>Estrutura típica dos dados com atraso na notificação</w:t>
        </w:r>
        <w:r w:rsidR="00955635">
          <w:rPr>
            <w:noProof/>
            <w:webHidden/>
          </w:rPr>
          <w:tab/>
        </w:r>
        <w:r w:rsidR="00955635">
          <w:rPr>
            <w:noProof/>
            <w:webHidden/>
          </w:rPr>
          <w:fldChar w:fldCharType="begin"/>
        </w:r>
        <w:r w:rsidR="00955635">
          <w:rPr>
            <w:noProof/>
            <w:webHidden/>
          </w:rPr>
          <w:instrText xml:space="preserve"> PAGEREF _Toc137149902 \h </w:instrText>
        </w:r>
        <w:r w:rsidR="00955635">
          <w:rPr>
            <w:noProof/>
            <w:webHidden/>
          </w:rPr>
        </w:r>
        <w:r w:rsidR="00955635">
          <w:rPr>
            <w:noProof/>
            <w:webHidden/>
          </w:rPr>
          <w:fldChar w:fldCharType="separate"/>
        </w:r>
        <w:r w:rsidR="00955635">
          <w:rPr>
            <w:noProof/>
            <w:webHidden/>
          </w:rPr>
          <w:t>5</w:t>
        </w:r>
        <w:r w:rsidR="00955635">
          <w:rPr>
            <w:noProof/>
            <w:webHidden/>
          </w:rPr>
          <w:fldChar w:fldCharType="end"/>
        </w:r>
      </w:hyperlink>
    </w:p>
    <w:p w14:paraId="5C67FADD" w14:textId="0E479305" w:rsidR="00955635" w:rsidRDefault="00000000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lang w:eastAsia="pt-BR"/>
          <w14:ligatures w14:val="standardContextual"/>
        </w:rPr>
      </w:pPr>
      <w:hyperlink w:anchor="_Toc137149903" w:history="1">
        <w:r w:rsidR="00955635" w:rsidRPr="0020509F">
          <w:rPr>
            <w:rStyle w:val="Hyperlink"/>
            <w:noProof/>
          </w:rPr>
          <w:t>Metodologia</w:t>
        </w:r>
        <w:r w:rsidR="00955635">
          <w:rPr>
            <w:noProof/>
            <w:webHidden/>
          </w:rPr>
          <w:tab/>
        </w:r>
        <w:r w:rsidR="00955635">
          <w:rPr>
            <w:noProof/>
            <w:webHidden/>
          </w:rPr>
          <w:fldChar w:fldCharType="begin"/>
        </w:r>
        <w:r w:rsidR="00955635">
          <w:rPr>
            <w:noProof/>
            <w:webHidden/>
          </w:rPr>
          <w:instrText xml:space="preserve"> PAGEREF _Toc137149903 \h </w:instrText>
        </w:r>
        <w:r w:rsidR="00955635">
          <w:rPr>
            <w:noProof/>
            <w:webHidden/>
          </w:rPr>
        </w:r>
        <w:r w:rsidR="00955635">
          <w:rPr>
            <w:noProof/>
            <w:webHidden/>
          </w:rPr>
          <w:fldChar w:fldCharType="separate"/>
        </w:r>
        <w:r w:rsidR="00955635">
          <w:rPr>
            <w:noProof/>
            <w:webHidden/>
          </w:rPr>
          <w:t>6</w:t>
        </w:r>
        <w:r w:rsidR="00955635">
          <w:rPr>
            <w:noProof/>
            <w:webHidden/>
          </w:rPr>
          <w:fldChar w:fldCharType="end"/>
        </w:r>
      </w:hyperlink>
    </w:p>
    <w:p w14:paraId="1C0FC9D4" w14:textId="28DFE34E" w:rsidR="00955635" w:rsidRDefault="00000000">
      <w:pPr>
        <w:pStyle w:val="Sumrio2"/>
        <w:rPr>
          <w:rFonts w:asciiTheme="minorHAnsi" w:eastAsiaTheme="minorEastAsia" w:hAnsiTheme="minorHAnsi" w:cstheme="minorBidi"/>
          <w:noProof/>
          <w:kern w:val="2"/>
          <w:sz w:val="22"/>
          <w:lang w:eastAsia="pt-BR"/>
          <w14:ligatures w14:val="standardContextual"/>
        </w:rPr>
      </w:pPr>
      <w:hyperlink w:anchor="_Toc137149904" w:history="1">
        <w:r w:rsidR="00955635" w:rsidRPr="0020509F">
          <w:rPr>
            <w:rStyle w:val="Hyperlink"/>
            <w:noProof/>
          </w:rPr>
          <w:t>Inferência bayesiana</w:t>
        </w:r>
        <w:r w:rsidR="00955635">
          <w:rPr>
            <w:noProof/>
            <w:webHidden/>
          </w:rPr>
          <w:tab/>
        </w:r>
        <w:r w:rsidR="00955635">
          <w:rPr>
            <w:noProof/>
            <w:webHidden/>
          </w:rPr>
          <w:fldChar w:fldCharType="begin"/>
        </w:r>
        <w:r w:rsidR="00955635">
          <w:rPr>
            <w:noProof/>
            <w:webHidden/>
          </w:rPr>
          <w:instrText xml:space="preserve"> PAGEREF _Toc137149904 \h </w:instrText>
        </w:r>
        <w:r w:rsidR="00955635">
          <w:rPr>
            <w:noProof/>
            <w:webHidden/>
          </w:rPr>
        </w:r>
        <w:r w:rsidR="00955635">
          <w:rPr>
            <w:noProof/>
            <w:webHidden/>
          </w:rPr>
          <w:fldChar w:fldCharType="separate"/>
        </w:r>
        <w:r w:rsidR="00955635">
          <w:rPr>
            <w:noProof/>
            <w:webHidden/>
          </w:rPr>
          <w:t>6</w:t>
        </w:r>
        <w:r w:rsidR="00955635">
          <w:rPr>
            <w:noProof/>
            <w:webHidden/>
          </w:rPr>
          <w:fldChar w:fldCharType="end"/>
        </w:r>
      </w:hyperlink>
    </w:p>
    <w:p w14:paraId="24BE7FD1" w14:textId="271E19D0" w:rsidR="00955635" w:rsidRDefault="00000000">
      <w:pPr>
        <w:pStyle w:val="Sumrio2"/>
        <w:rPr>
          <w:rFonts w:asciiTheme="minorHAnsi" w:eastAsiaTheme="minorEastAsia" w:hAnsiTheme="minorHAnsi" w:cstheme="minorBidi"/>
          <w:noProof/>
          <w:kern w:val="2"/>
          <w:sz w:val="22"/>
          <w:lang w:eastAsia="pt-BR"/>
          <w14:ligatures w14:val="standardContextual"/>
        </w:rPr>
      </w:pPr>
      <w:hyperlink w:anchor="_Toc137149905" w:history="1">
        <w:r w:rsidR="00955635" w:rsidRPr="0020509F">
          <w:rPr>
            <w:rStyle w:val="Hyperlink"/>
            <w:noProof/>
          </w:rPr>
          <w:t>Estimação pontual e intervalar</w:t>
        </w:r>
        <w:r w:rsidR="00955635">
          <w:rPr>
            <w:noProof/>
            <w:webHidden/>
          </w:rPr>
          <w:tab/>
        </w:r>
        <w:r w:rsidR="00955635">
          <w:rPr>
            <w:noProof/>
            <w:webHidden/>
          </w:rPr>
          <w:fldChar w:fldCharType="begin"/>
        </w:r>
        <w:r w:rsidR="00955635">
          <w:rPr>
            <w:noProof/>
            <w:webHidden/>
          </w:rPr>
          <w:instrText xml:space="preserve"> PAGEREF _Toc137149905 \h </w:instrText>
        </w:r>
        <w:r w:rsidR="00955635">
          <w:rPr>
            <w:noProof/>
            <w:webHidden/>
          </w:rPr>
        </w:r>
        <w:r w:rsidR="00955635">
          <w:rPr>
            <w:noProof/>
            <w:webHidden/>
          </w:rPr>
          <w:fldChar w:fldCharType="separate"/>
        </w:r>
        <w:r w:rsidR="00955635">
          <w:rPr>
            <w:noProof/>
            <w:webHidden/>
          </w:rPr>
          <w:t>6</w:t>
        </w:r>
        <w:r w:rsidR="00955635">
          <w:rPr>
            <w:noProof/>
            <w:webHidden/>
          </w:rPr>
          <w:fldChar w:fldCharType="end"/>
        </w:r>
      </w:hyperlink>
    </w:p>
    <w:p w14:paraId="3B3A3870" w14:textId="1D2003BB" w:rsidR="00955635" w:rsidRDefault="00000000">
      <w:pPr>
        <w:pStyle w:val="Sumrio2"/>
        <w:rPr>
          <w:rFonts w:asciiTheme="minorHAnsi" w:eastAsiaTheme="minorEastAsia" w:hAnsiTheme="minorHAnsi" w:cstheme="minorBidi"/>
          <w:noProof/>
          <w:kern w:val="2"/>
          <w:sz w:val="22"/>
          <w:lang w:eastAsia="pt-BR"/>
          <w14:ligatures w14:val="standardContextual"/>
        </w:rPr>
      </w:pPr>
      <w:hyperlink w:anchor="_Toc137149906" w:history="1">
        <w:r w:rsidR="00955635" w:rsidRPr="0020509F">
          <w:rPr>
            <w:rStyle w:val="Hyperlink"/>
            <w:noProof/>
          </w:rPr>
          <w:t>Previsão</w:t>
        </w:r>
        <w:r w:rsidR="00955635">
          <w:rPr>
            <w:noProof/>
            <w:webHidden/>
          </w:rPr>
          <w:tab/>
        </w:r>
        <w:r w:rsidR="00955635">
          <w:rPr>
            <w:noProof/>
            <w:webHidden/>
          </w:rPr>
          <w:fldChar w:fldCharType="begin"/>
        </w:r>
        <w:r w:rsidR="00955635">
          <w:rPr>
            <w:noProof/>
            <w:webHidden/>
          </w:rPr>
          <w:instrText xml:space="preserve"> PAGEREF _Toc137149906 \h </w:instrText>
        </w:r>
        <w:r w:rsidR="00955635">
          <w:rPr>
            <w:noProof/>
            <w:webHidden/>
          </w:rPr>
        </w:r>
        <w:r w:rsidR="00955635">
          <w:rPr>
            <w:noProof/>
            <w:webHidden/>
          </w:rPr>
          <w:fldChar w:fldCharType="separate"/>
        </w:r>
        <w:r w:rsidR="00955635">
          <w:rPr>
            <w:noProof/>
            <w:webHidden/>
          </w:rPr>
          <w:t>7</w:t>
        </w:r>
        <w:r w:rsidR="00955635">
          <w:rPr>
            <w:noProof/>
            <w:webHidden/>
          </w:rPr>
          <w:fldChar w:fldCharType="end"/>
        </w:r>
      </w:hyperlink>
    </w:p>
    <w:p w14:paraId="4393ED6A" w14:textId="3C61F45A" w:rsidR="00955635" w:rsidRDefault="00000000">
      <w:pPr>
        <w:pStyle w:val="Sumrio2"/>
        <w:rPr>
          <w:rFonts w:asciiTheme="minorHAnsi" w:eastAsiaTheme="minorEastAsia" w:hAnsiTheme="minorHAnsi" w:cstheme="minorBidi"/>
          <w:noProof/>
          <w:kern w:val="2"/>
          <w:sz w:val="22"/>
          <w:lang w:eastAsia="pt-BR"/>
          <w14:ligatures w14:val="standardContextual"/>
        </w:rPr>
      </w:pPr>
      <w:hyperlink w:anchor="_Toc137149907" w:history="1">
        <w:r w:rsidR="00955635" w:rsidRPr="0020509F">
          <w:rPr>
            <w:rStyle w:val="Hyperlink"/>
            <w:noProof/>
          </w:rPr>
          <w:t>Modelagem</w:t>
        </w:r>
        <w:r w:rsidR="00955635">
          <w:rPr>
            <w:noProof/>
            <w:webHidden/>
          </w:rPr>
          <w:tab/>
        </w:r>
        <w:r w:rsidR="00955635">
          <w:rPr>
            <w:noProof/>
            <w:webHidden/>
          </w:rPr>
          <w:fldChar w:fldCharType="begin"/>
        </w:r>
        <w:r w:rsidR="00955635">
          <w:rPr>
            <w:noProof/>
            <w:webHidden/>
          </w:rPr>
          <w:instrText xml:space="preserve"> PAGEREF _Toc137149907 \h </w:instrText>
        </w:r>
        <w:r w:rsidR="00955635">
          <w:rPr>
            <w:noProof/>
            <w:webHidden/>
          </w:rPr>
        </w:r>
        <w:r w:rsidR="00955635">
          <w:rPr>
            <w:noProof/>
            <w:webHidden/>
          </w:rPr>
          <w:fldChar w:fldCharType="separate"/>
        </w:r>
        <w:r w:rsidR="00955635">
          <w:rPr>
            <w:noProof/>
            <w:webHidden/>
          </w:rPr>
          <w:t>7</w:t>
        </w:r>
        <w:r w:rsidR="00955635">
          <w:rPr>
            <w:noProof/>
            <w:webHidden/>
          </w:rPr>
          <w:fldChar w:fldCharType="end"/>
        </w:r>
      </w:hyperlink>
    </w:p>
    <w:p w14:paraId="1D07D559" w14:textId="2F5C71FA" w:rsidR="00955635" w:rsidRDefault="00000000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lang w:eastAsia="pt-BR"/>
          <w14:ligatures w14:val="standardContextual"/>
        </w:rPr>
      </w:pPr>
      <w:hyperlink w:anchor="_Toc137149908" w:history="1">
        <w:r w:rsidR="00955635" w:rsidRPr="0020509F">
          <w:rPr>
            <w:rStyle w:val="Hyperlink"/>
            <w:noProof/>
          </w:rPr>
          <w:t>Aplicação</w:t>
        </w:r>
        <w:r w:rsidR="00955635">
          <w:rPr>
            <w:noProof/>
            <w:webHidden/>
          </w:rPr>
          <w:tab/>
        </w:r>
        <w:r w:rsidR="00955635">
          <w:rPr>
            <w:noProof/>
            <w:webHidden/>
          </w:rPr>
          <w:fldChar w:fldCharType="begin"/>
        </w:r>
        <w:r w:rsidR="00955635">
          <w:rPr>
            <w:noProof/>
            <w:webHidden/>
          </w:rPr>
          <w:instrText xml:space="preserve"> PAGEREF _Toc137149908 \h </w:instrText>
        </w:r>
        <w:r w:rsidR="00955635">
          <w:rPr>
            <w:noProof/>
            <w:webHidden/>
          </w:rPr>
        </w:r>
        <w:r w:rsidR="00955635">
          <w:rPr>
            <w:noProof/>
            <w:webHidden/>
          </w:rPr>
          <w:fldChar w:fldCharType="separate"/>
        </w:r>
        <w:r w:rsidR="00955635">
          <w:rPr>
            <w:noProof/>
            <w:webHidden/>
          </w:rPr>
          <w:t>8</w:t>
        </w:r>
        <w:r w:rsidR="00955635">
          <w:rPr>
            <w:noProof/>
            <w:webHidden/>
          </w:rPr>
          <w:fldChar w:fldCharType="end"/>
        </w:r>
      </w:hyperlink>
    </w:p>
    <w:p w14:paraId="50908901" w14:textId="55F74B41" w:rsidR="00955635" w:rsidRDefault="00000000">
      <w:pPr>
        <w:pStyle w:val="Sumrio2"/>
        <w:rPr>
          <w:rFonts w:asciiTheme="minorHAnsi" w:eastAsiaTheme="minorEastAsia" w:hAnsiTheme="minorHAnsi" w:cstheme="minorBidi"/>
          <w:noProof/>
          <w:kern w:val="2"/>
          <w:sz w:val="22"/>
          <w:lang w:eastAsia="pt-BR"/>
          <w14:ligatures w14:val="standardContextual"/>
        </w:rPr>
      </w:pPr>
      <w:hyperlink w:anchor="_Toc137149909" w:history="1">
        <w:r w:rsidR="00955635" w:rsidRPr="0020509F">
          <w:rPr>
            <w:rStyle w:val="Hyperlink"/>
            <w:noProof/>
          </w:rPr>
          <w:t>Descrição dos casos de dengue</w:t>
        </w:r>
        <w:r w:rsidR="00955635">
          <w:rPr>
            <w:noProof/>
            <w:webHidden/>
          </w:rPr>
          <w:tab/>
        </w:r>
        <w:r w:rsidR="00955635">
          <w:rPr>
            <w:noProof/>
            <w:webHidden/>
          </w:rPr>
          <w:fldChar w:fldCharType="begin"/>
        </w:r>
        <w:r w:rsidR="00955635">
          <w:rPr>
            <w:noProof/>
            <w:webHidden/>
          </w:rPr>
          <w:instrText xml:space="preserve"> PAGEREF _Toc137149909 \h </w:instrText>
        </w:r>
        <w:r w:rsidR="00955635">
          <w:rPr>
            <w:noProof/>
            <w:webHidden/>
          </w:rPr>
        </w:r>
        <w:r w:rsidR="00955635">
          <w:rPr>
            <w:noProof/>
            <w:webHidden/>
          </w:rPr>
          <w:fldChar w:fldCharType="separate"/>
        </w:r>
        <w:r w:rsidR="00955635">
          <w:rPr>
            <w:noProof/>
            <w:webHidden/>
          </w:rPr>
          <w:t>8</w:t>
        </w:r>
        <w:r w:rsidR="00955635">
          <w:rPr>
            <w:noProof/>
            <w:webHidden/>
          </w:rPr>
          <w:fldChar w:fldCharType="end"/>
        </w:r>
      </w:hyperlink>
    </w:p>
    <w:p w14:paraId="53E4C4C0" w14:textId="293DA35A" w:rsidR="00955635" w:rsidRDefault="00000000">
      <w:pPr>
        <w:pStyle w:val="Sumrio2"/>
        <w:rPr>
          <w:rFonts w:asciiTheme="minorHAnsi" w:eastAsiaTheme="minorEastAsia" w:hAnsiTheme="minorHAnsi" w:cstheme="minorBidi"/>
          <w:noProof/>
          <w:kern w:val="2"/>
          <w:sz w:val="22"/>
          <w:lang w:eastAsia="pt-BR"/>
          <w14:ligatures w14:val="standardContextual"/>
        </w:rPr>
      </w:pPr>
      <w:hyperlink w:anchor="_Toc137149910" w:history="1">
        <w:r w:rsidR="00955635" w:rsidRPr="0020509F">
          <w:rPr>
            <w:rStyle w:val="Hyperlink"/>
            <w:noProof/>
          </w:rPr>
          <w:t>Resultados</w:t>
        </w:r>
        <w:r w:rsidR="00955635">
          <w:rPr>
            <w:noProof/>
            <w:webHidden/>
          </w:rPr>
          <w:tab/>
        </w:r>
        <w:r w:rsidR="00955635">
          <w:rPr>
            <w:noProof/>
            <w:webHidden/>
          </w:rPr>
          <w:fldChar w:fldCharType="begin"/>
        </w:r>
        <w:r w:rsidR="00955635">
          <w:rPr>
            <w:noProof/>
            <w:webHidden/>
          </w:rPr>
          <w:instrText xml:space="preserve"> PAGEREF _Toc137149910 \h </w:instrText>
        </w:r>
        <w:r w:rsidR="00955635">
          <w:rPr>
            <w:noProof/>
            <w:webHidden/>
          </w:rPr>
        </w:r>
        <w:r w:rsidR="00955635">
          <w:rPr>
            <w:noProof/>
            <w:webHidden/>
          </w:rPr>
          <w:fldChar w:fldCharType="separate"/>
        </w:r>
        <w:r w:rsidR="00955635">
          <w:rPr>
            <w:noProof/>
            <w:webHidden/>
          </w:rPr>
          <w:t>8</w:t>
        </w:r>
        <w:r w:rsidR="00955635">
          <w:rPr>
            <w:noProof/>
            <w:webHidden/>
          </w:rPr>
          <w:fldChar w:fldCharType="end"/>
        </w:r>
      </w:hyperlink>
    </w:p>
    <w:p w14:paraId="0A5CEE58" w14:textId="584E7C58" w:rsidR="00955635" w:rsidRDefault="00000000">
      <w:pPr>
        <w:pStyle w:val="Sumrio2"/>
        <w:rPr>
          <w:rFonts w:asciiTheme="minorHAnsi" w:eastAsiaTheme="minorEastAsia" w:hAnsiTheme="minorHAnsi" w:cstheme="minorBidi"/>
          <w:noProof/>
          <w:kern w:val="2"/>
          <w:sz w:val="22"/>
          <w:lang w:eastAsia="pt-BR"/>
          <w14:ligatures w14:val="standardContextual"/>
        </w:rPr>
      </w:pPr>
      <w:hyperlink w:anchor="_Toc137149911" w:history="1">
        <w:r w:rsidR="00955635" w:rsidRPr="0020509F">
          <w:rPr>
            <w:rStyle w:val="Hyperlink"/>
            <w:noProof/>
          </w:rPr>
          <w:t>Estimativas com estrutura de atraso independente</w:t>
        </w:r>
        <w:r w:rsidR="00955635">
          <w:rPr>
            <w:noProof/>
            <w:webHidden/>
          </w:rPr>
          <w:tab/>
        </w:r>
        <w:r w:rsidR="00955635">
          <w:rPr>
            <w:noProof/>
            <w:webHidden/>
          </w:rPr>
          <w:fldChar w:fldCharType="begin"/>
        </w:r>
        <w:r w:rsidR="00955635">
          <w:rPr>
            <w:noProof/>
            <w:webHidden/>
          </w:rPr>
          <w:instrText xml:space="preserve"> PAGEREF _Toc137149911 \h </w:instrText>
        </w:r>
        <w:r w:rsidR="00955635">
          <w:rPr>
            <w:noProof/>
            <w:webHidden/>
          </w:rPr>
        </w:r>
        <w:r w:rsidR="00955635">
          <w:rPr>
            <w:noProof/>
            <w:webHidden/>
          </w:rPr>
          <w:fldChar w:fldCharType="separate"/>
        </w:r>
        <w:r w:rsidR="00955635">
          <w:rPr>
            <w:noProof/>
            <w:webHidden/>
          </w:rPr>
          <w:t>8</w:t>
        </w:r>
        <w:r w:rsidR="00955635">
          <w:rPr>
            <w:noProof/>
            <w:webHidden/>
          </w:rPr>
          <w:fldChar w:fldCharType="end"/>
        </w:r>
      </w:hyperlink>
    </w:p>
    <w:p w14:paraId="2A304B5C" w14:textId="6B4B7BE3" w:rsidR="00955635" w:rsidRDefault="00000000">
      <w:pPr>
        <w:pStyle w:val="Sumrio2"/>
        <w:rPr>
          <w:rFonts w:asciiTheme="minorHAnsi" w:eastAsiaTheme="minorEastAsia" w:hAnsiTheme="minorHAnsi" w:cstheme="minorBidi"/>
          <w:noProof/>
          <w:kern w:val="2"/>
          <w:sz w:val="22"/>
          <w:lang w:eastAsia="pt-BR"/>
          <w14:ligatures w14:val="standardContextual"/>
        </w:rPr>
      </w:pPr>
      <w:hyperlink w:anchor="_Toc137149912" w:history="1">
        <w:r w:rsidR="00955635" w:rsidRPr="0020509F">
          <w:rPr>
            <w:rStyle w:val="Hyperlink"/>
            <w:noProof/>
          </w:rPr>
          <w:t>Estimativas com estrutura de atraso conjunta</w:t>
        </w:r>
        <w:r w:rsidR="00955635">
          <w:rPr>
            <w:noProof/>
            <w:webHidden/>
          </w:rPr>
          <w:tab/>
        </w:r>
        <w:r w:rsidR="00955635">
          <w:rPr>
            <w:noProof/>
            <w:webHidden/>
          </w:rPr>
          <w:fldChar w:fldCharType="begin"/>
        </w:r>
        <w:r w:rsidR="00955635">
          <w:rPr>
            <w:noProof/>
            <w:webHidden/>
          </w:rPr>
          <w:instrText xml:space="preserve"> PAGEREF _Toc137149912 \h </w:instrText>
        </w:r>
        <w:r w:rsidR="00955635">
          <w:rPr>
            <w:noProof/>
            <w:webHidden/>
          </w:rPr>
        </w:r>
        <w:r w:rsidR="00955635">
          <w:rPr>
            <w:noProof/>
            <w:webHidden/>
          </w:rPr>
          <w:fldChar w:fldCharType="separate"/>
        </w:r>
        <w:r w:rsidR="00955635">
          <w:rPr>
            <w:noProof/>
            <w:webHidden/>
          </w:rPr>
          <w:t>8</w:t>
        </w:r>
        <w:r w:rsidR="00955635">
          <w:rPr>
            <w:noProof/>
            <w:webHidden/>
          </w:rPr>
          <w:fldChar w:fldCharType="end"/>
        </w:r>
      </w:hyperlink>
    </w:p>
    <w:p w14:paraId="19C7D467" w14:textId="388AC660" w:rsidR="00955635" w:rsidRDefault="00000000">
      <w:pPr>
        <w:pStyle w:val="Sumrio2"/>
        <w:rPr>
          <w:rFonts w:asciiTheme="minorHAnsi" w:eastAsiaTheme="minorEastAsia" w:hAnsiTheme="minorHAnsi" w:cstheme="minorBidi"/>
          <w:noProof/>
          <w:kern w:val="2"/>
          <w:sz w:val="22"/>
          <w:lang w:eastAsia="pt-BR"/>
          <w14:ligatures w14:val="standardContextual"/>
        </w:rPr>
      </w:pPr>
      <w:hyperlink w:anchor="_Toc137149913" w:history="1">
        <w:r w:rsidR="00955635" w:rsidRPr="0020509F">
          <w:rPr>
            <w:rStyle w:val="Hyperlink"/>
            <w:noProof/>
          </w:rPr>
          <w:t>Comparação dos modelos</w:t>
        </w:r>
        <w:r w:rsidR="00955635">
          <w:rPr>
            <w:noProof/>
            <w:webHidden/>
          </w:rPr>
          <w:tab/>
        </w:r>
        <w:r w:rsidR="00955635">
          <w:rPr>
            <w:noProof/>
            <w:webHidden/>
          </w:rPr>
          <w:fldChar w:fldCharType="begin"/>
        </w:r>
        <w:r w:rsidR="00955635">
          <w:rPr>
            <w:noProof/>
            <w:webHidden/>
          </w:rPr>
          <w:instrText xml:space="preserve"> PAGEREF _Toc137149913 \h </w:instrText>
        </w:r>
        <w:r w:rsidR="00955635">
          <w:rPr>
            <w:noProof/>
            <w:webHidden/>
          </w:rPr>
        </w:r>
        <w:r w:rsidR="00955635">
          <w:rPr>
            <w:noProof/>
            <w:webHidden/>
          </w:rPr>
          <w:fldChar w:fldCharType="separate"/>
        </w:r>
        <w:r w:rsidR="00955635">
          <w:rPr>
            <w:noProof/>
            <w:webHidden/>
          </w:rPr>
          <w:t>8</w:t>
        </w:r>
        <w:r w:rsidR="00955635">
          <w:rPr>
            <w:noProof/>
            <w:webHidden/>
          </w:rPr>
          <w:fldChar w:fldCharType="end"/>
        </w:r>
      </w:hyperlink>
    </w:p>
    <w:p w14:paraId="222C2DF0" w14:textId="45CE1363" w:rsidR="00955635" w:rsidRDefault="00000000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lang w:eastAsia="pt-BR"/>
          <w14:ligatures w14:val="standardContextual"/>
        </w:rPr>
      </w:pPr>
      <w:hyperlink w:anchor="_Toc137149914" w:history="1">
        <w:r w:rsidR="00955635" w:rsidRPr="0020509F">
          <w:rPr>
            <w:rStyle w:val="Hyperlink"/>
            <w:noProof/>
          </w:rPr>
          <w:t>Anexo</w:t>
        </w:r>
        <w:r w:rsidR="00955635">
          <w:rPr>
            <w:noProof/>
            <w:webHidden/>
          </w:rPr>
          <w:tab/>
        </w:r>
        <w:r w:rsidR="00955635">
          <w:rPr>
            <w:noProof/>
            <w:webHidden/>
          </w:rPr>
          <w:fldChar w:fldCharType="begin"/>
        </w:r>
        <w:r w:rsidR="00955635">
          <w:rPr>
            <w:noProof/>
            <w:webHidden/>
          </w:rPr>
          <w:instrText xml:space="preserve"> PAGEREF _Toc137149914 \h </w:instrText>
        </w:r>
        <w:r w:rsidR="00955635">
          <w:rPr>
            <w:noProof/>
            <w:webHidden/>
          </w:rPr>
        </w:r>
        <w:r w:rsidR="00955635">
          <w:rPr>
            <w:noProof/>
            <w:webHidden/>
          </w:rPr>
          <w:fldChar w:fldCharType="separate"/>
        </w:r>
        <w:r w:rsidR="00955635">
          <w:rPr>
            <w:noProof/>
            <w:webHidden/>
          </w:rPr>
          <w:t>8</w:t>
        </w:r>
        <w:r w:rsidR="00955635">
          <w:rPr>
            <w:noProof/>
            <w:webHidden/>
          </w:rPr>
          <w:fldChar w:fldCharType="end"/>
        </w:r>
      </w:hyperlink>
    </w:p>
    <w:p w14:paraId="13EB24B6" w14:textId="7BC276CA" w:rsidR="00955635" w:rsidRDefault="00000000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lang w:eastAsia="pt-BR"/>
          <w14:ligatures w14:val="standardContextual"/>
        </w:rPr>
      </w:pPr>
      <w:hyperlink w:anchor="_Toc137149915" w:history="1">
        <w:r w:rsidR="00955635" w:rsidRPr="0020509F">
          <w:rPr>
            <w:rStyle w:val="Hyperlink"/>
            <w:noProof/>
          </w:rPr>
          <w:t>Referências</w:t>
        </w:r>
        <w:r w:rsidR="00955635">
          <w:rPr>
            <w:noProof/>
            <w:webHidden/>
          </w:rPr>
          <w:tab/>
        </w:r>
        <w:r w:rsidR="00955635">
          <w:rPr>
            <w:noProof/>
            <w:webHidden/>
          </w:rPr>
          <w:fldChar w:fldCharType="begin"/>
        </w:r>
        <w:r w:rsidR="00955635">
          <w:rPr>
            <w:noProof/>
            <w:webHidden/>
          </w:rPr>
          <w:instrText xml:space="preserve"> PAGEREF _Toc137149915 \h </w:instrText>
        </w:r>
        <w:r w:rsidR="00955635">
          <w:rPr>
            <w:noProof/>
            <w:webHidden/>
          </w:rPr>
        </w:r>
        <w:r w:rsidR="00955635">
          <w:rPr>
            <w:noProof/>
            <w:webHidden/>
          </w:rPr>
          <w:fldChar w:fldCharType="separate"/>
        </w:r>
        <w:r w:rsidR="00955635">
          <w:rPr>
            <w:noProof/>
            <w:webHidden/>
          </w:rPr>
          <w:t>9</w:t>
        </w:r>
        <w:r w:rsidR="00955635">
          <w:rPr>
            <w:noProof/>
            <w:webHidden/>
          </w:rPr>
          <w:fldChar w:fldCharType="end"/>
        </w:r>
      </w:hyperlink>
    </w:p>
    <w:p w14:paraId="6C4EC613" w14:textId="588D2600" w:rsidR="00C819CC" w:rsidRDefault="00CA386B" w:rsidP="00C819CC">
      <w:pPr>
        <w:pStyle w:val="Ttulo1"/>
      </w:pPr>
      <w:r>
        <w:fldChar w:fldCharType="end"/>
      </w:r>
      <w:bookmarkStart w:id="48" w:name="_Toc278817738"/>
      <w:bookmarkStart w:id="49" w:name="_Toc288225245"/>
      <w:bookmarkStart w:id="50" w:name="_Toc302489087"/>
      <w:bookmarkStart w:id="51" w:name="_Toc329254353"/>
      <w:bookmarkStart w:id="52" w:name="_Toc430341768"/>
      <w:bookmarkStart w:id="53" w:name="_Toc430341842"/>
      <w:bookmarkStart w:id="54" w:name="_Toc430611379"/>
      <w:bookmarkStart w:id="55" w:name="_Toc430865203"/>
      <w:bookmarkStart w:id="56" w:name="_Toc430869152"/>
      <w:bookmarkStart w:id="57" w:name="_Toc431206433"/>
      <w:bookmarkStart w:id="58" w:name="_Toc431206500"/>
      <w:bookmarkStart w:id="59" w:name="_Toc431374637"/>
      <w:bookmarkStart w:id="60" w:name="_Toc432668341"/>
      <w:bookmarkStart w:id="61" w:name="_Toc433888309"/>
      <w:bookmarkStart w:id="62" w:name="_Toc455746054"/>
      <w:bookmarkStart w:id="63" w:name="_Toc458433389"/>
      <w:bookmarkStart w:id="64" w:name="_Toc458500637"/>
      <w:bookmarkStart w:id="65" w:name="_Toc520461384"/>
      <w:bookmarkStart w:id="66" w:name="_Toc520463043"/>
      <w:bookmarkStart w:id="67" w:name="_Toc52462397"/>
      <w:bookmarkStart w:id="68" w:name="_Toc52462427"/>
      <w:bookmarkStart w:id="69" w:name="_Toc266438450"/>
      <w:bookmarkStart w:id="70" w:name="_Toc266450796"/>
      <w:bookmarkStart w:id="71" w:name="_Toc266515341"/>
      <w:bookmarkStart w:id="72" w:name="_Toc266521896"/>
      <w:bookmarkStart w:id="73" w:name="_Toc267899509"/>
      <w:bookmarkStart w:id="74" w:name="_Toc267903684"/>
      <w:bookmarkStart w:id="75" w:name="_Toc267906925"/>
      <w:bookmarkStart w:id="76" w:name="_Toc271190293"/>
      <w:bookmarkStart w:id="77" w:name="_Toc271194723"/>
      <w:bookmarkStart w:id="78" w:name="_Toc271276252"/>
      <w:bookmarkStart w:id="79" w:name="_Toc272917164"/>
      <w:r w:rsidR="00C819CC" w:rsidRPr="00C819CC">
        <w:t xml:space="preserve"> </w:t>
      </w:r>
      <w:bookmarkStart w:id="80" w:name="_Toc54800960"/>
      <w:bookmarkStart w:id="81" w:name="_Toc54874221"/>
      <w:bookmarkStart w:id="82" w:name="_Toc55385756"/>
      <w:bookmarkStart w:id="83" w:name="_Toc55385883"/>
      <w:bookmarkStart w:id="84" w:name="_Toc98317332"/>
      <w:bookmarkStart w:id="85" w:name="_Toc98319193"/>
      <w:bookmarkStart w:id="86" w:name="_Toc112164389"/>
      <w:bookmarkStart w:id="87" w:name="_Toc130808187"/>
      <w:bookmarkStart w:id="88" w:name="_Toc133573046"/>
      <w:bookmarkStart w:id="89" w:name="_Toc134438256"/>
      <w:bookmarkStart w:id="90" w:name="_Toc137149899"/>
      <w:r w:rsidR="00C819CC">
        <w:t>Sumário de Tabelas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3D6F5708" w14:textId="5DDB9B5D" w:rsidR="00313829" w:rsidRDefault="00C819CC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lang w:eastAsia="pt-BR"/>
          <w14:ligatures w14:val="standardContextual"/>
        </w:rPr>
      </w:pPr>
      <w:r>
        <w:fldChar w:fldCharType="begin"/>
      </w:r>
      <w:r>
        <w:instrText xml:space="preserve"> TOC \h \z \u \t "Título 3;1" </w:instrText>
      </w:r>
      <w:r>
        <w:fldChar w:fldCharType="separate"/>
      </w:r>
      <w:hyperlink w:anchor="_Toc135805133" w:history="1">
        <w:r w:rsidR="00313829" w:rsidRPr="00145FCD">
          <w:rPr>
            <w:rStyle w:val="Hyperlink"/>
            <w:noProof/>
          </w:rPr>
          <w:t>Tabela 1 -</w:t>
        </w:r>
        <w:r w:rsidR="00313829">
          <w:rPr>
            <w:rFonts w:asciiTheme="minorHAnsi" w:eastAsiaTheme="minorEastAsia" w:hAnsiTheme="minorHAnsi" w:cstheme="minorBidi"/>
            <w:noProof/>
            <w:kern w:val="2"/>
            <w:sz w:val="22"/>
            <w:lang w:eastAsia="pt-BR"/>
            <w14:ligatures w14:val="standardContextual"/>
          </w:rPr>
          <w:tab/>
        </w:r>
        <w:r w:rsidR="00313829" w:rsidRPr="00145FCD">
          <w:rPr>
            <w:rStyle w:val="Hyperlink"/>
            <w:noProof/>
          </w:rPr>
          <w:t>Estrutura da base de dados</w:t>
        </w:r>
        <w:r w:rsidR="00313829">
          <w:rPr>
            <w:noProof/>
            <w:webHidden/>
          </w:rPr>
          <w:tab/>
        </w:r>
        <w:r w:rsidR="00313829">
          <w:rPr>
            <w:noProof/>
            <w:webHidden/>
          </w:rPr>
          <w:fldChar w:fldCharType="begin"/>
        </w:r>
        <w:r w:rsidR="00313829">
          <w:rPr>
            <w:noProof/>
            <w:webHidden/>
          </w:rPr>
          <w:instrText xml:space="preserve"> PAGEREF _Toc135805133 \h </w:instrText>
        </w:r>
        <w:r w:rsidR="00313829">
          <w:rPr>
            <w:noProof/>
            <w:webHidden/>
          </w:rPr>
        </w:r>
        <w:r w:rsidR="00313829">
          <w:rPr>
            <w:noProof/>
            <w:webHidden/>
          </w:rPr>
          <w:fldChar w:fldCharType="separate"/>
        </w:r>
        <w:r w:rsidR="00313829">
          <w:rPr>
            <w:noProof/>
            <w:webHidden/>
          </w:rPr>
          <w:t>5</w:t>
        </w:r>
        <w:r w:rsidR="00313829">
          <w:rPr>
            <w:noProof/>
            <w:webHidden/>
          </w:rPr>
          <w:fldChar w:fldCharType="end"/>
        </w:r>
      </w:hyperlink>
    </w:p>
    <w:p w14:paraId="5468B677" w14:textId="736A995B" w:rsidR="00CA386B" w:rsidRDefault="00C819CC" w:rsidP="00C819CC">
      <w:r>
        <w:fldChar w:fldCharType="end"/>
      </w:r>
    </w:p>
    <w:p w14:paraId="502CE066" w14:textId="77777777" w:rsidR="00CA386B" w:rsidRDefault="00CA386B" w:rsidP="00C4595E">
      <w:pPr>
        <w:pStyle w:val="Ttulo1"/>
        <w:rPr>
          <w:rFonts w:ascii="Calibri" w:hAnsi="Calibri"/>
        </w:rPr>
      </w:pPr>
      <w:bookmarkStart w:id="91" w:name="_Toc11946866"/>
      <w:bookmarkStart w:id="92" w:name="_Toc520463044"/>
      <w:bookmarkStart w:id="93" w:name="_Toc520461385"/>
      <w:bookmarkStart w:id="94" w:name="_Toc472430587"/>
      <w:bookmarkStart w:id="95" w:name="_Toc448232028"/>
      <w:bookmarkStart w:id="96" w:name="_Toc448150714"/>
      <w:bookmarkStart w:id="97" w:name="_Toc448142081"/>
      <w:bookmarkStart w:id="98" w:name="_Toc447887333"/>
      <w:bookmarkStart w:id="99" w:name="_Toc447870215"/>
      <w:bookmarkStart w:id="100" w:name="_Toc447549964"/>
      <w:bookmarkStart w:id="101" w:name="_Toc447108901"/>
      <w:bookmarkStart w:id="102" w:name="_Toc446078044"/>
      <w:bookmarkStart w:id="103" w:name="_Toc444781397"/>
      <w:bookmarkStart w:id="104" w:name="_Toc443568755"/>
      <w:bookmarkStart w:id="105" w:name="_Toc440634339"/>
      <w:bookmarkStart w:id="106" w:name="_Toc41655651"/>
      <w:bookmarkStart w:id="107" w:name="_Toc54800894"/>
      <w:bookmarkStart w:id="108" w:name="_Toc54800961"/>
      <w:bookmarkStart w:id="109" w:name="_Toc54874222"/>
      <w:bookmarkStart w:id="110" w:name="_Toc55385757"/>
      <w:bookmarkStart w:id="111" w:name="_Toc55385884"/>
      <w:bookmarkStart w:id="112" w:name="_Toc98317333"/>
      <w:bookmarkStart w:id="113" w:name="_Toc98319194"/>
      <w:bookmarkStart w:id="114" w:name="_Toc112164390"/>
      <w:bookmarkStart w:id="115" w:name="_Toc130808188"/>
      <w:bookmarkStart w:id="116" w:name="_Toc133573047"/>
      <w:bookmarkStart w:id="117" w:name="_Toc134438257"/>
      <w:bookmarkStart w:id="118" w:name="_Toc137149900"/>
      <w:r>
        <w:t>Sumário de Figuras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14:paraId="32A0FF51" w14:textId="5291001E" w:rsidR="00C87BE0" w:rsidRDefault="00CA386B">
      <w:pPr>
        <w:pStyle w:val="Sumrio1"/>
        <w:rPr>
          <w:rFonts w:asciiTheme="minorHAnsi" w:eastAsiaTheme="minorEastAsia" w:hAnsiTheme="minorHAnsi" w:cstheme="minorBidi"/>
          <w:noProof/>
          <w:kern w:val="2"/>
          <w:sz w:val="22"/>
          <w:lang w:eastAsia="pt-BR"/>
          <w14:ligatures w14:val="standardContextual"/>
        </w:rPr>
      </w:pPr>
      <w:r>
        <w:rPr>
          <w:noProof/>
        </w:rPr>
        <w:fldChar w:fldCharType="begin"/>
      </w:r>
      <w:r>
        <w:rPr>
          <w:noProof/>
        </w:rPr>
        <w:instrText xml:space="preserve"> TOC \h \z \u \t "Título 5;1" </w:instrText>
      </w:r>
      <w:r>
        <w:rPr>
          <w:noProof/>
        </w:rPr>
        <w:fldChar w:fldCharType="separate"/>
      </w:r>
      <w:hyperlink w:anchor="_Toc135826468" w:history="1">
        <w:r w:rsidR="00C87BE0" w:rsidRPr="00E21F73">
          <w:rPr>
            <w:rStyle w:val="Hyperlink"/>
            <w:noProof/>
          </w:rPr>
          <w:t>Figura 1 -</w:t>
        </w:r>
        <w:r w:rsidR="00C87BE0">
          <w:rPr>
            <w:rFonts w:asciiTheme="minorHAnsi" w:eastAsiaTheme="minorEastAsia" w:hAnsiTheme="minorHAnsi" w:cstheme="minorBidi"/>
            <w:noProof/>
            <w:kern w:val="2"/>
            <w:sz w:val="22"/>
            <w:lang w:eastAsia="pt-BR"/>
            <w14:ligatures w14:val="standardContextual"/>
          </w:rPr>
          <w:tab/>
        </w:r>
        <w:r w:rsidR="00C87BE0" w:rsidRPr="00E21F73">
          <w:rPr>
            <w:rStyle w:val="Hyperlink"/>
            <w:noProof/>
          </w:rPr>
          <w:t>Número total de casos de dengue relatados ao longo do tempo</w:t>
        </w:r>
        <w:r w:rsidR="00C87BE0">
          <w:rPr>
            <w:noProof/>
            <w:webHidden/>
          </w:rPr>
          <w:tab/>
        </w:r>
        <w:r w:rsidR="00C87BE0">
          <w:rPr>
            <w:noProof/>
            <w:webHidden/>
          </w:rPr>
          <w:fldChar w:fldCharType="begin"/>
        </w:r>
        <w:r w:rsidR="00C87BE0">
          <w:rPr>
            <w:noProof/>
            <w:webHidden/>
          </w:rPr>
          <w:instrText xml:space="preserve"> PAGEREF _Toc135826468 \h </w:instrText>
        </w:r>
        <w:r w:rsidR="00C87BE0">
          <w:rPr>
            <w:noProof/>
            <w:webHidden/>
          </w:rPr>
        </w:r>
        <w:r w:rsidR="00C87BE0">
          <w:rPr>
            <w:noProof/>
            <w:webHidden/>
          </w:rPr>
          <w:fldChar w:fldCharType="separate"/>
        </w:r>
        <w:r w:rsidR="00C87BE0">
          <w:rPr>
            <w:noProof/>
            <w:webHidden/>
          </w:rPr>
          <w:t>7</w:t>
        </w:r>
        <w:r w:rsidR="00C87BE0">
          <w:rPr>
            <w:noProof/>
            <w:webHidden/>
          </w:rPr>
          <w:fldChar w:fldCharType="end"/>
        </w:r>
      </w:hyperlink>
    </w:p>
    <w:p w14:paraId="18022145" w14:textId="54A56756" w:rsidR="004B1592" w:rsidRDefault="00CA386B" w:rsidP="004B1592">
      <w:pPr>
        <w:pStyle w:val="Ttulo1"/>
      </w:pPr>
      <w:r>
        <w:rPr>
          <w:noProof/>
        </w:rPr>
        <w:fldChar w:fldCharType="end"/>
      </w:r>
      <w:r>
        <w:br w:type="page"/>
      </w:r>
      <w:bookmarkStart w:id="119" w:name="_Toc498097750"/>
      <w:bookmarkStart w:id="120" w:name="_Toc249691561"/>
      <w:bookmarkStart w:id="121" w:name="_Toc478050428"/>
      <w:bookmarkStart w:id="122" w:name="_Toc511145496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14:paraId="2031782A" w14:textId="31D939DF" w:rsidR="00CA386B" w:rsidRDefault="00A95A2A" w:rsidP="004B1592">
      <w:pPr>
        <w:pStyle w:val="Ttulo1"/>
      </w:pPr>
      <w:bookmarkStart w:id="123" w:name="_Toc137149901"/>
      <w:bookmarkEnd w:id="119"/>
      <w:r>
        <w:lastRenderedPageBreak/>
        <w:t>Introdução</w:t>
      </w:r>
      <w:bookmarkEnd w:id="123"/>
    </w:p>
    <w:p w14:paraId="257ADFB0" w14:textId="408E8091" w:rsidR="00C94C57" w:rsidRDefault="00C94C57" w:rsidP="00F95607">
      <w:r>
        <w:t>O sistema de vigilância de doenças infecciosas possui algumas abordagens comuns que muitos países adotam</w:t>
      </w:r>
      <w:r w:rsidR="004B09BD">
        <w:t xml:space="preserve"> (</w:t>
      </w:r>
      <w:r w:rsidR="004B09BD" w:rsidRPr="004B09BD">
        <w:rPr>
          <w:highlight w:val="yellow"/>
        </w:rPr>
        <w:t>M. Steven, R. Elliott, 2000</w:t>
      </w:r>
      <w:r w:rsidR="004B09BD">
        <w:t>)</w:t>
      </w:r>
      <w:r>
        <w:t xml:space="preserve">. Na maioria dos países a notificação é obrigatória, exigindo que a incidência de doenças infecciosas como tuberculose, hepatite, HIV/AIDS e sarampo seja informada às autoridades de saúde. Os profissionais de saúde, hospitais e laboratórios são </w:t>
      </w:r>
      <w:r w:rsidR="00A95A2A">
        <w:t>responsáveis por relatar os casos suspeitos ou confirmados. Portanto, existe um sistema de notificação e coleta de dados que se caracteriza por estabelecer informações essenciais para monitorar a disseminação e identificar tendências das doenças. Cabe destacar que os sistemas de vigilância epidemiológica ajudam a identificar surtos, avaliar a eficácia das medidas de controle e orientar políticas públicas de saúde. Além disso, a pandemia de COVID-19 trouxe à tona a importância da vigilância de doenças e a necessidade de fortalecer os sistemas de saúde em todo o mundo.</w:t>
      </w:r>
    </w:p>
    <w:p w14:paraId="48003FB3" w14:textId="0CCAD40E" w:rsidR="00251C20" w:rsidRDefault="00670DF3" w:rsidP="00F95607">
      <w:r>
        <w:t xml:space="preserve">Os casos de doenças infecciosas que são </w:t>
      </w:r>
      <w:r w:rsidR="00251C20">
        <w:t>relatados</w:t>
      </w:r>
      <w:r>
        <w:t xml:space="preserve"> aos profissionais de saúde podem ser analisados através de contagens, sendo que, o número de casos comumente so</w:t>
      </w:r>
      <w:r w:rsidR="0045537F">
        <w:t>f</w:t>
      </w:r>
      <w:r>
        <w:t>re atraso na notificação. Existem diversas situações que podem levar ao atraso na notificação de doenças como tempo até a confirmação do diagnóstico</w:t>
      </w:r>
      <w:r w:rsidR="00251C20">
        <w:t>, desafios logísticos, confirmação de exames e barreiras culturais. Dessa forma, os casos notificados distorcem a relação entre a incidência da doença relatada e a verdadeira incidência da doença.</w:t>
      </w:r>
    </w:p>
    <w:p w14:paraId="786020DE" w14:textId="16FF3C74" w:rsidR="00670DF3" w:rsidRDefault="00251C20" w:rsidP="00F95607">
      <w:r>
        <w:t>O atraso na notificação de doenças infecciosas pode ter consequências significativas para a saúde pública e para a eficácia de medidas de controle.</w:t>
      </w:r>
      <w:r w:rsidR="00204DAB">
        <w:t xml:space="preserve"> É extremamente importante corrigir o atraso nas notificações para diminuir o risco de propagação da doença, não retardar o tratamento e cuidados adequados e nem dificultar a detecção de tendências e padrões. Sem informações </w:t>
      </w:r>
      <w:r w:rsidR="0045537F">
        <w:t>adequadas da gravidade da situação atual em relação à doença as autoridades têm dificuldade em agir de forma eficaz para identificar e responder rapidamente aos surtos, permitindo que a infecção entre a população aumente.</w:t>
      </w:r>
    </w:p>
    <w:p w14:paraId="4FFBBA32" w14:textId="77777777" w:rsidR="007F2CCF" w:rsidRDefault="0045537F" w:rsidP="00F95607">
      <w:r>
        <w:t xml:space="preserve">Para diversos casos de doenças é comum que os dados sejam potencialmente subnotificados, ou seja, casos de doenças que não foram detectados ou que foram detectados, mas não notificados. Isso resulta em uma representação imprecisa </w:t>
      </w:r>
      <w:r w:rsidR="002B38D0">
        <w:t xml:space="preserve">da verdadeira contagem de doenças. Corrigir a subnotificação de doenças é um desafio complexo que requer uma abordagem abrangente e a implementação de várias estratégias, exigindo fontes adicionais de informação como conhecimento prévio da taxa de subnotificação. </w:t>
      </w:r>
    </w:p>
    <w:p w14:paraId="2FF32447" w14:textId="38AE6002" w:rsidR="0045537F" w:rsidRDefault="007F2CCF" w:rsidP="00F95607">
      <w:r>
        <w:t xml:space="preserve">O foco neste trabalho </w:t>
      </w:r>
      <w:r w:rsidR="002B38D0">
        <w:t>é corrigir o atraso na notificação dos dados.</w:t>
      </w:r>
      <w:r>
        <w:t xml:space="preserve"> Para isso, </w:t>
      </w:r>
      <w:r>
        <w:rPr>
          <w:rFonts w:asciiTheme="minorHAnsi" w:hAnsiTheme="minorHAnsi" w:cstheme="minorHAnsi"/>
          <w:bCs/>
          <w:color w:val="000000" w:themeColor="text1"/>
          <w:szCs w:val="20"/>
        </w:rPr>
        <w:t>são propostos modelos hierárquicos bayesianos para dados de contagem como uma forma flexível de corrigir o atraso nas notificações e quantificar a incerteza associada. A modelagem proposta assume que os dados de contagem seguem uma distribuição de probabilidade Poisson incorporando componentes temporais referentes ao período de ocorrência e ao tempo de atraso na notificação.</w:t>
      </w:r>
    </w:p>
    <w:p w14:paraId="7DDB5DDE" w14:textId="77777777" w:rsidR="00670DF3" w:rsidRDefault="00670DF3" w:rsidP="00F95607"/>
    <w:p w14:paraId="03159DA2" w14:textId="77777777" w:rsidR="00670DF3" w:rsidRDefault="00670DF3" w:rsidP="00F95607"/>
    <w:p w14:paraId="3CCE0DD6" w14:textId="77777777" w:rsidR="004B1592" w:rsidRDefault="004B1592">
      <w:pPr>
        <w:spacing w:line="240" w:lineRule="auto"/>
        <w:ind w:firstLine="0"/>
        <w:jc w:val="center"/>
      </w:pPr>
      <w:r>
        <w:br w:type="page"/>
      </w:r>
    </w:p>
    <w:p w14:paraId="60945F12" w14:textId="7958C350" w:rsidR="00CA386B" w:rsidRDefault="001E0D15" w:rsidP="00C4595E">
      <w:pPr>
        <w:pStyle w:val="Ttulo1"/>
      </w:pPr>
      <w:bookmarkStart w:id="124" w:name="_Toc137149902"/>
      <w:r>
        <w:lastRenderedPageBreak/>
        <w:t xml:space="preserve">Estrutura </w:t>
      </w:r>
      <w:r w:rsidR="0000324C">
        <w:t xml:space="preserve">típica </w:t>
      </w:r>
      <w:r w:rsidR="006E2E0B">
        <w:t>dos</w:t>
      </w:r>
      <w:r>
        <w:t xml:space="preserve"> dados</w:t>
      </w:r>
      <w:r w:rsidR="0000324C">
        <w:t xml:space="preserve"> com atraso na notificação</w:t>
      </w:r>
      <w:bookmarkEnd w:id="124"/>
    </w:p>
    <w:p w14:paraId="4720B66D" w14:textId="6644537B" w:rsidR="006E2E0B" w:rsidRDefault="006E2E0B" w:rsidP="006E2E0B">
      <w:r>
        <w:t>Existe uma estrutura típica que é utilizada para lidar com dados de contagem com problema de atraso na notificação e através dessa estrutura é possível capturar e analisar adequadamente as informações disponíveis</w:t>
      </w:r>
      <w:r w:rsidR="004B09BD">
        <w:t xml:space="preserve"> (</w:t>
      </w:r>
      <w:r w:rsidR="004B09BD" w:rsidRPr="004B09BD">
        <w:rPr>
          <w:highlight w:val="yellow"/>
        </w:rPr>
        <w:t>Bastos et al, 2019</w:t>
      </w:r>
      <w:r w:rsidR="004B09BD">
        <w:t>)</w:t>
      </w:r>
      <w:r>
        <w:t xml:space="preserve">. A </w:t>
      </w:r>
      <w:r>
        <w:fldChar w:fldCharType="begin"/>
      </w:r>
      <w:r>
        <w:instrText xml:space="preserve"> REF _Ref135803504 \r \h </w:instrText>
      </w:r>
      <w:r>
        <w:fldChar w:fldCharType="separate"/>
      </w:r>
      <w:r>
        <w:t>Tabela 1 -</w:t>
      </w:r>
      <w:r>
        <w:fldChar w:fldCharType="end"/>
      </w:r>
      <w:r>
        <w:t xml:space="preserve"> exibe </w:t>
      </w:r>
      <w:r w:rsidR="00B02F79">
        <w:t xml:space="preserve">a estrutura típica de uma base de dados qualquer com atraso na notificação. As linhas da tabela correspondem ao tempo </w:t>
      </w:r>
      <m:oMath>
        <m:r>
          <w:rPr>
            <w:rFonts w:ascii="Cambria Math" w:hAnsi="Cambria Math"/>
          </w:rPr>
          <m:t>t=1, 2, .., T-1, T, T+1, …, T+H</m:t>
        </m:r>
      </m:oMath>
      <w:r w:rsidR="00B02F79">
        <w:t xml:space="preserve">, enquanto as colunas </w:t>
      </w:r>
      <m:oMath>
        <m:r>
          <w:rPr>
            <w:rFonts w:ascii="Cambria Math" w:hAnsi="Cambria Math"/>
          </w:rPr>
          <m:t>d=0,1, …, D</m:t>
        </m:r>
      </m:oMath>
      <w:r w:rsidR="00B02F79">
        <w:t xml:space="preserve"> indicam o tempo de atraso na notificação, onde </w:t>
      </w:r>
      <m:oMath>
        <m:r>
          <w:rPr>
            <w:rFonts w:ascii="Cambria Math" w:hAnsi="Cambria Math"/>
          </w:rPr>
          <m:t>T</m:t>
        </m:r>
      </m:oMath>
      <w:r w:rsidR="00B02F79">
        <w:t xml:space="preserve"> é o tempo atual</w:t>
      </w:r>
      <w:r w:rsidR="009C3C5C">
        <w:t xml:space="preserve">, </w:t>
      </w:r>
      <m:oMath>
        <m:r>
          <w:rPr>
            <w:rFonts w:ascii="Cambria Math" w:hAnsi="Cambria Math"/>
          </w:rPr>
          <m:t>T+H</m:t>
        </m:r>
      </m:oMath>
      <w:r w:rsidR="009C3C5C">
        <w:t xml:space="preserve"> é o tempo máximo</w:t>
      </w:r>
      <w:r w:rsidR="0079429A">
        <w:t xml:space="preserve"> de previsão</w:t>
      </w:r>
      <w:r w:rsidR="009C3C5C">
        <w:t xml:space="preserve"> e</w:t>
      </w:r>
      <w:r w:rsidR="00B02F79">
        <w:t xml:space="preserve"> </w:t>
      </w:r>
      <m:oMath>
        <m:r>
          <w:rPr>
            <w:rFonts w:ascii="Cambria Math" w:hAnsi="Cambria Math"/>
          </w:rPr>
          <m:t>D</m:t>
        </m:r>
      </m:oMath>
      <w:r w:rsidR="00B02F79">
        <w:t xml:space="preserve"> é o</w:t>
      </w:r>
      <w:r w:rsidR="009C3C5C">
        <w:t xml:space="preserve"> tempo de</w:t>
      </w:r>
      <w:r w:rsidR="00B02F79">
        <w:t xml:space="preserve"> atraso máximo relevante. Fixado qualquer intervalo de tempo (linha), a quantidade total de casos notificados 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d=0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t,d</m:t>
                </m:r>
              </m:sub>
            </m:sSub>
          </m:e>
        </m:nary>
      </m:oMath>
      <w:r w:rsidR="00B02F79">
        <w:t xml:space="preserve">, sendo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t,d</m:t>
            </m:r>
          </m:sub>
        </m:sSub>
      </m:oMath>
      <w:r w:rsidR="00B02F79">
        <w:t xml:space="preserve"> é o número de </w:t>
      </w:r>
      <w:r w:rsidR="009C3C5C">
        <w:t xml:space="preserve">eventos ocorridos no tempo </w:t>
      </w:r>
      <m:oMath>
        <m:r>
          <w:rPr>
            <w:rFonts w:ascii="Cambria Math" w:hAnsi="Cambria Math"/>
          </w:rPr>
          <m:t>t</m:t>
        </m:r>
      </m:oMath>
      <w:r w:rsidR="009C3C5C">
        <w:t xml:space="preserve"> registrados após </w:t>
      </w:r>
      <m:oMath>
        <m:r>
          <w:rPr>
            <w:rFonts w:ascii="Cambria Math" w:hAnsi="Cambria Math"/>
          </w:rPr>
          <m:t>d</m:t>
        </m:r>
      </m:oMath>
      <w:r w:rsidR="009C3C5C">
        <w:t xml:space="preserve"> unidades de tempo.</w:t>
      </w:r>
    </w:p>
    <w:p w14:paraId="1251EBF6" w14:textId="4E67404E" w:rsidR="009C3C5C" w:rsidRDefault="009C3C5C" w:rsidP="006E2E0B">
      <w:r>
        <w:t xml:space="preserve">Fixado o tempo atual </w:t>
      </w:r>
      <m:oMath>
        <m:r>
          <w:rPr>
            <w:rFonts w:ascii="Cambria Math" w:hAnsi="Cambria Math"/>
          </w:rPr>
          <m:t>T</m:t>
        </m:r>
      </m:oMath>
      <w:r>
        <w:t xml:space="preserve"> existem eventos ocorridos que serão registrados no futuro. As contagens até o tempo </w:t>
      </w:r>
      <m:oMath>
        <m:r>
          <w:rPr>
            <w:rFonts w:ascii="Cambria Math" w:hAnsi="Cambria Math"/>
          </w:rPr>
          <m:t>T-D</m:t>
        </m:r>
      </m:oMath>
      <w:r>
        <w:t xml:space="preserve"> são integralmente observadas</w:t>
      </w:r>
      <w:r w:rsidR="00A5277E">
        <w:t xml:space="preserve"> (valores em branco na tabela)</w:t>
      </w:r>
      <w:r>
        <w:t xml:space="preserve">, enquanto os valores de </w:t>
      </w:r>
      <m:oMath>
        <m:r>
          <w:rPr>
            <w:rFonts w:ascii="Cambria Math" w:hAnsi="Cambria Math"/>
          </w:rPr>
          <m:t>T-D+1</m:t>
        </m:r>
      </m:oMath>
      <w:r>
        <w:t xml:space="preserve"> até </w:t>
      </w:r>
      <m:oMath>
        <m:r>
          <w:rPr>
            <w:rFonts w:ascii="Cambria Math" w:hAnsi="Cambria Math"/>
          </w:rPr>
          <m:t>T</m:t>
        </m:r>
      </m:oMath>
      <w:r>
        <w:t xml:space="preserve"> são parcialmente conhecid</w:t>
      </w:r>
      <w:r w:rsidR="00A5277E">
        <w:t>o</w:t>
      </w:r>
      <w:r>
        <w:t>s</w:t>
      </w:r>
      <w:r w:rsidR="00A5277E">
        <w:t xml:space="preserve"> (valores em cinza claro) e os valores de </w:t>
      </w:r>
      <m:oMath>
        <m:r>
          <w:rPr>
            <w:rFonts w:ascii="Cambria Math" w:hAnsi="Cambria Math"/>
          </w:rPr>
          <m:t>T+1</m:t>
        </m:r>
      </m:oMath>
      <w:r w:rsidR="00A5277E">
        <w:t xml:space="preserve"> até </w:t>
      </w:r>
      <m:oMath>
        <m:r>
          <w:rPr>
            <w:rFonts w:ascii="Cambria Math" w:hAnsi="Cambria Math"/>
          </w:rPr>
          <m:t>T+H</m:t>
        </m:r>
      </m:oMath>
      <w:r w:rsidR="00A5277E">
        <w:t xml:space="preserve"> ainda irão ocorrer (valores em cinza escuro).</w:t>
      </w:r>
    </w:p>
    <w:p w14:paraId="12BE6C6F" w14:textId="4AC9EEFD" w:rsidR="002252E6" w:rsidRPr="002252E6" w:rsidRDefault="002252E6" w:rsidP="002252E6">
      <w:pPr>
        <w:pStyle w:val="Ttulo3"/>
        <w:rPr>
          <w:rFonts w:eastAsia="Calibri"/>
          <w:szCs w:val="22"/>
        </w:rPr>
      </w:pPr>
      <w:bookmarkStart w:id="125" w:name="_Ref135803504"/>
      <w:bookmarkStart w:id="126" w:name="_Toc135805133"/>
      <w:r>
        <w:t xml:space="preserve">Estrutura </w:t>
      </w:r>
      <w:r w:rsidR="00A5277E">
        <w:t>típica dos</w:t>
      </w:r>
      <w:r>
        <w:t xml:space="preserve"> dados</w:t>
      </w:r>
      <w:bookmarkEnd w:id="125"/>
      <w:bookmarkEnd w:id="126"/>
      <w:r w:rsidR="00A5277E">
        <w:t xml:space="preserve"> com atraso na notificação</w:t>
      </w:r>
    </w:p>
    <w:p w14:paraId="4C4DDCD6" w14:textId="1E76A96E" w:rsidR="00A5277E" w:rsidRDefault="002252E6" w:rsidP="00A5277E">
      <w:pPr>
        <w:ind w:firstLine="0"/>
        <w:jc w:val="center"/>
      </w:pPr>
      <w:r>
        <w:rPr>
          <w:noProof/>
        </w:rPr>
        <w:drawing>
          <wp:inline distT="0" distB="0" distL="0" distR="0" wp14:anchorId="04000D30" wp14:editId="76AD5CFE">
            <wp:extent cx="4625162" cy="2688084"/>
            <wp:effectExtent l="0" t="0" r="4445" b="0"/>
            <wp:docPr id="13082424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464" cy="27138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DDBBA4" w14:textId="77777777" w:rsidR="00A5277E" w:rsidRDefault="00A5277E">
      <w:pPr>
        <w:spacing w:line="240" w:lineRule="auto"/>
        <w:ind w:firstLine="0"/>
        <w:jc w:val="center"/>
        <w:rPr>
          <w:rFonts w:ascii="Cambria" w:eastAsia="Times New Roman" w:hAnsi="Cambria"/>
          <w:b/>
          <w:bCs/>
          <w:i/>
          <w:sz w:val="32"/>
          <w:szCs w:val="28"/>
        </w:rPr>
      </w:pPr>
      <w:r>
        <w:br w:type="page"/>
      </w:r>
    </w:p>
    <w:p w14:paraId="3FE70635" w14:textId="494E9603" w:rsidR="00CA386B" w:rsidRDefault="00CA386B" w:rsidP="00C4595E">
      <w:pPr>
        <w:pStyle w:val="Ttulo1"/>
      </w:pPr>
      <w:bookmarkStart w:id="127" w:name="_Toc137149903"/>
      <w:r w:rsidRPr="00426B54">
        <w:lastRenderedPageBreak/>
        <w:t>Metodologia</w:t>
      </w:r>
      <w:bookmarkEnd w:id="127"/>
    </w:p>
    <w:p w14:paraId="74D22711" w14:textId="20711FC2" w:rsidR="00FC47FA" w:rsidRDefault="000049D0" w:rsidP="009875E3">
      <w:r>
        <w:t xml:space="preserve">A distribuição e a densidade de probabilidades são conceitos fundamentais na teoria das probabilidades. Ambas representam conceitos semelhantes, mas tem diferenças importantes. A distribuição de probabilidade caracteriza eventos, dados e variáveis aleatórias discretos. Já a função de densidade de probabilidade descreve valores contínuos. </w:t>
      </w:r>
      <w:r w:rsidR="00FC47FA">
        <w:t>Apesar das análises e definições utilizadas serem válidas para distribuições e funções de densidade de probabilidade, as descrições foram apresentadas utilizando o conceito de distribuição de probabilidade, uma vez que os dados de contagem são discretos.</w:t>
      </w:r>
    </w:p>
    <w:p w14:paraId="735B8938" w14:textId="5A53C870" w:rsidR="0000324C" w:rsidRDefault="0000324C" w:rsidP="00FE2436">
      <w:pPr>
        <w:pStyle w:val="Ttulo2"/>
      </w:pPr>
      <w:bookmarkStart w:id="128" w:name="_Toc137149904"/>
      <w:r>
        <w:t xml:space="preserve">Inferência </w:t>
      </w:r>
      <w:r w:rsidR="0079429A">
        <w:t>B</w:t>
      </w:r>
      <w:r>
        <w:t>ayesiana</w:t>
      </w:r>
      <w:bookmarkEnd w:id="128"/>
    </w:p>
    <w:p w14:paraId="0D2D1BEB" w14:textId="39451A98" w:rsidR="009875E3" w:rsidRDefault="00686E30" w:rsidP="009875E3">
      <w:r>
        <w:t xml:space="preserve">A inferência </w:t>
      </w:r>
      <w:r w:rsidR="0079429A">
        <w:t>B</w:t>
      </w:r>
      <w:r>
        <w:t xml:space="preserve">ayesiana </w:t>
      </w:r>
      <w:r w:rsidR="004B4A39">
        <w:t>(</w:t>
      </w:r>
      <w:r w:rsidR="004B4A39" w:rsidRPr="004B4A39">
        <w:rPr>
          <w:highlight w:val="yellow"/>
        </w:rPr>
        <w:t>G. Andrew et al, 2021</w:t>
      </w:r>
      <w:r w:rsidR="004B4A39">
        <w:t xml:space="preserve">) </w:t>
      </w:r>
      <w:r>
        <w:t xml:space="preserve">é uma abordagem estatística utilizada para fazer inferência sobre parâmetros desconhecidos ou eventos futuros com base em evidências observadas e conhecimento prévio. A inferência bayesiana parte do princípio de que as probabilidades são representações subjetivas de incerteza. Ela permite a inclusão de </w:t>
      </w:r>
      <w:r w:rsidRPr="005615DD">
        <w:t>informações subjetivas e conhecimento especializado sobre o problema analisado através da especificação de uma distribuição</w:t>
      </w:r>
      <w:r w:rsidR="009875E3">
        <w:t xml:space="preserve"> ou densidade</w:t>
      </w:r>
      <w:r w:rsidRPr="005615DD">
        <w:t xml:space="preserve"> a priori. A</w:t>
      </w:r>
      <w:r>
        <w:t xml:space="preserve"> inferência bayesiana envolve </w:t>
      </w:r>
      <w:r w:rsidR="00326788">
        <w:t>três elementos fundamentais para obter estimativas e realizar previsões: uma distribuição a priori; uma função de verossimilhança; e uma distribuição a posteriori.</w:t>
      </w:r>
    </w:p>
    <w:p w14:paraId="58A1ED9D" w14:textId="09B4F233" w:rsidR="00686E30" w:rsidRDefault="00686E30" w:rsidP="0000324C">
      <w:r>
        <w:t>Uma distribuição a priori</w:t>
      </w:r>
      <w:r w:rsidR="00C34928">
        <w:t xml:space="preserve">, </w:t>
      </w:r>
      <m:oMath>
        <m:r>
          <w:rPr>
            <w:rFonts w:ascii="Cambria Math" w:hAnsi="Cambria Math"/>
          </w:rPr>
          <m:t>p(θ)</m:t>
        </m:r>
      </m:oMath>
      <w:r w:rsidR="00C34928">
        <w:t>,</w:t>
      </w:r>
      <w:r w:rsidR="00FE2436">
        <w:t xml:space="preserve"> </w:t>
      </w:r>
      <w:r>
        <w:t>é uma expressão probabilística que representa o conhecimento prévio ou falta de conhecimento sobre o problema.</w:t>
      </w:r>
      <w:r w:rsidR="00326788">
        <w:t xml:space="preserve"> A função de verossimilhança</w:t>
      </w:r>
      <w:r w:rsidR="00C34928">
        <w:t xml:space="preserve">, </w:t>
      </w:r>
      <m:oMath>
        <m:r>
          <w:rPr>
            <w:rFonts w:ascii="Cambria Math" w:hAnsi="Cambria Math"/>
          </w:rPr>
          <m:t>p(y|θ)</m:t>
        </m:r>
      </m:oMath>
      <w:r w:rsidR="00C34928">
        <w:t>,</w:t>
      </w:r>
      <w:r w:rsidR="00FE2436">
        <w:t xml:space="preserve"> </w:t>
      </w:r>
      <w:r w:rsidR="00326788">
        <w:t>é uma medida estatística que representa a relação entre os dados observados com os diferentes valores possíveis dos parâmetros desconhecidos. Por sua vez, a distribuição a posteriori</w:t>
      </w:r>
      <w:r w:rsidR="00C34928">
        <w:t>,</w:t>
      </w:r>
      <w:r w:rsidR="00326788">
        <w:t xml:space="preserve"> </w:t>
      </w:r>
      <m:oMath>
        <m:r>
          <w:rPr>
            <w:rFonts w:ascii="Cambria Math" w:hAnsi="Cambria Math"/>
          </w:rPr>
          <m:t>p(θ|y)</m:t>
        </m:r>
      </m:oMath>
      <w:r w:rsidR="00C34928">
        <w:t>,</w:t>
      </w:r>
      <w:r w:rsidR="00FE2436">
        <w:t xml:space="preserve"> </w:t>
      </w:r>
      <w:r w:rsidR="00326788">
        <w:t>é uma distribuição de probabilidade atualizada após a observação dos dados, obtida através da combinação da distribuição a priori e função de verossimilhança usando o teorema de Bayes</w:t>
      </w:r>
      <w:r w:rsidR="00FE2436">
        <w:t>:</w:t>
      </w:r>
    </w:p>
    <w:p w14:paraId="70CDC72A" w14:textId="77777777" w:rsidR="00FE2436" w:rsidRPr="00D91C51" w:rsidRDefault="00FE2436" w:rsidP="00FE2436">
      <w:pPr>
        <w:spacing w:before="240"/>
        <w:ind w:firstLine="0"/>
        <w:rPr>
          <w:rFonts w:asciiTheme="minorHAnsi" w:hAnsiTheme="minorHAnsi" w:cstheme="minorHAnsi"/>
          <w:bCs/>
          <w:color w:val="000000" w:themeColor="text1"/>
          <w:szCs w:val="20"/>
        </w:rPr>
      </w:pPr>
      <m:oMathPara>
        <m:oMath>
          <m:r>
            <w:rPr>
              <w:rFonts w:ascii="Cambria Math" w:hAnsi="Cambria Math" w:cstheme="minorHAnsi"/>
              <w:color w:val="000000" w:themeColor="text1"/>
              <w:szCs w:val="20"/>
            </w:rPr>
            <m:t>p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color w:val="000000" w:themeColor="text1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  <w:szCs w:val="20"/>
                </w:rPr>
                <m:t>θ</m:t>
              </m:r>
            </m:e>
            <m:e>
              <m:r>
                <w:rPr>
                  <w:rFonts w:ascii="Cambria Math" w:hAnsi="Cambria Math" w:cstheme="minorHAnsi"/>
                  <w:color w:val="000000" w:themeColor="text1"/>
                  <w:szCs w:val="20"/>
                </w:rPr>
                <m:t>y</m:t>
              </m:r>
            </m:e>
          </m:d>
          <m:r>
            <w:rPr>
              <w:rFonts w:ascii="Cambria Math" w:hAnsi="Cambria Math" w:cstheme="minorHAnsi"/>
              <w:color w:val="000000" w:themeColor="text1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bCs/>
                  <w:i/>
                  <w:color w:val="000000" w:themeColor="text1"/>
                  <w:szCs w:val="20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  <w:color w:val="000000" w:themeColor="text1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 w:themeColor="text1"/>
                      <w:szCs w:val="20"/>
                    </w:rPr>
                    <m:t>y</m:t>
                  </m:r>
                </m:e>
                <m:e>
                  <m:r>
                    <w:rPr>
                      <w:rFonts w:ascii="Cambria Math" w:hAnsi="Cambria Math" w:cstheme="minorHAnsi"/>
                      <w:color w:val="000000" w:themeColor="text1"/>
                      <w:szCs w:val="20"/>
                    </w:rPr>
                    <m:t>θ</m:t>
                  </m:r>
                </m:e>
              </m:d>
              <m:r>
                <w:rPr>
                  <w:rFonts w:ascii="Cambria Math" w:hAnsi="Cambria Math" w:cstheme="minorHAnsi"/>
                  <w:color w:val="000000" w:themeColor="text1"/>
                  <w:szCs w:val="20"/>
                </w:rPr>
                <m:t xml:space="preserve"> p(θ)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  <w:szCs w:val="20"/>
                </w:rPr>
                <m:t>p(y)</m:t>
              </m:r>
            </m:den>
          </m:f>
        </m:oMath>
      </m:oMathPara>
    </w:p>
    <w:p w14:paraId="2E56AAC4" w14:textId="6E12A245" w:rsidR="00326788" w:rsidRDefault="00326788" w:rsidP="0000324C">
      <w:r>
        <w:t xml:space="preserve">A inferência </w:t>
      </w:r>
      <w:r w:rsidR="00D076A6">
        <w:t>B</w:t>
      </w:r>
      <w:r>
        <w:t>ayesiana é particularmente útil quando existem informações prévias relevantes ou quando a incerteza precisa ser modelada e atualizada à medida que novos dados são disponibilizados. Além disso, essa abordagem é aplicada em diversas áreas como ciências da saúde, ciências sociais, engenharia, economia e aprendizado de máquina.</w:t>
      </w:r>
    </w:p>
    <w:p w14:paraId="781FD636" w14:textId="0E5DB2FE" w:rsidR="00FE2436" w:rsidRDefault="00FE2436" w:rsidP="00E25683">
      <w:pPr>
        <w:pStyle w:val="Titulo3"/>
      </w:pPr>
      <w:bookmarkStart w:id="129" w:name="_Toc137149905"/>
      <w:r>
        <w:t xml:space="preserve">Estimação </w:t>
      </w:r>
      <w:bookmarkEnd w:id="129"/>
      <w:r w:rsidR="00D076A6">
        <w:t>e previsão</w:t>
      </w:r>
    </w:p>
    <w:p w14:paraId="52ABC6F7" w14:textId="73F3B594" w:rsidR="00FE2436" w:rsidRDefault="00FE2436" w:rsidP="00FE2436">
      <w:r>
        <w:t xml:space="preserve">Sob o contexto da inferência </w:t>
      </w:r>
      <w:r w:rsidR="00D076A6">
        <w:t>B</w:t>
      </w:r>
      <w:r>
        <w:t>ayesiana, a estimação pontual é o processo de obter um único valor para estimar o parâmetro desconhecido a partir da distribuição a posteriori.</w:t>
      </w:r>
      <w:r w:rsidR="006A54B3">
        <w:t xml:space="preserve"> Há diferentes métricas utilizadas para sintetizar a distribuição a posteriori e obter uma estimativa pontual como calcular o valor esperado (média), moda e mediana.</w:t>
      </w:r>
    </w:p>
    <w:p w14:paraId="6C2B0CE9" w14:textId="4A9B3F34" w:rsidR="005615DD" w:rsidRDefault="006A54B3" w:rsidP="00FE2436">
      <w:r>
        <w:t xml:space="preserve">A estimação intervalar é utilizada para quantificar a incerteza em relação ao parâmetro desconhecido com a construção de intervalos de credibilidade. Os intervalos de credibilidade fornecem uma medida da </w:t>
      </w:r>
      <w:r>
        <w:lastRenderedPageBreak/>
        <w:t xml:space="preserve">probabilidade </w:t>
      </w:r>
      <w:r w:rsidR="008D5C70">
        <w:t>de o parâmetro estar dentro do intervalo, sendo que, o intervalo resultante representa uma faixa de valores mais prováveis para o parâmetro desconhecido considerando as informações disponíveis nos dados observados e conhecimento prévio do problema</w:t>
      </w:r>
      <w:r>
        <w:t>.</w:t>
      </w:r>
    </w:p>
    <w:p w14:paraId="35E91147" w14:textId="581E2D7A" w:rsidR="005615DD" w:rsidRDefault="00961FAF" w:rsidP="00FE2436">
      <w:r>
        <w:t>O intervalo HPD (</w:t>
      </w:r>
      <w:proofErr w:type="spellStart"/>
      <w:r w:rsidRPr="00961FAF">
        <w:rPr>
          <w:i/>
          <w:iCs/>
        </w:rPr>
        <w:t>Highest</w:t>
      </w:r>
      <w:proofErr w:type="spellEnd"/>
      <w:r w:rsidRPr="00961FAF">
        <w:rPr>
          <w:i/>
          <w:iCs/>
        </w:rPr>
        <w:t xml:space="preserve"> Posterior </w:t>
      </w:r>
      <w:proofErr w:type="spellStart"/>
      <w:r w:rsidRPr="00961FAF">
        <w:rPr>
          <w:i/>
          <w:iCs/>
        </w:rPr>
        <w:t>Density</w:t>
      </w:r>
      <w:proofErr w:type="spellEnd"/>
      <w:r>
        <w:t>) se caracteriza por ser o intervalo de credibilidade mais estreito que contém uma proporção específica baseado na distribuição a posteriori. Esse intervalo</w:t>
      </w:r>
      <w:r w:rsidR="00B3354F">
        <w:t xml:space="preserve"> (</w:t>
      </w:r>
      <w:r w:rsidR="00085CC2" w:rsidRPr="00085CC2">
        <w:rPr>
          <w:highlight w:val="yellow"/>
        </w:rPr>
        <w:t>C. Ming-Hui, S. Qi-Man, 1988</w:t>
      </w:r>
      <w:r w:rsidR="00B3354F">
        <w:t>)</w:t>
      </w:r>
      <w:r>
        <w:t xml:space="preserve"> não depende de pressupostos assintóticos para a sua construção. Além do mais, o intervalo pode ser assimétrico, </w:t>
      </w:r>
      <w:r w:rsidR="00D029C2">
        <w:t>acomodando distribuições a posteriori assimétricas. Em rigor, o procedimento para calcular o HPD envolve obter a aproximação da distribuição a posteriori, ordenar os valores, calcular a distribuição de probabilidade acumulada, e determinar a faixa mais estreita que contém a proporção desejada da aproximação da distribuição a posteriori.</w:t>
      </w:r>
    </w:p>
    <w:p w14:paraId="6E0ADCB7" w14:textId="575C9831" w:rsidR="00E545BC" w:rsidRDefault="00705390" w:rsidP="00E545BC">
      <w:r>
        <w:t>Dentro do paradigma bayesiano, a</w:t>
      </w:r>
      <w:r w:rsidR="00A36C70">
        <w:t xml:space="preserve"> previsão permite gerar estimativas pontuais e intervalares sobre eventos futuros com base </w:t>
      </w:r>
      <w:r>
        <w:t xml:space="preserve">nas informações disponíveis da distribuição a posteriori. </w:t>
      </w:r>
      <w:r w:rsidR="00264147">
        <w:t>Para realizar previsões deve-se gerar amostragens da distribuição a posteriori para obter uma amostra de possíveis valores dos parâmetros. A partir da amostra dos valores dos parâmetros aplica-se o modelo probabilístico para gerar valores preditos com base nos parâmetros amostrados.</w:t>
      </w:r>
      <w:r w:rsidR="00C607F1">
        <w:t xml:space="preserve"> Depois disso são feitas as análises dos resultados das previsões.</w:t>
      </w:r>
    </w:p>
    <w:p w14:paraId="2F717A62" w14:textId="77777777" w:rsidR="00507D57" w:rsidRPr="00507D57" w:rsidRDefault="00507D57" w:rsidP="00507D57">
      <w:pPr>
        <w:rPr>
          <w:highlight w:val="yellow"/>
        </w:rPr>
      </w:pPr>
      <w:proofErr w:type="spellStart"/>
      <w:r w:rsidRPr="00507D57">
        <w:rPr>
          <w:highlight w:val="yellow"/>
        </w:rPr>
        <w:t>Nowcasting</w:t>
      </w:r>
      <w:proofErr w:type="spellEnd"/>
    </w:p>
    <w:p w14:paraId="2F70C557" w14:textId="77777777" w:rsidR="00507D57" w:rsidRDefault="00507D57" w:rsidP="00507D57">
      <w:proofErr w:type="spellStart"/>
      <w:r w:rsidRPr="00507D57">
        <w:rPr>
          <w:highlight w:val="yellow"/>
        </w:rPr>
        <w:t>Forecasting</w:t>
      </w:r>
      <w:proofErr w:type="spellEnd"/>
    </w:p>
    <w:p w14:paraId="571A8117" w14:textId="6F1120C1" w:rsidR="00507D57" w:rsidRPr="00507D57" w:rsidRDefault="00507D57" w:rsidP="00507D57">
      <w:pPr>
        <w:pStyle w:val="Titulo3"/>
      </w:pPr>
      <w:r>
        <w:t>Computação</w:t>
      </w:r>
    </w:p>
    <w:p w14:paraId="6D58B245" w14:textId="61FD42A0" w:rsidR="003A249A" w:rsidRDefault="00C607F1" w:rsidP="00C607F1">
      <w:r>
        <w:t xml:space="preserve">É possível obter uma amostra de possíveis valores dos parâmetros usando a técnica de amostragem de </w:t>
      </w:r>
      <w:r w:rsidRPr="00C234D0">
        <w:rPr>
          <w:i/>
          <w:iCs/>
        </w:rPr>
        <w:t>Markov Chain Monte Carlo</w:t>
      </w:r>
      <w:r>
        <w:t xml:space="preserve"> (MCMC). Essa é uma técnica computacional comumente usada em inferência bayesiana</w:t>
      </w:r>
      <w:r w:rsidR="003A249A">
        <w:t xml:space="preserve"> </w:t>
      </w:r>
      <w:r>
        <w:t xml:space="preserve">para realizar amostragem de distribuições a posteriori que podem ser muito complexas. </w:t>
      </w:r>
      <w:r w:rsidR="003A249A">
        <w:t xml:space="preserve">Além do mais, o MCMC é muito útil quando a distribuição a posteriori não pode ser calculada diretamente ou quando não há uma solução analítica disponível. </w:t>
      </w:r>
    </w:p>
    <w:p w14:paraId="2B2044C8" w14:textId="6AA81033" w:rsidR="00C607F1" w:rsidRDefault="00C607F1" w:rsidP="00C607F1">
      <w:r>
        <w:t xml:space="preserve">O MCMC permite gerar uma sequência de amostras que, </w:t>
      </w:r>
      <w:r w:rsidR="00ED7F74">
        <w:t>em equilíbrio</w:t>
      </w:r>
      <w:r>
        <w:t>, representa uma aproximação da distribuição</w:t>
      </w:r>
      <w:r w:rsidR="00ED7F74">
        <w:t xml:space="preserve"> desejada</w:t>
      </w:r>
      <w:r>
        <w:t>.</w:t>
      </w:r>
      <w:r w:rsidR="003A249A">
        <w:t xml:space="preserve"> O processo de amostragem da distribuição a posteriori usando MCMC envolve a construção de uma cadeia de Markov</w:t>
      </w:r>
      <w:r w:rsidR="00ED7F74">
        <w:t xml:space="preserve"> irredutível e aperiódica</w:t>
      </w:r>
      <w:r w:rsidR="003A249A">
        <w:t xml:space="preserve"> que tem a distribuição estacionária equivalente a distribuição a posteriori. A cadeia de Markov é construída por meio de uma série de iterações que consiste em propor um novo estado</w:t>
      </w:r>
      <w:r w:rsidR="00ED7F74">
        <w:t>, geralmente por meio de amostragem aleatória baseada no estado atual,</w:t>
      </w:r>
      <w:r w:rsidR="003A249A">
        <w:t xml:space="preserve"> e decidir sobre a aceitação ou rejeição desse novo estado. Em rigor, um novo estado proposto pode ser aceito ou rejeitado com base em uma regra de aceitação, sendo que, essa regra geralmente </w:t>
      </w:r>
      <w:r w:rsidR="00ED7F74">
        <w:t>envolve calcular a razão de verossimilhança e a probabilidade de aceitar o novo estado é determinada com base nessa razão.</w:t>
      </w:r>
      <w:r w:rsidR="003A249A">
        <w:t xml:space="preserve"> </w:t>
      </w:r>
    </w:p>
    <w:p w14:paraId="777C8413" w14:textId="4F69D6E0" w:rsidR="009A03F3" w:rsidRDefault="009A03F3" w:rsidP="00C607F1">
      <w:r>
        <w:t xml:space="preserve">As técnicas de MCMC geralmente usadas incluem o Algoritmo de </w:t>
      </w:r>
      <w:r w:rsidR="00E467B8">
        <w:t>Metropolis-Hastings e a Amostragem de Gibbs. Ambas as técnicas fornecem uma forma de gerar amostras da distribuição a posteriori e obter estimativas robustas para os parâmetros desconhecidos.</w:t>
      </w:r>
    </w:p>
    <w:p w14:paraId="015B86CE" w14:textId="33B1DF8F" w:rsidR="00E545BC" w:rsidRDefault="00ED7F74" w:rsidP="00E545BC">
      <w:r>
        <w:t>Cabe destacar que a</w:t>
      </w:r>
      <w:r w:rsidR="00E545BC">
        <w:t xml:space="preserve"> previsão na inferência bayesiana é flexível pois permite incorporar informações a priori, atualizar o conhecimento </w:t>
      </w:r>
      <w:r w:rsidR="00C607F1">
        <w:t xml:space="preserve">a partir dos dados observados e fornecer estimativas probabilísticas </w:t>
      </w:r>
      <w:r w:rsidR="00C607F1">
        <w:lastRenderedPageBreak/>
        <w:t>completas. Além disso, ela é amplamente aplicada em diversas áreas para previsões do tempo, previsões de eventos raros e previsão de séries temporais.</w:t>
      </w:r>
    </w:p>
    <w:p w14:paraId="5F5C4E16" w14:textId="62D51202" w:rsidR="00686115" w:rsidRDefault="00686115" w:rsidP="00E545BC">
      <w:proofErr w:type="spellStart"/>
      <w:r w:rsidRPr="00686115">
        <w:rPr>
          <w:highlight w:val="yellow"/>
        </w:rPr>
        <w:t>Convergencia</w:t>
      </w:r>
      <w:proofErr w:type="spellEnd"/>
    </w:p>
    <w:p w14:paraId="2374E617" w14:textId="704076B2" w:rsidR="00E25683" w:rsidRDefault="00507D57" w:rsidP="00E25683">
      <w:pPr>
        <w:pStyle w:val="Ttulo2"/>
      </w:pPr>
      <w:bookmarkStart w:id="130" w:name="_Toc137149907"/>
      <w:r>
        <w:t>Detalhamento da m</w:t>
      </w:r>
      <w:r w:rsidR="00E25683">
        <w:t>odelagem</w:t>
      </w:r>
      <w:bookmarkEnd w:id="130"/>
    </w:p>
    <w:p w14:paraId="615D0500" w14:textId="0D66304B" w:rsidR="00E25683" w:rsidRDefault="008C0849" w:rsidP="00E25683">
      <w:r>
        <w:t>Sob o paradigma bayesiano, os modelos hierárquicos são uma abordagem utilizada para lidar com a incerteza e a variabilidade em vários níveis d</w:t>
      </w:r>
      <w:r w:rsidR="00B94AAB">
        <w:t>os</w:t>
      </w:r>
      <w:r>
        <w:t xml:space="preserve"> dados. Esses modelos podem ser especialmente úteis quando há uma estrutura hierárquica ou agrupamento dos dados, permitindo que as informações de cada nível sejam compartilhadas e combinadas para obter estimativas mais precisas dos parâmetros desconhecidos.</w:t>
      </w:r>
    </w:p>
    <w:p w14:paraId="207ABFDD" w14:textId="2457533D" w:rsidR="008C0849" w:rsidRDefault="00B94AAB" w:rsidP="00E25683">
      <w:r>
        <w:t>Em um modelo hierárquico, os dados são organizados em vários níveis, sendo que cada nível do modelo possui seus próprios parâmetros e a incerteza sobre esses parâmetros é modelada usando distribuições a priori. A principal ideia de um modelo hierárquico é que as distribuições a priori de cada nível são influenciadas pelas informações dos níveis superiores.</w:t>
      </w:r>
    </w:p>
    <w:p w14:paraId="1E5C9ED0" w14:textId="257E5734" w:rsidR="00B94AAB" w:rsidRDefault="00B94AAB" w:rsidP="00E25683">
      <w:r>
        <w:t xml:space="preserve">Os modelos hierárquicos podem fornecer estimativas mais precisas e robustas, principalmente quando os dados em cada nível são limitados ou possuem ruídos. Além do mais, a estrutura hierárquica possibilita que os níveis mais baixos sejam regularizados pelos dados nos níveis superiores. Portanto, modelos hierárquicos aderem uma modelagem mais realista em relação à incerteza e variabilidade </w:t>
      </w:r>
      <w:r w:rsidR="00D75503">
        <w:t>em dados complexos.</w:t>
      </w:r>
    </w:p>
    <w:p w14:paraId="45C68E58" w14:textId="72B0BBAA" w:rsidR="00AD427A" w:rsidRDefault="00AD427A" w:rsidP="00AD427A">
      <w:pPr>
        <w:pStyle w:val="Titulo3"/>
      </w:pPr>
      <w:r>
        <w:t>Especificações dos modelos</w:t>
      </w:r>
    </w:p>
    <w:p w14:paraId="37FA8A3C" w14:textId="321F617C" w:rsidR="00E43235" w:rsidRDefault="00AF4073" w:rsidP="00E25683">
      <w:r>
        <w:t>Foram propostos modelos hierárquicos com duas estruturas diferentes para lidar com dados de contagem</w:t>
      </w:r>
      <w:r w:rsidR="008A1C25">
        <w:t xml:space="preserve"> incorporando o atraso na notificação</w:t>
      </w:r>
      <w:r>
        <w:t xml:space="preserve">. </w:t>
      </w:r>
      <w:r w:rsidR="00A86D98">
        <w:t xml:space="preserve">Ambos os modelos permitem mudanças suaves na variação temporal do número total de casos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86D98">
        <w:t xml:space="preserve"> e no mecanismo de atraso. </w:t>
      </w:r>
      <w:r w:rsidR="00ED7C9B">
        <w:t>Cabe destacar que</w:t>
      </w:r>
      <w:r w:rsidR="008A1C25">
        <w:t xml:space="preserve"> d</w:t>
      </w:r>
      <w:r w:rsidR="00E43235">
        <w:t>ados de contagem podem ser modelados através de múltiplas distribuições de probabilidade discretas</w:t>
      </w:r>
      <w:r>
        <w:t xml:space="preserve">, como </w:t>
      </w:r>
      <w:r w:rsidR="00ED7C9B">
        <w:t xml:space="preserve">a distribuição </w:t>
      </w:r>
      <w:r>
        <w:t>Poisson.</w:t>
      </w:r>
    </w:p>
    <w:p w14:paraId="1BC1C19A" w14:textId="373005E2" w:rsidR="00566D69" w:rsidRDefault="00ED7C9B" w:rsidP="00ED7C9B">
      <w:r>
        <w:t xml:space="preserve">Ressalta-se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t,d</m:t>
            </m:r>
          </m:sub>
        </m:sSub>
      </m:oMath>
      <w:r>
        <w:t xml:space="preserve"> é a quantidade de casos ocorridos no tempo </w:t>
      </w:r>
      <m:oMath>
        <m:r>
          <w:rPr>
            <w:rFonts w:ascii="Cambria Math" w:hAnsi="Cambria Math"/>
          </w:rPr>
          <m:t>t=1, …, T</m:t>
        </m:r>
      </m:oMath>
      <w:r>
        <w:t xml:space="preserve"> que foram registrados após </w:t>
      </w:r>
      <m:oMath>
        <m:r>
          <w:rPr>
            <w:rFonts w:ascii="Cambria Math" w:hAnsi="Cambria Math"/>
          </w:rPr>
          <m:t>d=0, 1, …, D</m:t>
        </m:r>
      </m:oMath>
      <w:r>
        <w:t xml:space="preserve"> unidades de tempo, onde </w:t>
      </w:r>
      <m:oMath>
        <m:r>
          <w:rPr>
            <w:rFonts w:ascii="Cambria Math" w:hAnsi="Cambria Math"/>
          </w:rPr>
          <m:t>T</m:t>
        </m:r>
      </m:oMath>
      <w:r>
        <w:t xml:space="preserve"> é o último tempo para o qual os dados estão disponíveis e </w:t>
      </w:r>
      <m:oMath>
        <m:r>
          <w:rPr>
            <w:rFonts w:ascii="Cambria Math" w:hAnsi="Cambria Math"/>
          </w:rPr>
          <m:t>D</m:t>
        </m:r>
      </m:oMath>
      <w:r>
        <w:t xml:space="preserve"> é o atraso máximo relevante.</w:t>
      </w:r>
    </w:p>
    <w:p w14:paraId="79F83975" w14:textId="655AC978" w:rsidR="00F168F5" w:rsidRDefault="00F168F5" w:rsidP="00354601">
      <w:r>
        <w:t xml:space="preserve">Existe uma configuração de dependência entre os dados uma vez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d=0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t,d</m:t>
                </m:r>
              </m:sub>
            </m:sSub>
          </m:e>
        </m:nary>
      </m:oMath>
      <w:r>
        <w:t xml:space="preserve"> , ou seja, o número total de casos ocorridos no tempo </w:t>
      </w:r>
      <m:oMath>
        <m:r>
          <w:rPr>
            <w:rFonts w:ascii="Cambria Math" w:hAnsi="Cambria Math"/>
          </w:rPr>
          <m:t>t</m:t>
        </m:r>
      </m:oMath>
      <w:r>
        <w:t xml:space="preserve"> é exatamente a soma do número de casos ocorridos no tempo </w:t>
      </w:r>
      <m:oMath>
        <m:r>
          <w:rPr>
            <w:rFonts w:ascii="Cambria Math" w:hAnsi="Cambria Math"/>
          </w:rPr>
          <m:t>t</m:t>
        </m:r>
      </m:oMath>
      <w:r>
        <w:t xml:space="preserve"> para todos os possíveis atrasos considerados. Portanto, não é possível especificar um modelo 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t,d</m:t>
            </m:r>
          </m:sub>
        </m:sSub>
      </m:oMath>
      <w:r w:rsidR="0003574C">
        <w:t xml:space="preserve"> acatando todos os atrasos ao mesmo tempo respeitando a disposição dos dados. </w:t>
      </w:r>
      <w:r w:rsidR="00354601">
        <w:t xml:space="preserve">Salienta-se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t,0</m:t>
            </m:r>
          </m:sub>
        </m:sSub>
      </m:oMath>
      <w:r w:rsidR="00354601">
        <w:t xml:space="preserve"> são os casos notificados sem nenhum atraso e, por isso, pode ser mais interessante especificar modelos </w:t>
      </w:r>
      <w:r w:rsidR="0003574C">
        <w:t xml:space="preserve">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3574C"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t,d</m:t>
            </m:r>
          </m:sub>
        </m:sSub>
      </m:oMath>
      <w:r w:rsidR="0003574C">
        <w:t xml:space="preserve"> com </w:t>
      </w:r>
      <m:oMath>
        <m:r>
          <w:rPr>
            <w:rFonts w:ascii="Cambria Math" w:hAnsi="Cambria Math"/>
          </w:rPr>
          <m:t>t=1, …, T</m:t>
        </m:r>
      </m:oMath>
      <w:r w:rsidR="0003574C">
        <w:t xml:space="preserve"> e </w:t>
      </w:r>
      <m:oMath>
        <m:r>
          <w:rPr>
            <w:rFonts w:ascii="Cambria Math" w:hAnsi="Cambria Math"/>
          </w:rPr>
          <m:t>d=1, …, D</m:t>
        </m:r>
      </m:oMath>
      <w:r w:rsidR="0003574C">
        <w:t>.</w:t>
      </w:r>
    </w:p>
    <w:p w14:paraId="28D1A09F" w14:textId="6E8B2F8D" w:rsidR="00ED7C9B" w:rsidRDefault="007C57DB" w:rsidP="00ED7C9B">
      <w:r w:rsidRPr="007C57DB">
        <w:rPr>
          <w:highlight w:val="yellow"/>
        </w:rPr>
        <w:t>Bastos</w:t>
      </w:r>
      <w:r w:rsidR="00507D57">
        <w:rPr>
          <w:highlight w:val="yellow"/>
        </w:rPr>
        <w:t xml:space="preserve"> et al</w:t>
      </w:r>
      <w:r w:rsidRPr="007C57DB">
        <w:rPr>
          <w:highlight w:val="yellow"/>
        </w:rPr>
        <w:t xml:space="preserve"> (20</w:t>
      </w:r>
      <w:r w:rsidR="00507D57">
        <w:rPr>
          <w:highlight w:val="yellow"/>
        </w:rPr>
        <w:t>1</w:t>
      </w:r>
      <w:r w:rsidRPr="007C57DB">
        <w:rPr>
          <w:highlight w:val="yellow"/>
        </w:rPr>
        <w:t>9)</w:t>
      </w:r>
      <w:r>
        <w:t xml:space="preserve"> apresenta com mais detalhes os modelos bayesianos hierárquicos que foram </w:t>
      </w:r>
      <w:r w:rsidRPr="00507D57">
        <w:rPr>
          <w:highlight w:val="yellow"/>
        </w:rPr>
        <w:t>utilizados</w:t>
      </w:r>
      <w:r>
        <w:t xml:space="preserve">. </w:t>
      </w:r>
      <w:r w:rsidR="00ED7C9B" w:rsidRPr="007C57DB">
        <w:t>Na primeira abordagem a estrutura de atraso na notificação dos dados é independente</w:t>
      </w:r>
      <w:r w:rsidR="00F168F5" w:rsidRPr="007C57DB">
        <w:t xml:space="preserve">, </w:t>
      </w:r>
      <w:r w:rsidR="00354601" w:rsidRPr="007C57DB">
        <w:t>sendo assim</w:t>
      </w:r>
      <w:r w:rsidR="00F168F5" w:rsidRPr="007C57DB">
        <w:t xml:space="preserve">, foram estimados os parâmetros para cada tempo de </w:t>
      </w:r>
      <w:r>
        <w:t xml:space="preserve">atraso. Enquanto </w:t>
      </w:r>
      <w:r w:rsidR="006465F2">
        <w:t>a segunda abordagem abrange uma estrutura conjunta para os atrasos na notificação.</w:t>
      </w:r>
    </w:p>
    <w:p w14:paraId="6A65AC76" w14:textId="524F3E5D" w:rsidR="006465F2" w:rsidRPr="00962B12" w:rsidRDefault="006465F2" w:rsidP="004A5509">
      <w:pPr>
        <w:spacing w:before="240" w:after="240"/>
        <w:rPr>
          <w:b/>
          <w:bCs/>
        </w:rPr>
      </w:pPr>
      <w:r w:rsidRPr="00962B12">
        <w:rPr>
          <w:b/>
          <w:bCs/>
        </w:rPr>
        <w:t>Modelo com estrutura de atraso na notificação independente</w:t>
      </w:r>
    </w:p>
    <w:p w14:paraId="50AADF2F" w14:textId="0C2A96B0" w:rsidR="006465F2" w:rsidRDefault="006465F2" w:rsidP="006B13BF">
      <w:pPr>
        <w:spacing w:after="240"/>
      </w:pPr>
      <w:r>
        <w:lastRenderedPageBreak/>
        <w:t>Modelo proposto para os dados:</w:t>
      </w:r>
    </w:p>
    <w:p w14:paraId="01ADBD88" w14:textId="77777777" w:rsidR="00962B12" w:rsidRDefault="00962B12" w:rsidP="00ED7C9B">
      <w:pPr>
        <w:rPr>
          <w:rFonts w:ascii="Cambria Math" w:hAnsi="Cambria Math"/>
          <w:oMath/>
        </w:rPr>
        <w:sectPr w:rsidR="00962B12" w:rsidSect="006E6531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 w:code="9"/>
          <w:pgMar w:top="0" w:right="1418" w:bottom="0" w:left="1418" w:header="709" w:footer="709" w:gutter="0"/>
          <w:pgNumType w:start="1"/>
          <w:cols w:space="708"/>
          <w:titlePg/>
          <w:docGrid w:linePitch="360"/>
        </w:sectPr>
      </w:pPr>
    </w:p>
    <w:p w14:paraId="2E51158B" w14:textId="0A5FF89C" w:rsidR="006465F2" w:rsidRPr="006B13BF" w:rsidRDefault="00000000" w:rsidP="00ED7C9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t,d</m:t>
              </m:r>
            </m:sub>
          </m:sSub>
          <m:r>
            <w:rPr>
              <w:rFonts w:ascii="Cambria Math" w:hAnsi="Cambria Math"/>
            </w:rPr>
            <m:t xml:space="preserve"> ~ Poisson(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t,d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8AE4E85" w14:textId="77777777" w:rsidR="006B13BF" w:rsidRPr="00962B12" w:rsidRDefault="00000000" w:rsidP="006B13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t,d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t,d</m:t>
              </m:r>
            </m:sub>
          </m:sSub>
          <m:r>
            <w:rPr>
              <w:rFonts w:ascii="Cambria Math" w:hAnsi="Cambria Math"/>
            </w:rPr>
            <m:t xml:space="preserve">)=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 xml:space="preserve"> t)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r>
                    <w:rPr>
                      <w:rFonts w:ascii="Cambria Math" w:hAnsi="Cambria Math"/>
                    </w:rPr>
                    <m:t>(-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t)]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sup>
              </m:sSup>
            </m:den>
          </m:f>
        </m:oMath>
      </m:oMathPara>
    </w:p>
    <w:p w14:paraId="28482A6A" w14:textId="5CDCE55C" w:rsidR="006465F2" w:rsidRPr="00962B12" w:rsidRDefault="00000000" w:rsidP="00ED7C9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~ Poisson(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030F849" w14:textId="7BFF7CAB" w:rsidR="00962B12" w:rsidRPr="00962B12" w:rsidRDefault="00000000" w:rsidP="00ED7C9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a  c  f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(-c t)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[b+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r>
                    <w:rPr>
                      <w:rFonts w:ascii="Cambria Math" w:hAnsi="Cambria Math"/>
                    </w:rPr>
                    <m:t>(-c t)]</m:t>
                  </m:r>
                </m:e>
                <m:sup>
                  <m:r>
                    <w:rPr>
                      <w:rFonts w:ascii="Cambria Math" w:hAnsi="Cambria Math"/>
                    </w:rPr>
                    <m:t>f+1</m:t>
                  </m:r>
                </m:sup>
              </m:sSup>
            </m:den>
          </m:f>
        </m:oMath>
      </m:oMathPara>
    </w:p>
    <w:p w14:paraId="014CB725" w14:textId="77777777" w:rsidR="00962B12" w:rsidRDefault="00962B12" w:rsidP="00ED7C9B">
      <w:pPr>
        <w:sectPr w:rsidR="00962B12" w:rsidSect="006B13BF">
          <w:type w:val="continuous"/>
          <w:pgSz w:w="11906" w:h="16838" w:code="9"/>
          <w:pgMar w:top="0" w:right="1418" w:bottom="0" w:left="1418" w:header="709" w:footer="709" w:gutter="0"/>
          <w:pgNumType w:start="1"/>
          <w:cols w:num="2" w:space="708"/>
          <w:titlePg/>
          <w:docGrid w:linePitch="360"/>
        </w:sectPr>
      </w:pPr>
    </w:p>
    <w:p w14:paraId="56B476CD" w14:textId="6655B92C" w:rsidR="00962B12" w:rsidRDefault="00962B12" w:rsidP="006B13BF">
      <w:pPr>
        <w:spacing w:before="240"/>
      </w:pPr>
      <w:r>
        <w:t xml:space="preserve">Para </w:t>
      </w:r>
      <m:oMath>
        <m:r>
          <w:rPr>
            <w:rFonts w:ascii="Cambria Math" w:hAnsi="Cambria Math"/>
          </w:rPr>
          <m:t>t=1,2, …, T, T+1, …, T+H</m:t>
        </m:r>
      </m:oMath>
      <w:r>
        <w:t xml:space="preserve"> e </w:t>
      </w:r>
      <m:oMath>
        <m:r>
          <w:rPr>
            <w:rFonts w:ascii="Cambria Math" w:hAnsi="Cambria Math"/>
          </w:rPr>
          <m:t>d=1, …, D</m:t>
        </m:r>
      </m:oMath>
      <w:r>
        <w:t>.</w:t>
      </w:r>
    </w:p>
    <w:p w14:paraId="6238BB6D" w14:textId="018EC0CF" w:rsidR="00962B12" w:rsidRDefault="00962B12" w:rsidP="006B13BF">
      <w:pPr>
        <w:spacing w:before="240"/>
      </w:pPr>
      <w:r>
        <w:t>Onde</w:t>
      </w:r>
      <w:r w:rsidR="006B13BF">
        <w:t>,</w:t>
      </w:r>
    </w:p>
    <w:p w14:paraId="23F4B436" w14:textId="3EABE1AB" w:rsidR="00962B12" w:rsidRPr="004A5509" w:rsidRDefault="00000000" w:rsidP="00ED7C9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&gt;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t,d</m:t>
                  </m:r>
                </m:sub>
              </m:sSub>
            </m:e>
          </m:nary>
        </m:oMath>
      </m:oMathPara>
    </w:p>
    <w:p w14:paraId="636F938A" w14:textId="77777777" w:rsidR="00F00DE3" w:rsidRDefault="00F00DE3" w:rsidP="006B13BF">
      <w:pPr>
        <w:spacing w:after="240"/>
      </w:pPr>
    </w:p>
    <w:p w14:paraId="11464437" w14:textId="77777777" w:rsidR="00F00DE3" w:rsidRDefault="00F00DE3" w:rsidP="006B13BF">
      <w:pPr>
        <w:spacing w:after="240"/>
      </w:pPr>
    </w:p>
    <w:p w14:paraId="529E7768" w14:textId="4A7BFA83" w:rsidR="004A5509" w:rsidRDefault="004A5509" w:rsidP="00F00DE3">
      <w:pPr>
        <w:spacing w:after="240"/>
      </w:pPr>
      <w:r>
        <w:t>Distribuições a priori:</w:t>
      </w:r>
    </w:p>
    <w:p w14:paraId="7125E340" w14:textId="77777777" w:rsidR="004A5509" w:rsidRDefault="004A5509" w:rsidP="00ED7C9B">
      <w:pPr>
        <w:rPr>
          <w:rFonts w:ascii="Cambria Math" w:hAnsi="Cambria Math"/>
          <w:oMath/>
        </w:rPr>
        <w:sectPr w:rsidR="004A5509" w:rsidSect="00962B12">
          <w:type w:val="continuous"/>
          <w:pgSz w:w="11906" w:h="16838" w:code="9"/>
          <w:pgMar w:top="0" w:right="1418" w:bottom="0" w:left="1418" w:header="709" w:footer="709" w:gutter="0"/>
          <w:pgNumType w:start="1"/>
          <w:cols w:space="708"/>
          <w:titlePg/>
          <w:docGrid w:linePitch="360"/>
        </w:sectPr>
      </w:pPr>
    </w:p>
    <w:p w14:paraId="09D0B455" w14:textId="1D2F6657" w:rsidR="004A5509" w:rsidRPr="004A5509" w:rsidRDefault="00000000" w:rsidP="00ED7C9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~ Gama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0,1, 0,1</m:t>
              </m:r>
            </m:e>
          </m:d>
        </m:oMath>
      </m:oMathPara>
    </w:p>
    <w:p w14:paraId="2CA466E8" w14:textId="77777777" w:rsidR="004A5509" w:rsidRPr="00F00DE3" w:rsidRDefault="00000000" w:rsidP="004A5509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~ Normal(0,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20</m:t>
              </m:r>
            </m:e>
          </m:rad>
          <m:r>
            <w:rPr>
              <w:rFonts w:ascii="Cambria Math" w:hAnsi="Cambria Math"/>
            </w:rPr>
            <m:t>)</m:t>
          </m:r>
        </m:oMath>
      </m:oMathPara>
    </w:p>
    <w:p w14:paraId="7D0A25CE" w14:textId="77777777" w:rsidR="00F00DE3" w:rsidRPr="004A5509" w:rsidRDefault="00000000" w:rsidP="00F00DE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 ~ Gama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2, 9</m:t>
              </m:r>
            </m:e>
          </m:d>
        </m:oMath>
      </m:oMathPara>
    </w:p>
    <w:p w14:paraId="7A68C4E2" w14:textId="77777777" w:rsidR="004A5509" w:rsidRPr="004A5509" w:rsidRDefault="00000000" w:rsidP="004A550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 ~ Gama(0,01, 0,01)</m:t>
          </m:r>
        </m:oMath>
      </m:oMathPara>
    </w:p>
    <w:p w14:paraId="3E3F7416" w14:textId="77777777" w:rsidR="00F00DE3" w:rsidRPr="004A5509" w:rsidRDefault="00F00DE3" w:rsidP="00F00DE3">
      <m:oMathPara>
        <m:oMath>
          <m:r>
            <w:rPr>
              <w:rFonts w:ascii="Cambria Math" w:hAnsi="Cambria Math"/>
            </w:rPr>
            <m:t>a ~ Gama(0,1, 0,1)</m:t>
          </m:r>
        </m:oMath>
      </m:oMathPara>
    </w:p>
    <w:p w14:paraId="0ECAD687" w14:textId="7C04601E" w:rsidR="004A5509" w:rsidRPr="004A5509" w:rsidRDefault="00000000" w:rsidP="00ED7C9B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~ Normal(0,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20</m:t>
              </m:r>
            </m:e>
          </m:rad>
          <m:r>
            <w:rPr>
              <w:rFonts w:ascii="Cambria Math" w:hAnsi="Cambria Math"/>
            </w:rPr>
            <m:t>)</m:t>
          </m:r>
        </m:oMath>
      </m:oMathPara>
    </w:p>
    <w:p w14:paraId="6D1ED18D" w14:textId="65EB65D3" w:rsidR="004A5509" w:rsidRPr="004A5509" w:rsidRDefault="004A5509" w:rsidP="00ED7C9B">
      <m:oMathPara>
        <m:oMath>
          <m:r>
            <w:rPr>
              <w:rFonts w:ascii="Cambria Math" w:hAnsi="Cambria Math"/>
            </w:rPr>
            <m:t>c ~ Gama(2, 9)</m:t>
          </m:r>
        </m:oMath>
      </m:oMathPara>
    </w:p>
    <w:p w14:paraId="00E0BA8F" w14:textId="77777777" w:rsidR="006B13BF" w:rsidRPr="006B13BF" w:rsidRDefault="004A5509" w:rsidP="006B13BF">
      <m:oMathPara>
        <m:oMath>
          <m:r>
            <w:rPr>
              <w:rFonts w:ascii="Cambria Math" w:hAnsi="Cambria Math"/>
            </w:rPr>
            <m:t>f ~ Gama(0,01, 0,01)</m:t>
          </m:r>
        </m:oMath>
      </m:oMathPara>
    </w:p>
    <w:p w14:paraId="23554C62" w14:textId="77777777" w:rsidR="00F00DE3" w:rsidRDefault="00F00DE3" w:rsidP="006B13BF">
      <w:pPr>
        <w:sectPr w:rsidR="00F00DE3" w:rsidSect="00F00DE3">
          <w:type w:val="continuous"/>
          <w:pgSz w:w="11906" w:h="16838" w:code="9"/>
          <w:pgMar w:top="0" w:right="1418" w:bottom="0" w:left="1418" w:header="709" w:footer="709" w:gutter="0"/>
          <w:pgNumType w:start="1"/>
          <w:cols w:num="2" w:space="708"/>
          <w:titlePg/>
          <w:docGrid w:linePitch="360"/>
        </w:sectPr>
      </w:pPr>
    </w:p>
    <w:p w14:paraId="211811A3" w14:textId="77777777" w:rsidR="006B13BF" w:rsidRPr="006B13BF" w:rsidRDefault="006B13BF" w:rsidP="006B13BF">
      <w:pPr>
        <w:spacing w:before="240" w:after="240"/>
        <w:rPr>
          <w:b/>
          <w:bCs/>
        </w:rPr>
      </w:pPr>
      <w:r w:rsidRPr="006B13BF">
        <w:rPr>
          <w:b/>
          <w:bCs/>
        </w:rPr>
        <w:t>Modelo com estrutura de atraso na notificação conjunta</w:t>
      </w:r>
    </w:p>
    <w:p w14:paraId="3B72C595" w14:textId="77777777" w:rsidR="006B13BF" w:rsidRDefault="006B13BF" w:rsidP="00F00DE3">
      <w:pPr>
        <w:spacing w:after="240"/>
      </w:pPr>
      <w:r>
        <w:t>Modelo proposto para os dados:</w:t>
      </w:r>
    </w:p>
    <w:p w14:paraId="4E7EE419" w14:textId="77777777" w:rsidR="00F00DE3" w:rsidRDefault="00F00DE3" w:rsidP="006B13BF">
      <w:pPr>
        <w:rPr>
          <w:rFonts w:ascii="Cambria Math" w:hAnsi="Cambria Math"/>
          <w:oMath/>
        </w:rPr>
        <w:sectPr w:rsidR="00F00DE3" w:rsidSect="006B13BF">
          <w:type w:val="continuous"/>
          <w:pgSz w:w="11906" w:h="16838" w:code="9"/>
          <w:pgMar w:top="0" w:right="1418" w:bottom="0" w:left="1418" w:header="709" w:footer="709" w:gutter="0"/>
          <w:pgNumType w:start="1"/>
          <w:cols w:space="708"/>
          <w:titlePg/>
          <w:docGrid w:linePitch="360"/>
        </w:sectPr>
      </w:pPr>
    </w:p>
    <w:p w14:paraId="5057F262" w14:textId="6A553B0C" w:rsidR="006B13BF" w:rsidRPr="006B13BF" w:rsidRDefault="00000000" w:rsidP="006B13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t,d</m:t>
              </m:r>
            </m:sub>
          </m:sSub>
          <m:r>
            <w:rPr>
              <w:rFonts w:ascii="Cambria Math" w:hAnsi="Cambria Math"/>
            </w:rPr>
            <m:t xml:space="preserve"> ~ 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t,d</m:t>
                  </m:r>
                </m:sub>
              </m:sSub>
            </m:e>
          </m:d>
        </m:oMath>
      </m:oMathPara>
    </w:p>
    <w:p w14:paraId="407251EB" w14:textId="6B98B2C2" w:rsidR="006B13BF" w:rsidRPr="006B13BF" w:rsidRDefault="00000000" w:rsidP="006B13BF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t,d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14:paraId="3B18E02A" w14:textId="7F7390D7" w:rsidR="006B13BF" w:rsidRPr="00F00DE3" w:rsidRDefault="00000000" w:rsidP="006B13BF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r>
                <w:rPr>
                  <w:rFonts w:ascii="Cambria Math" w:hAnsi="Cambria Math"/>
                </w:rPr>
                <m:t xml:space="preserve"> t)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r>
                    <w:rPr>
                      <w:rFonts w:ascii="Cambria Math" w:hAnsi="Cambria Math"/>
                    </w:rPr>
                    <m:t>(-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t)]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sup>
              </m:sSup>
            </m:den>
          </m:f>
        </m:oMath>
      </m:oMathPara>
    </w:p>
    <w:p w14:paraId="7395FBC1" w14:textId="77777777" w:rsidR="00F00DE3" w:rsidRPr="00F00DE3" w:rsidRDefault="00000000" w:rsidP="00F00DE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 γ d</m:t>
          </m:r>
        </m:oMath>
      </m:oMathPara>
    </w:p>
    <w:p w14:paraId="1139DB12" w14:textId="77777777" w:rsidR="00F00DE3" w:rsidRPr="00F00DE3" w:rsidRDefault="00F00DE3" w:rsidP="006B13BF"/>
    <w:p w14:paraId="686A954A" w14:textId="3BB4203E" w:rsidR="00F00DE3" w:rsidRPr="00F00DE3" w:rsidRDefault="00000000" w:rsidP="006B13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~ Poisson(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D65A898" w14:textId="7705693F" w:rsidR="00F00DE3" w:rsidRPr="006B13BF" w:rsidRDefault="00000000" w:rsidP="006B13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 xml:space="preserve"> t)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r>
                    <w:rPr>
                      <w:rFonts w:ascii="Cambria Math" w:hAnsi="Cambria Math"/>
                    </w:rPr>
                    <m:t>(-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t)]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sup>
              </m:sSup>
            </m:den>
          </m:f>
        </m:oMath>
      </m:oMathPara>
    </w:p>
    <w:p w14:paraId="75018425" w14:textId="77777777" w:rsidR="00F00DE3" w:rsidRDefault="00F00DE3" w:rsidP="006B13BF">
      <w:pPr>
        <w:sectPr w:rsidR="00F00DE3" w:rsidSect="00F00DE3">
          <w:type w:val="continuous"/>
          <w:pgSz w:w="11906" w:h="16838" w:code="9"/>
          <w:pgMar w:top="0" w:right="1418" w:bottom="0" w:left="1418" w:header="709" w:footer="709" w:gutter="0"/>
          <w:pgNumType w:start="1"/>
          <w:cols w:num="2" w:space="708"/>
          <w:titlePg/>
          <w:docGrid w:linePitch="360"/>
        </w:sectPr>
      </w:pPr>
    </w:p>
    <w:p w14:paraId="25A4F7E9" w14:textId="77777777" w:rsidR="00F00DE3" w:rsidRDefault="006B13BF" w:rsidP="00F00DE3">
      <w:pPr>
        <w:spacing w:before="240"/>
      </w:pPr>
      <w:r>
        <w:t xml:space="preserve"> </w:t>
      </w:r>
      <w:r w:rsidR="00F00DE3">
        <w:t xml:space="preserve">Para </w:t>
      </w:r>
      <m:oMath>
        <m:r>
          <w:rPr>
            <w:rFonts w:ascii="Cambria Math" w:hAnsi="Cambria Math"/>
          </w:rPr>
          <m:t>t=1,2, …, T, T+1, …, T+H</m:t>
        </m:r>
      </m:oMath>
      <w:r w:rsidR="00F00DE3">
        <w:t xml:space="preserve"> e </w:t>
      </w:r>
      <m:oMath>
        <m:r>
          <w:rPr>
            <w:rFonts w:ascii="Cambria Math" w:hAnsi="Cambria Math"/>
          </w:rPr>
          <m:t>d=1, …, D</m:t>
        </m:r>
      </m:oMath>
      <w:r w:rsidR="00F00DE3">
        <w:t>.</w:t>
      </w:r>
    </w:p>
    <w:p w14:paraId="44C77CF0" w14:textId="77777777" w:rsidR="00F00DE3" w:rsidRDefault="00F00DE3" w:rsidP="00F00DE3">
      <w:pPr>
        <w:spacing w:before="240"/>
      </w:pPr>
      <w:r>
        <w:t>Onde,</w:t>
      </w:r>
    </w:p>
    <w:p w14:paraId="558C01DD" w14:textId="08C989E1" w:rsidR="006B13BF" w:rsidRDefault="00000000" w:rsidP="00F00DE3">
      <w:pPr>
        <w:sectPr w:rsidR="006B13BF" w:rsidSect="006B13BF">
          <w:type w:val="continuous"/>
          <w:pgSz w:w="11906" w:h="16838" w:code="9"/>
          <w:pgMar w:top="0" w:right="1418" w:bottom="0" w:left="1418" w:header="709" w:footer="709" w:gutter="0"/>
          <w:pgNumType w:start="1"/>
          <w:cols w:space="708"/>
          <w:titlePg/>
          <w:docGrid w:linePitch="360"/>
        </w:sect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&gt;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t,d</m:t>
                  </m:r>
                </m:sub>
              </m:sSub>
            </m:e>
          </m:nary>
        </m:oMath>
      </m:oMathPara>
    </w:p>
    <w:p w14:paraId="5809257D" w14:textId="77777777" w:rsidR="006B13BF" w:rsidRDefault="006B13BF" w:rsidP="00ED7C9B">
      <w:pPr>
        <w:sectPr w:rsidR="006B13BF" w:rsidSect="00962B12">
          <w:type w:val="continuous"/>
          <w:pgSz w:w="11906" w:h="16838" w:code="9"/>
          <w:pgMar w:top="0" w:right="1418" w:bottom="0" w:left="1418" w:header="709" w:footer="709" w:gutter="0"/>
          <w:pgNumType w:start="1"/>
          <w:cols w:space="708"/>
          <w:titlePg/>
          <w:docGrid w:linePitch="360"/>
        </w:sectPr>
      </w:pPr>
    </w:p>
    <w:p w14:paraId="59D778BB" w14:textId="77777777" w:rsidR="00F00DE3" w:rsidRDefault="00F00DE3" w:rsidP="00F00DE3">
      <w:pPr>
        <w:spacing w:after="240"/>
      </w:pPr>
      <w:r>
        <w:t>Distribuições a priori:</w:t>
      </w:r>
    </w:p>
    <w:p w14:paraId="3A3F7AC5" w14:textId="77777777" w:rsidR="00F00DE3" w:rsidRDefault="00F00DE3" w:rsidP="00F00DE3">
      <w:pPr>
        <w:rPr>
          <w:rFonts w:ascii="Cambria Math" w:hAnsi="Cambria Math"/>
          <w:oMath/>
        </w:rPr>
        <w:sectPr w:rsidR="00F00DE3" w:rsidSect="00962B12">
          <w:type w:val="continuous"/>
          <w:pgSz w:w="11906" w:h="16838" w:code="9"/>
          <w:pgMar w:top="0" w:right="1418" w:bottom="0" w:left="1418" w:header="709" w:footer="709" w:gutter="0"/>
          <w:pgNumType w:start="1"/>
          <w:cols w:space="708"/>
          <w:titlePg/>
          <w:docGrid w:linePitch="360"/>
        </w:sectPr>
      </w:pPr>
    </w:p>
    <w:p w14:paraId="3055B36E" w14:textId="492C5D83" w:rsidR="00F00DE3" w:rsidRPr="004A5509" w:rsidRDefault="00000000" w:rsidP="00F00DE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~ Gama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0,1, 0,1</m:t>
              </m:r>
            </m:e>
          </m:d>
        </m:oMath>
      </m:oMathPara>
    </w:p>
    <w:p w14:paraId="62D150F6" w14:textId="5D87DA34" w:rsidR="00F00DE3" w:rsidRPr="00F00DE3" w:rsidRDefault="00000000" w:rsidP="00F00DE3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~ Normal(0,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20</m:t>
              </m:r>
            </m:e>
          </m:rad>
          <m:r>
            <w:rPr>
              <w:rFonts w:ascii="Cambria Math" w:hAnsi="Cambria Math"/>
            </w:rPr>
            <m:t>)</m:t>
          </m:r>
        </m:oMath>
      </m:oMathPara>
    </w:p>
    <w:p w14:paraId="131BCA95" w14:textId="65E6FB39" w:rsidR="00F00DE3" w:rsidRPr="004A5509" w:rsidRDefault="00000000" w:rsidP="00F00DE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 xml:space="preserve"> ~ Gama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2, 9</m:t>
              </m:r>
            </m:e>
          </m:d>
        </m:oMath>
      </m:oMathPara>
    </w:p>
    <w:p w14:paraId="2C37681C" w14:textId="6DD66E9D" w:rsidR="00F00DE3" w:rsidRPr="000C0F01" w:rsidRDefault="00000000" w:rsidP="00F00DE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 xml:space="preserve"> ~ Gama(0,01, 0,01)</m:t>
          </m:r>
        </m:oMath>
      </m:oMathPara>
    </w:p>
    <w:p w14:paraId="77D3011C" w14:textId="186FBCD8" w:rsidR="000C0F01" w:rsidRPr="004A5509" w:rsidRDefault="000C0F01" w:rsidP="000C0F01">
      <w:pPr>
        <w:spacing w:after="240"/>
      </w:pPr>
      <m:oMathPara>
        <m:oMath>
          <m:r>
            <w:rPr>
              <w:rFonts w:ascii="Cambria Math" w:hAnsi="Cambria Math"/>
            </w:rPr>
            <m:t>γ ~ Normal(0, 100)</m:t>
          </m:r>
        </m:oMath>
      </m:oMathPara>
    </w:p>
    <w:p w14:paraId="64A1B391" w14:textId="161D4DE0" w:rsidR="00F00DE3" w:rsidRPr="004A5509" w:rsidRDefault="00000000" w:rsidP="00F00DE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 xml:space="preserve"> ~ Gama(0,1, 0,1)</m:t>
          </m:r>
        </m:oMath>
      </m:oMathPara>
    </w:p>
    <w:p w14:paraId="2A72A0C3" w14:textId="404F7D30" w:rsidR="00F00DE3" w:rsidRPr="004A5509" w:rsidRDefault="00000000" w:rsidP="00F00DE3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~ Normal(0,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20</m:t>
              </m:r>
            </m:e>
          </m:rad>
          <m:r>
            <w:rPr>
              <w:rFonts w:ascii="Cambria Math" w:hAnsi="Cambria Math"/>
            </w:rPr>
            <m:t>)</m:t>
          </m:r>
        </m:oMath>
      </m:oMathPara>
    </w:p>
    <w:p w14:paraId="0A8E1F93" w14:textId="18EA418C" w:rsidR="00F00DE3" w:rsidRPr="004A5509" w:rsidRDefault="00000000" w:rsidP="00F00DE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 xml:space="preserve"> ~ Gama(2, 9)</m:t>
          </m:r>
        </m:oMath>
      </m:oMathPara>
    </w:p>
    <w:p w14:paraId="095E0FDD" w14:textId="51DB8A83" w:rsidR="00F00DE3" w:rsidRPr="00F00DE3" w:rsidRDefault="00000000" w:rsidP="00F00DE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ϑ</m:t>
              </m:r>
            </m:sub>
          </m:sSub>
          <m:r>
            <w:rPr>
              <w:rFonts w:ascii="Cambria Math" w:hAnsi="Cambria Math"/>
            </w:rPr>
            <m:t xml:space="preserve"> ~ Gama(0,01, 0,01)</m:t>
          </m:r>
        </m:oMath>
      </m:oMathPara>
    </w:p>
    <w:p w14:paraId="40D76DAB" w14:textId="77777777" w:rsidR="000C0F01" w:rsidRDefault="000C0F01" w:rsidP="00F00DE3">
      <w:pPr>
        <w:sectPr w:rsidR="000C0F01" w:rsidSect="000C0F01">
          <w:type w:val="continuous"/>
          <w:pgSz w:w="11906" w:h="16838" w:code="9"/>
          <w:pgMar w:top="0" w:right="1418" w:bottom="0" w:left="1418" w:header="709" w:footer="709" w:gutter="0"/>
          <w:pgNumType w:start="1"/>
          <w:cols w:num="2" w:space="708"/>
          <w:titlePg/>
          <w:docGrid w:linePitch="360"/>
        </w:sectPr>
      </w:pPr>
    </w:p>
    <w:p w14:paraId="63A1B18A" w14:textId="14C24BDA" w:rsidR="0060051B" w:rsidRDefault="00D37C2D" w:rsidP="0060051B">
      <w:pPr>
        <w:pStyle w:val="Titulo3"/>
      </w:pPr>
      <w:r>
        <w:t>Comparação de modelos</w:t>
      </w:r>
    </w:p>
    <w:p w14:paraId="5F5F2051" w14:textId="34DECCF6" w:rsidR="0060051B" w:rsidRDefault="00D37C2D" w:rsidP="0060051B">
      <w:r>
        <w:t>Comparar os resultados de diferentes modelos é uma etapa importante para selecionar o modelo que melhor se adequ</w:t>
      </w:r>
      <w:r w:rsidR="00B546CB">
        <w:t>ou</w:t>
      </w:r>
      <w:r>
        <w:t xml:space="preserve"> aos dados e ao problema determinado. O desempenho dos modelos </w:t>
      </w:r>
      <w:r w:rsidR="00B546CB">
        <w:t>pode ser avaliado através de múltiplas métricas e técnicas, dentre elas, o MAE (</w:t>
      </w:r>
      <w:proofErr w:type="spellStart"/>
      <w:r w:rsidR="00B546CB" w:rsidRPr="0060051B">
        <w:rPr>
          <w:i/>
          <w:iCs/>
        </w:rPr>
        <w:t>Mean</w:t>
      </w:r>
      <w:proofErr w:type="spellEnd"/>
      <w:r w:rsidR="00B546CB" w:rsidRPr="0060051B">
        <w:rPr>
          <w:i/>
          <w:iCs/>
        </w:rPr>
        <w:t xml:space="preserve"> Absolute </w:t>
      </w:r>
      <w:proofErr w:type="spellStart"/>
      <w:r w:rsidR="00B546CB" w:rsidRPr="0060051B">
        <w:rPr>
          <w:i/>
          <w:iCs/>
        </w:rPr>
        <w:t>Error</w:t>
      </w:r>
      <w:proofErr w:type="spellEnd"/>
      <w:r w:rsidR="00B546CB">
        <w:t>) e o RMSE (</w:t>
      </w:r>
      <w:r w:rsidR="00B546CB" w:rsidRPr="0060051B">
        <w:rPr>
          <w:i/>
          <w:iCs/>
        </w:rPr>
        <w:t xml:space="preserve">Root </w:t>
      </w:r>
      <w:proofErr w:type="spellStart"/>
      <w:r w:rsidR="00B546CB" w:rsidRPr="0060051B">
        <w:rPr>
          <w:i/>
          <w:iCs/>
        </w:rPr>
        <w:t>Mean</w:t>
      </w:r>
      <w:proofErr w:type="spellEnd"/>
      <w:r w:rsidR="00B546CB" w:rsidRPr="0060051B">
        <w:rPr>
          <w:i/>
          <w:iCs/>
        </w:rPr>
        <w:t xml:space="preserve"> </w:t>
      </w:r>
      <w:proofErr w:type="spellStart"/>
      <w:r w:rsidR="00B546CB" w:rsidRPr="0060051B">
        <w:rPr>
          <w:i/>
          <w:iCs/>
        </w:rPr>
        <w:t>Squared</w:t>
      </w:r>
      <w:proofErr w:type="spellEnd"/>
      <w:r w:rsidR="00B546CB" w:rsidRPr="0060051B">
        <w:rPr>
          <w:i/>
          <w:iCs/>
        </w:rPr>
        <w:t xml:space="preserve"> </w:t>
      </w:r>
      <w:proofErr w:type="spellStart"/>
      <w:r w:rsidR="00B546CB" w:rsidRPr="0060051B">
        <w:rPr>
          <w:i/>
          <w:iCs/>
        </w:rPr>
        <w:t>Error</w:t>
      </w:r>
      <w:proofErr w:type="spellEnd"/>
      <w:r w:rsidR="00B546CB">
        <w:t xml:space="preserve">). Ambos foram utilizados para </w:t>
      </w:r>
      <w:r w:rsidR="0060051B">
        <w:t>avaliar os erros de estimação e previsão</w:t>
      </w:r>
      <w:r w:rsidR="00B546CB">
        <w:t>, comparando</w:t>
      </w:r>
      <w:r w:rsidR="0060051B">
        <w:t xml:space="preserve"> as estimativas e pre</w:t>
      </w:r>
      <w:r w:rsidR="00B546CB">
        <w:t>v</w:t>
      </w:r>
      <w:r w:rsidR="0060051B">
        <w:t>isões geradas pelo</w:t>
      </w:r>
      <w:r w:rsidR="00B546CB">
        <w:t>s</w:t>
      </w:r>
      <w:r w:rsidR="0060051B">
        <w:t xml:space="preserve"> modelo</w:t>
      </w:r>
      <w:r w:rsidR="00B546CB">
        <w:t>s</w:t>
      </w:r>
      <w:r w:rsidR="0060051B">
        <w:t xml:space="preserve"> com os valores reais observados.</w:t>
      </w:r>
    </w:p>
    <w:p w14:paraId="3E13115D" w14:textId="311A4F91" w:rsidR="0060051B" w:rsidRDefault="0060051B" w:rsidP="00B546CB">
      <w:r>
        <w:t>O MAE é uma métrica calculada como a média das diferenças absolutas entre as previsões/estimações e os valores reais observados. Ele fornece uma medida média do erro absoluto sem considerar a direção do erro.</w:t>
      </w:r>
      <w:r w:rsidR="00B546CB">
        <w:t xml:space="preserve"> </w:t>
      </w:r>
      <w:r w:rsidR="007543A1">
        <w:t>Já o</w:t>
      </w:r>
      <w:r>
        <w:t xml:space="preserve"> RMSE calcula a raiz quadrada da média dos erros quadrados d</w:t>
      </w:r>
      <w:r w:rsidR="007543A1">
        <w:t>os valores previstos e quantidades observadas. Ele fornece uma medida da raiz quadrada do erro quadrático e é sensível a erros maiores. Além do mais, ambas as métricas são úteis para comparar diferentes modelos.</w:t>
      </w:r>
    </w:p>
    <w:p w14:paraId="208B76A4" w14:textId="4E072CC4" w:rsidR="00B546CB" w:rsidRDefault="00B546CB" w:rsidP="00B546CB">
      <w:r>
        <w:t xml:space="preserve">O MAE e </w:t>
      </w:r>
      <w:r w:rsidR="000B6CDE">
        <w:t xml:space="preserve">o </w:t>
      </w:r>
      <w:r>
        <w:t>RMSE são calculados através das seguintes fórmulas:</w:t>
      </w:r>
    </w:p>
    <w:p w14:paraId="215342CD" w14:textId="14B2FB14" w:rsidR="00B546CB" w:rsidRPr="00B546CB" w:rsidRDefault="00B546CB" w:rsidP="00B546CB">
      <m:oMathPara>
        <m:oMath>
          <m:r>
            <w:rPr>
              <w:rFonts w:ascii="Cambria Math" w:hAnsi="Cambria Math"/>
            </w:rPr>
            <m:t xml:space="preserve">MAE=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valor estimado</m:t>
                      </m:r>
                      <m:r>
                        <w:rPr>
                          <w:rFonts w:ascii="Cambria Math" w:hAnsi="Cambria Math"/>
                          <w:highlight w:val="yellow"/>
                        </w:rPr>
                        <m:t>predito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valor real observado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</m:oMath>
      </m:oMathPara>
    </w:p>
    <w:p w14:paraId="0DF8B6D7" w14:textId="166A0E5C" w:rsidR="00B546CB" w:rsidRPr="00B546CB" w:rsidRDefault="00B546CB" w:rsidP="00B546CB">
      <m:oMathPara>
        <m:oMath>
          <m:r>
            <w:rPr>
              <w:rFonts w:ascii="Cambria Math" w:hAnsi="Cambria Math"/>
            </w:rPr>
            <m:t xml:space="preserve">RMSE= 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2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valor estimado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valor real observado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</m:oMath>
      </m:oMathPara>
    </w:p>
    <w:p w14:paraId="1236886B" w14:textId="4310C6E4" w:rsidR="00B546CB" w:rsidRDefault="00B546CB" w:rsidP="00B546CB">
      <w:r>
        <w:t xml:space="preserve">Onde, </w:t>
      </w:r>
      <m:oMath>
        <m:r>
          <w:rPr>
            <w:rFonts w:ascii="Cambria Math" w:hAnsi="Cambria Math"/>
          </w:rPr>
          <m:t>n</m:t>
        </m:r>
      </m:oMath>
      <w:r w:rsidR="00801FDA">
        <w:t xml:space="preserve"> corresponde ao total de valores comparados.</w:t>
      </w:r>
    </w:p>
    <w:p w14:paraId="03BA6398" w14:textId="77777777" w:rsidR="00B546CB" w:rsidRDefault="00B546CB" w:rsidP="00B546CB"/>
    <w:p w14:paraId="2081BF5E" w14:textId="77777777" w:rsidR="0060051B" w:rsidRDefault="0060051B" w:rsidP="00ED7C9B"/>
    <w:p w14:paraId="0C818A53" w14:textId="77777777" w:rsidR="00ED7C9B" w:rsidRDefault="00ED7C9B" w:rsidP="00ED7C9B"/>
    <w:p w14:paraId="21EEA8B9" w14:textId="77777777" w:rsidR="00686E30" w:rsidRPr="0000324C" w:rsidRDefault="00686E30" w:rsidP="0000324C"/>
    <w:p w14:paraId="2DD5D7FB" w14:textId="77777777" w:rsidR="0000324C" w:rsidRPr="0000324C" w:rsidRDefault="0000324C" w:rsidP="0000324C"/>
    <w:p w14:paraId="429156ED" w14:textId="77777777" w:rsidR="00A5277E" w:rsidRPr="00A5277E" w:rsidRDefault="00A5277E" w:rsidP="00A5277E"/>
    <w:p w14:paraId="0640360D" w14:textId="77777777" w:rsidR="00A5277E" w:rsidRDefault="00A5277E" w:rsidP="00A5277E"/>
    <w:p w14:paraId="6D0C6AD1" w14:textId="4A88FF5E" w:rsidR="00F821E6" w:rsidRDefault="006B2BC6" w:rsidP="00F821E6">
      <w:pPr>
        <w:spacing w:before="240" w:after="240"/>
      </w:pPr>
      <w:bookmarkStart w:id="131" w:name="_Toc518906846"/>
      <w:bookmarkStart w:id="132" w:name="_Toc23939563"/>
      <w:bookmarkStart w:id="133" w:name="_Toc52462434"/>
      <w:r>
        <w:br w:type="page"/>
      </w:r>
    </w:p>
    <w:p w14:paraId="36D77B6C" w14:textId="2D86534F" w:rsidR="00006003" w:rsidRDefault="001D2297" w:rsidP="00C4595E">
      <w:pPr>
        <w:pStyle w:val="Ttulo1"/>
      </w:pPr>
      <w:bookmarkStart w:id="134" w:name="_Toc137149908"/>
      <w:bookmarkEnd w:id="131"/>
      <w:bookmarkEnd w:id="132"/>
      <w:bookmarkEnd w:id="133"/>
      <w:r>
        <w:lastRenderedPageBreak/>
        <w:t>Aplicação</w:t>
      </w:r>
      <w:bookmarkEnd w:id="134"/>
    </w:p>
    <w:p w14:paraId="6F575016" w14:textId="6910407C" w:rsidR="001D2297" w:rsidRPr="001D2297" w:rsidRDefault="001D2297" w:rsidP="001D2297">
      <w:pPr>
        <w:pStyle w:val="Ttulo2"/>
      </w:pPr>
      <w:bookmarkStart w:id="135" w:name="_Toc137149909"/>
      <w:r>
        <w:t>Descrição dos casos de dengue</w:t>
      </w:r>
      <w:bookmarkEnd w:id="135"/>
    </w:p>
    <w:p w14:paraId="2E045664" w14:textId="3DC0B6C3" w:rsidR="00C234D0" w:rsidRDefault="00C234D0" w:rsidP="00C87BE0">
      <w:r>
        <w:t xml:space="preserve">A aplicação dos modelos foi realizada utilizando séries temporais de casos notificados de dengue no Rio de Janeiro entre janeiro de 2011 e abril de 2012. </w:t>
      </w:r>
      <w:r w:rsidR="003B1180">
        <w:t>A estrutura dos dados foi organizada semanalmente para 35 semanas com no máximo 10 semanas de atraso na notificação.</w:t>
      </w:r>
      <w:r w:rsidR="00362D91">
        <w:t xml:space="preserve"> Dessa forma, as contagens foram integralmente observadas até 25 semanas e, a partir de então as contagens eram parciais. </w:t>
      </w:r>
    </w:p>
    <w:p w14:paraId="433E1E22" w14:textId="34FF312D" w:rsidR="0007681D" w:rsidRDefault="00C87BE0" w:rsidP="00C87BE0">
      <w:r>
        <w:t xml:space="preserve">A </w:t>
      </w:r>
      <w:r>
        <w:fldChar w:fldCharType="begin"/>
      </w:r>
      <w:r>
        <w:instrText xml:space="preserve"> REF _Ref135826435 \r \h </w:instrText>
      </w:r>
      <w:r>
        <w:fldChar w:fldCharType="separate"/>
      </w:r>
      <w:r>
        <w:t>Figura 1 -</w:t>
      </w:r>
      <w:r>
        <w:fldChar w:fldCharType="end"/>
      </w:r>
      <w:r>
        <w:t xml:space="preserve"> ilustra o total de casos relatados de dengue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135C9">
        <w:t xml:space="preserve"> no decorrer das semanas</w:t>
      </w:r>
      <w:r>
        <w:t xml:space="preserve">. </w:t>
      </w:r>
      <w:r w:rsidR="00362D91">
        <w:t>Além disso</w:t>
      </w:r>
      <w:r>
        <w:t xml:space="preserve">, observa-se que houve um pico de casos de dengue </w:t>
      </w:r>
      <w:r w:rsidR="00362D91">
        <w:t>entre a 12ª e 22ª semanas</w:t>
      </w:r>
      <w:r>
        <w:t>.</w:t>
      </w:r>
    </w:p>
    <w:p w14:paraId="0692F5EE" w14:textId="75608DBE" w:rsidR="00C87BE0" w:rsidRDefault="00C87BE0" w:rsidP="00C87BE0">
      <w:pPr>
        <w:pStyle w:val="Ttulo5"/>
        <w:spacing w:before="240"/>
      </w:pPr>
      <w:bookmarkStart w:id="136" w:name="_Ref135826435"/>
      <w:bookmarkStart w:id="137" w:name="_Toc135826468"/>
      <w:r>
        <w:t>Número total de casos de dengue relatados ao longo do tempo</w:t>
      </w:r>
      <w:bookmarkEnd w:id="136"/>
      <w:bookmarkEnd w:id="137"/>
    </w:p>
    <w:p w14:paraId="43CADAFD" w14:textId="13FBB9BC" w:rsidR="00C87BE0" w:rsidRDefault="00C87BE0" w:rsidP="00C87BE0">
      <w:pPr>
        <w:ind w:firstLine="0"/>
        <w:jc w:val="center"/>
      </w:pPr>
      <w:r>
        <w:rPr>
          <w:noProof/>
        </w:rPr>
        <w:drawing>
          <wp:inline distT="0" distB="0" distL="0" distR="0" wp14:anchorId="3C94073F" wp14:editId="70AB5BCE">
            <wp:extent cx="4484536" cy="2613613"/>
            <wp:effectExtent l="0" t="0" r="0" b="0"/>
            <wp:docPr id="7993855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710" cy="262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6181F" w14:textId="1A4FBB48" w:rsidR="001D2297" w:rsidRDefault="00686115" w:rsidP="001D2297">
      <w:pPr>
        <w:pStyle w:val="Titulo3"/>
      </w:pPr>
      <w:bookmarkStart w:id="138" w:name="_Toc137149911"/>
      <w:r>
        <w:t>Resultados do modelo</w:t>
      </w:r>
      <w:r w:rsidR="001D2297">
        <w:t xml:space="preserve"> com estrutura de atraso independente</w:t>
      </w:r>
      <w:bookmarkEnd w:id="138"/>
    </w:p>
    <w:p w14:paraId="06DC9079" w14:textId="35D1DC09" w:rsidR="001D2297" w:rsidRDefault="00686115" w:rsidP="001D2297">
      <w:pPr>
        <w:pStyle w:val="Titulo3"/>
      </w:pPr>
      <w:bookmarkStart w:id="139" w:name="_Toc137149912"/>
      <w:r>
        <w:t xml:space="preserve">Resultados do modelo </w:t>
      </w:r>
      <w:r w:rsidR="001D2297">
        <w:t>com estrutura de atraso conjunta</w:t>
      </w:r>
      <w:bookmarkEnd w:id="139"/>
    </w:p>
    <w:p w14:paraId="376DBAA9" w14:textId="7B45EE4C" w:rsidR="001D2297" w:rsidRDefault="001D2297" w:rsidP="001D2297">
      <w:pPr>
        <w:pStyle w:val="Titulo3"/>
      </w:pPr>
      <w:bookmarkStart w:id="140" w:name="_Toc137149913"/>
      <w:r>
        <w:t>Comparação dos modelos</w:t>
      </w:r>
      <w:bookmarkEnd w:id="140"/>
    </w:p>
    <w:p w14:paraId="0FA8231B" w14:textId="36A5482E" w:rsidR="001D2297" w:rsidRPr="00955635" w:rsidRDefault="001D2297" w:rsidP="00955635">
      <w:pPr>
        <w:rPr>
          <w:b/>
          <w:bCs/>
        </w:rPr>
      </w:pPr>
      <w:r w:rsidRPr="00955635">
        <w:rPr>
          <w:b/>
          <w:bCs/>
        </w:rPr>
        <w:t>Erros de estimação e previsão</w:t>
      </w:r>
    </w:p>
    <w:p w14:paraId="196CB1AF" w14:textId="138189A1" w:rsidR="001D5A33" w:rsidRDefault="001D5A33" w:rsidP="001D2297">
      <w:pPr>
        <w:pStyle w:val="Ttulo1"/>
      </w:pPr>
      <w:bookmarkStart w:id="141" w:name="_Toc137149914"/>
      <w:r>
        <w:t>Conclusões</w:t>
      </w:r>
    </w:p>
    <w:p w14:paraId="2482E87C" w14:textId="109AB05E" w:rsidR="001D2297" w:rsidRDefault="001D2297" w:rsidP="001D2297">
      <w:pPr>
        <w:pStyle w:val="Ttulo1"/>
      </w:pPr>
      <w:r>
        <w:t>Anexo</w:t>
      </w:r>
      <w:bookmarkEnd w:id="141"/>
    </w:p>
    <w:p w14:paraId="17ACF9B1" w14:textId="11607BF9" w:rsidR="001D5A33" w:rsidRPr="001D5A33" w:rsidRDefault="001D5A33" w:rsidP="001D5A33">
      <w:r>
        <w:t xml:space="preserve">Convergência dos parâmetros </w:t>
      </w:r>
    </w:p>
    <w:p w14:paraId="457C3E1E" w14:textId="0DA178C1" w:rsidR="00E16423" w:rsidRDefault="00E16423" w:rsidP="00E7491A">
      <w:pPr>
        <w:spacing w:before="240" w:after="240"/>
        <w:ind w:firstLine="0"/>
      </w:pPr>
    </w:p>
    <w:p w14:paraId="4F2538CD" w14:textId="221F7716" w:rsidR="00F65554" w:rsidRPr="001D2297" w:rsidRDefault="00981655" w:rsidP="001D2297">
      <w:pPr>
        <w:spacing w:line="240" w:lineRule="auto"/>
        <w:ind w:firstLine="0"/>
        <w:jc w:val="center"/>
        <w:rPr>
          <w:rFonts w:ascii="Cambria" w:eastAsia="Times New Roman" w:hAnsi="Cambria"/>
          <w:b/>
          <w:bCs/>
          <w:i/>
          <w:sz w:val="32"/>
          <w:szCs w:val="28"/>
        </w:rPr>
      </w:pPr>
      <w:r>
        <w:lastRenderedPageBreak/>
        <w:br w:type="page"/>
      </w:r>
    </w:p>
    <w:p w14:paraId="02D27C47" w14:textId="356E5E1A" w:rsidR="00CA386B" w:rsidRDefault="00CA386B" w:rsidP="00FF66E2">
      <w:pPr>
        <w:pStyle w:val="Ttulo1"/>
      </w:pPr>
      <w:bookmarkStart w:id="142" w:name="_Toc137149915"/>
      <w:bookmarkEnd w:id="120"/>
      <w:bookmarkEnd w:id="121"/>
      <w:bookmarkEnd w:id="122"/>
      <w:r w:rsidRPr="00E40C39">
        <w:lastRenderedPageBreak/>
        <w:t>Referências</w:t>
      </w:r>
      <w:bookmarkEnd w:id="142"/>
    </w:p>
    <w:p w14:paraId="15B317C6" w14:textId="2347B8FB" w:rsidR="00826E7D" w:rsidRDefault="00826E7D" w:rsidP="00610D99">
      <w:pPr>
        <w:ind w:firstLine="0"/>
        <w:rPr>
          <w:b/>
          <w:bCs/>
        </w:rPr>
      </w:pPr>
      <w:r>
        <w:rPr>
          <w:b/>
          <w:bCs/>
        </w:rPr>
        <w:t>Livro vigilância de doenças:</w:t>
      </w:r>
    </w:p>
    <w:p w14:paraId="008D373B" w14:textId="1BE5D5D2" w:rsidR="00826E7D" w:rsidRDefault="00826E7D" w:rsidP="00826E7D">
      <w:proofErr w:type="spellStart"/>
      <w:r w:rsidRPr="00826E7D">
        <w:t>Principles</w:t>
      </w:r>
      <w:proofErr w:type="spellEnd"/>
      <w:r w:rsidRPr="00826E7D">
        <w:t xml:space="preserve"> and </w:t>
      </w:r>
      <w:proofErr w:type="spellStart"/>
      <w:r w:rsidRPr="00826E7D">
        <w:t>Practice</w:t>
      </w:r>
      <w:proofErr w:type="spellEnd"/>
      <w:r w:rsidRPr="00826E7D">
        <w:t xml:space="preserve"> </w:t>
      </w:r>
      <w:proofErr w:type="spellStart"/>
      <w:r w:rsidRPr="00826E7D">
        <w:t>of</w:t>
      </w:r>
      <w:proofErr w:type="spellEnd"/>
      <w:r w:rsidRPr="00826E7D">
        <w:t xml:space="preserve"> </w:t>
      </w:r>
      <w:proofErr w:type="spellStart"/>
      <w:r w:rsidRPr="00826E7D">
        <w:t>Public</w:t>
      </w:r>
      <w:proofErr w:type="spellEnd"/>
      <w:r w:rsidRPr="00826E7D">
        <w:t xml:space="preserve"> Health </w:t>
      </w:r>
      <w:proofErr w:type="spellStart"/>
      <w:r w:rsidRPr="00826E7D">
        <w:t>Surveillance</w:t>
      </w:r>
      <w:proofErr w:type="spellEnd"/>
      <w:r>
        <w:t>.</w:t>
      </w:r>
      <w:r w:rsidRPr="00826E7D">
        <w:t xml:space="preserve"> Steven M.</w:t>
      </w:r>
      <w:r>
        <w:t xml:space="preserve"> 2000.</w:t>
      </w:r>
    </w:p>
    <w:p w14:paraId="777D5FAB" w14:textId="0C714525" w:rsidR="00826E7D" w:rsidRDefault="00000000" w:rsidP="00826E7D">
      <w:hyperlink r:id="rId14" w:anchor="v=onepage&amp;q=Principles%20and%20Practice%20of%20Public%20Health%20Surveillance&amp;f=false" w:history="1">
        <w:r w:rsidR="00826E7D" w:rsidRPr="00032753">
          <w:rPr>
            <w:rStyle w:val="Hyperlink"/>
          </w:rPr>
          <w:t>https://books.google.com.br/books?hl=pt-BR&amp;lr=&amp;id=R1n5Yrcld1UC&amp;oi=fnd&amp;pg=PR9&amp;dq=Principles+and+Practice+of+Public+Health+Surveillance&amp;ots=ShKMs5objB&amp;sig=3ZV3iCDDsMlZ2EsFBBOPpD0PRgQ#v=onepage&amp;q=Principles%20and%20Practice%20of%20Public%20Health%20Surveillance&amp;f=false</w:t>
        </w:r>
      </w:hyperlink>
    </w:p>
    <w:p w14:paraId="5E37972B" w14:textId="77777777" w:rsidR="00826E7D" w:rsidRDefault="00826E7D" w:rsidP="00826E7D"/>
    <w:p w14:paraId="28E56D4B" w14:textId="0D5A462D" w:rsidR="00826E7D" w:rsidRPr="00826E7D" w:rsidRDefault="00826E7D" w:rsidP="00826E7D">
      <w:pPr>
        <w:rPr>
          <w:b/>
          <w:bCs/>
        </w:rPr>
      </w:pPr>
      <w:r w:rsidRPr="00826E7D">
        <w:rPr>
          <w:b/>
          <w:bCs/>
        </w:rPr>
        <w:t>Atraso na notificação:</w:t>
      </w:r>
    </w:p>
    <w:p w14:paraId="2E440254" w14:textId="1D4585D7" w:rsidR="00826E7D" w:rsidRDefault="00826E7D" w:rsidP="00826E7D">
      <w:proofErr w:type="spellStart"/>
      <w:r w:rsidRPr="00826E7D">
        <w:t>Dorigatti</w:t>
      </w:r>
      <w:proofErr w:type="spellEnd"/>
      <w:r w:rsidRPr="00826E7D">
        <w:t xml:space="preserve">, I., </w:t>
      </w:r>
      <w:proofErr w:type="spellStart"/>
      <w:r w:rsidRPr="00826E7D">
        <w:t>Cauchemez</w:t>
      </w:r>
      <w:proofErr w:type="spellEnd"/>
      <w:r w:rsidRPr="00826E7D">
        <w:t>, S., Pugliese, A., &amp; Ferguson, N. M. (2011). "</w:t>
      </w:r>
      <w:proofErr w:type="spellStart"/>
      <w:r w:rsidRPr="00826E7D">
        <w:t>Characterizing</w:t>
      </w:r>
      <w:proofErr w:type="spellEnd"/>
      <w:r w:rsidRPr="00826E7D">
        <w:t xml:space="preserve"> </w:t>
      </w:r>
      <w:proofErr w:type="spellStart"/>
      <w:r w:rsidRPr="00826E7D">
        <w:t>the</w:t>
      </w:r>
      <w:proofErr w:type="spellEnd"/>
      <w:r w:rsidRPr="00826E7D">
        <w:t xml:space="preserve"> </w:t>
      </w:r>
      <w:proofErr w:type="spellStart"/>
      <w:r w:rsidRPr="00826E7D">
        <w:t>epidemiology</w:t>
      </w:r>
      <w:proofErr w:type="spellEnd"/>
      <w:r w:rsidRPr="00826E7D">
        <w:t xml:space="preserve"> </w:t>
      </w:r>
      <w:proofErr w:type="spellStart"/>
      <w:r w:rsidRPr="00826E7D">
        <w:t>of</w:t>
      </w:r>
      <w:proofErr w:type="spellEnd"/>
      <w:r w:rsidRPr="00826E7D">
        <w:t xml:space="preserve"> </w:t>
      </w:r>
      <w:proofErr w:type="spellStart"/>
      <w:r w:rsidRPr="00826E7D">
        <w:t>the</w:t>
      </w:r>
      <w:proofErr w:type="spellEnd"/>
      <w:r w:rsidRPr="00826E7D">
        <w:t xml:space="preserve"> 2009 influenza A/H1N1 </w:t>
      </w:r>
      <w:proofErr w:type="spellStart"/>
      <w:r w:rsidRPr="00826E7D">
        <w:t>pandemic</w:t>
      </w:r>
      <w:proofErr w:type="spellEnd"/>
      <w:r w:rsidRPr="00826E7D">
        <w:t xml:space="preserve"> in Mexico."</w:t>
      </w:r>
    </w:p>
    <w:p w14:paraId="30F73C77" w14:textId="6A9C8739" w:rsidR="00826E7D" w:rsidRDefault="00826E7D" w:rsidP="00826E7D">
      <w:r w:rsidRPr="00826E7D">
        <w:t>https://journals.plos.org/plosmedicine/article?id=10.1371/journal.pmed.1000436</w:t>
      </w:r>
    </w:p>
    <w:p w14:paraId="0B2D1748" w14:textId="77777777" w:rsidR="00826E7D" w:rsidRDefault="00826E7D" w:rsidP="00826E7D"/>
    <w:p w14:paraId="0EB2DA98" w14:textId="036D5DC6" w:rsidR="00BA07C9" w:rsidRPr="00476406" w:rsidRDefault="00BA07C9" w:rsidP="00610D99">
      <w:pPr>
        <w:ind w:firstLine="0"/>
        <w:rPr>
          <w:b/>
          <w:bCs/>
        </w:rPr>
      </w:pPr>
      <w:r w:rsidRPr="00476406">
        <w:rPr>
          <w:b/>
          <w:bCs/>
        </w:rPr>
        <w:t xml:space="preserve">Livro </w:t>
      </w:r>
      <w:proofErr w:type="spellStart"/>
      <w:r w:rsidRPr="00476406">
        <w:rPr>
          <w:b/>
          <w:bCs/>
        </w:rPr>
        <w:t>Inferencia</w:t>
      </w:r>
      <w:proofErr w:type="spellEnd"/>
      <w:r w:rsidRPr="00476406">
        <w:rPr>
          <w:b/>
          <w:bCs/>
        </w:rPr>
        <w:t xml:space="preserve"> bayesiana:</w:t>
      </w:r>
    </w:p>
    <w:p w14:paraId="1A073030" w14:textId="3C711469" w:rsidR="00BA07C9" w:rsidRDefault="00BA07C9" w:rsidP="00610D99">
      <w:pPr>
        <w:ind w:firstLine="0"/>
      </w:pPr>
      <w:r w:rsidRPr="00BA07C9">
        <w:t xml:space="preserve">Andrew </w:t>
      </w:r>
      <w:proofErr w:type="spellStart"/>
      <w:r w:rsidRPr="00BA07C9">
        <w:t>Gelman</w:t>
      </w:r>
      <w:proofErr w:type="spellEnd"/>
      <w:r w:rsidRPr="00BA07C9">
        <w:t xml:space="preserve">, John Carlin, Hal Stern, David </w:t>
      </w:r>
      <w:proofErr w:type="spellStart"/>
      <w:r w:rsidRPr="00BA07C9">
        <w:t>Dunson</w:t>
      </w:r>
      <w:proofErr w:type="spellEnd"/>
      <w:r w:rsidRPr="00BA07C9">
        <w:t xml:space="preserve">, </w:t>
      </w:r>
      <w:proofErr w:type="spellStart"/>
      <w:r w:rsidRPr="00BA07C9">
        <w:t>Aki</w:t>
      </w:r>
      <w:proofErr w:type="spellEnd"/>
      <w:r w:rsidRPr="00BA07C9">
        <w:t xml:space="preserve"> </w:t>
      </w:r>
      <w:proofErr w:type="spellStart"/>
      <w:r w:rsidRPr="00BA07C9">
        <w:t>Vehtari</w:t>
      </w:r>
      <w:proofErr w:type="spellEnd"/>
      <w:r w:rsidRPr="00BA07C9">
        <w:t>, and Donald Rubin</w:t>
      </w:r>
      <w:r>
        <w:t>.</w:t>
      </w:r>
      <w:r w:rsidRPr="00BA07C9">
        <w:t xml:space="preserve"> </w:t>
      </w:r>
      <w:proofErr w:type="spellStart"/>
      <w:r w:rsidRPr="00BA07C9">
        <w:t>Bayesian</w:t>
      </w:r>
      <w:proofErr w:type="spellEnd"/>
      <w:r w:rsidRPr="00BA07C9">
        <w:t xml:space="preserve"> Data </w:t>
      </w:r>
      <w:proofErr w:type="spellStart"/>
      <w:r w:rsidRPr="00BA07C9">
        <w:t>Analysis</w:t>
      </w:r>
      <w:proofErr w:type="spellEnd"/>
      <w:r>
        <w:t xml:space="preserve">. 3 </w:t>
      </w:r>
      <w:proofErr w:type="spellStart"/>
      <w:r>
        <w:t>ed</w:t>
      </w:r>
      <w:proofErr w:type="spellEnd"/>
      <w:r>
        <w:t xml:space="preserve">, 2013.    </w:t>
      </w:r>
      <w:hyperlink r:id="rId15" w:history="1">
        <w:r w:rsidRPr="00032753">
          <w:rPr>
            <w:rStyle w:val="Hyperlink"/>
          </w:rPr>
          <w:t>http://www.stat.columbia.edu/~gelman/book/</w:t>
        </w:r>
      </w:hyperlink>
    </w:p>
    <w:p w14:paraId="0FACFB62" w14:textId="77777777" w:rsidR="00BA07C9" w:rsidRDefault="00BA07C9" w:rsidP="00610D99">
      <w:pPr>
        <w:ind w:firstLine="0"/>
      </w:pPr>
    </w:p>
    <w:p w14:paraId="5C5619D6" w14:textId="38C2641D" w:rsidR="00BA07C9" w:rsidRPr="00476406" w:rsidRDefault="00BA07C9" w:rsidP="00610D99">
      <w:pPr>
        <w:ind w:firstLine="0"/>
        <w:rPr>
          <w:b/>
          <w:bCs/>
        </w:rPr>
      </w:pPr>
      <w:r w:rsidRPr="00476406">
        <w:rPr>
          <w:b/>
          <w:bCs/>
        </w:rPr>
        <w:t>Artigo MCMC:</w:t>
      </w:r>
    </w:p>
    <w:p w14:paraId="279832B2" w14:textId="7EE9C103" w:rsidR="00476406" w:rsidRDefault="00476406" w:rsidP="00476406">
      <w:pPr>
        <w:ind w:firstLine="0"/>
      </w:pPr>
      <w:proofErr w:type="spellStart"/>
      <w:r w:rsidRPr="00476406">
        <w:t>Galin</w:t>
      </w:r>
      <w:proofErr w:type="spellEnd"/>
      <w:r w:rsidRPr="00476406">
        <w:t xml:space="preserve"> L. Jones and Qian Qin</w:t>
      </w:r>
      <w:r>
        <w:t xml:space="preserve">. Markov Chain Monte Carlo in </w:t>
      </w:r>
      <w:proofErr w:type="spellStart"/>
      <w:r>
        <w:t>Practice</w:t>
      </w:r>
      <w:proofErr w:type="spellEnd"/>
      <w:r>
        <w:t>. 2021</w:t>
      </w:r>
    </w:p>
    <w:p w14:paraId="6BD08C44" w14:textId="3D626BEB" w:rsidR="00476406" w:rsidRDefault="00000000" w:rsidP="00610D99">
      <w:pPr>
        <w:ind w:firstLine="0"/>
      </w:pPr>
      <w:hyperlink r:id="rId16" w:history="1">
        <w:r w:rsidR="00476406" w:rsidRPr="00032753">
          <w:rPr>
            <w:rStyle w:val="Hyperlink"/>
          </w:rPr>
          <w:t>https://www.annualreviews.org/doi/abs/10.1146/annurev-statistics-040220-090158</w:t>
        </w:r>
      </w:hyperlink>
    </w:p>
    <w:p w14:paraId="676AC49A" w14:textId="77777777" w:rsidR="00476406" w:rsidRDefault="00476406" w:rsidP="00610D99">
      <w:pPr>
        <w:ind w:firstLine="0"/>
      </w:pPr>
    </w:p>
    <w:p w14:paraId="6E9450CA" w14:textId="1D6F5EB8" w:rsidR="00476406" w:rsidRDefault="00476406" w:rsidP="00610D99">
      <w:pPr>
        <w:ind w:firstLine="0"/>
      </w:pPr>
      <w:r w:rsidRPr="00476406">
        <w:rPr>
          <w:b/>
          <w:bCs/>
        </w:rPr>
        <w:t>LIVRO MCMC</w:t>
      </w:r>
      <w:r>
        <w:t>: (</w:t>
      </w:r>
      <w:proofErr w:type="spellStart"/>
      <w:r>
        <w:t>so</w:t>
      </w:r>
      <w:proofErr w:type="spellEnd"/>
      <w:r>
        <w:t xml:space="preserve"> uma parte gratuita)</w:t>
      </w:r>
    </w:p>
    <w:p w14:paraId="1EECC93D" w14:textId="79756D1F" w:rsidR="00BA07C9" w:rsidRDefault="00BA07C9" w:rsidP="00610D99">
      <w:pPr>
        <w:ind w:firstLine="0"/>
      </w:pPr>
      <w:r w:rsidRPr="00BA07C9">
        <w:t xml:space="preserve">W.R. </w:t>
      </w:r>
      <w:proofErr w:type="spellStart"/>
      <w:r w:rsidRPr="00BA07C9">
        <w:t>Gilks</w:t>
      </w:r>
      <w:proofErr w:type="spellEnd"/>
      <w:r w:rsidRPr="00BA07C9">
        <w:t xml:space="preserve">, S. Richardson e D.J. </w:t>
      </w:r>
      <w:proofErr w:type="spellStart"/>
      <w:r w:rsidRPr="00BA07C9">
        <w:t>Spiegelhalter</w:t>
      </w:r>
      <w:proofErr w:type="spellEnd"/>
      <w:r>
        <w:t xml:space="preserve">. </w:t>
      </w:r>
      <w:r w:rsidRPr="00BA07C9">
        <w:t xml:space="preserve">Markov Chain Monte Carlo in </w:t>
      </w:r>
      <w:proofErr w:type="spellStart"/>
      <w:r w:rsidRPr="00BA07C9">
        <w:t>Practice</w:t>
      </w:r>
      <w:proofErr w:type="spellEnd"/>
      <w:r>
        <w:t>. 1996</w:t>
      </w:r>
    </w:p>
    <w:p w14:paraId="6C063FAA" w14:textId="77777777" w:rsidR="00476406" w:rsidRDefault="00476406" w:rsidP="00610D99">
      <w:pPr>
        <w:ind w:firstLine="0"/>
      </w:pPr>
    </w:p>
    <w:p w14:paraId="18140E97" w14:textId="43B0BFEC" w:rsidR="00476406" w:rsidRPr="00826E7D" w:rsidRDefault="00405B16" w:rsidP="00610D99">
      <w:pPr>
        <w:ind w:firstLine="0"/>
        <w:rPr>
          <w:b/>
          <w:bCs/>
        </w:rPr>
      </w:pPr>
      <w:r w:rsidRPr="00826E7D">
        <w:rPr>
          <w:b/>
          <w:bCs/>
        </w:rPr>
        <w:t>MAE RMSE:</w:t>
      </w:r>
    </w:p>
    <w:p w14:paraId="45E1FEDC" w14:textId="4EED5F49" w:rsidR="00405B16" w:rsidRDefault="00826E7D" w:rsidP="00610D99">
      <w:pPr>
        <w:ind w:firstLine="0"/>
      </w:pPr>
      <w:proofErr w:type="spellStart"/>
      <w:r w:rsidRPr="00826E7D">
        <w:t>Shmueli</w:t>
      </w:r>
      <w:proofErr w:type="spellEnd"/>
      <w:r w:rsidRPr="00826E7D">
        <w:t>, G. (2010). "</w:t>
      </w:r>
      <w:proofErr w:type="spellStart"/>
      <w:r w:rsidRPr="00826E7D">
        <w:t>To</w:t>
      </w:r>
      <w:proofErr w:type="spellEnd"/>
      <w:r w:rsidRPr="00826E7D">
        <w:t xml:space="preserve"> </w:t>
      </w:r>
      <w:proofErr w:type="spellStart"/>
      <w:r w:rsidRPr="00826E7D">
        <w:t>explain</w:t>
      </w:r>
      <w:proofErr w:type="spellEnd"/>
      <w:r w:rsidRPr="00826E7D">
        <w:t xml:space="preserve"> </w:t>
      </w:r>
      <w:proofErr w:type="spellStart"/>
      <w:r w:rsidRPr="00826E7D">
        <w:t>or</w:t>
      </w:r>
      <w:proofErr w:type="spellEnd"/>
      <w:r w:rsidRPr="00826E7D">
        <w:t xml:space="preserve"> </w:t>
      </w:r>
      <w:proofErr w:type="spellStart"/>
      <w:r w:rsidRPr="00826E7D">
        <w:t>to</w:t>
      </w:r>
      <w:proofErr w:type="spellEnd"/>
      <w:r w:rsidRPr="00826E7D">
        <w:t xml:space="preserve"> </w:t>
      </w:r>
      <w:proofErr w:type="spellStart"/>
      <w:r w:rsidRPr="00826E7D">
        <w:t>predict</w:t>
      </w:r>
      <w:proofErr w:type="spellEnd"/>
      <w:r w:rsidRPr="00826E7D">
        <w:t>?"</w:t>
      </w:r>
    </w:p>
    <w:p w14:paraId="4C269EA8" w14:textId="1773C813" w:rsidR="00826E7D" w:rsidRDefault="00826E7D" w:rsidP="00610D99">
      <w:pPr>
        <w:ind w:firstLine="0"/>
      </w:pPr>
      <w:r w:rsidRPr="00826E7D">
        <w:t>https://projecteuclid.org/journals/statistical-science/volume-25/issue-3/To-Explain-or-to-Predict/10.1214/10-STS330.full</w:t>
      </w:r>
    </w:p>
    <w:p w14:paraId="1320B854" w14:textId="6E2EF202" w:rsidR="00BA07C9" w:rsidRDefault="00BA07C9" w:rsidP="00610D99">
      <w:pPr>
        <w:ind w:firstLine="0"/>
      </w:pPr>
      <w:r>
        <w:t xml:space="preserve"> </w:t>
      </w:r>
    </w:p>
    <w:p w14:paraId="08EF4F07" w14:textId="689E9709" w:rsidR="00FC3B4A" w:rsidRDefault="00FC3B4A" w:rsidP="00610D99">
      <w:pPr>
        <w:ind w:firstLine="0"/>
        <w:rPr>
          <w:rStyle w:val="Hyperlink"/>
        </w:rPr>
      </w:pPr>
    </w:p>
    <w:sectPr w:rsidR="00FC3B4A" w:rsidSect="00962B12">
      <w:type w:val="continuous"/>
      <w:pgSz w:w="11906" w:h="16838" w:code="9"/>
      <w:pgMar w:top="0" w:right="1418" w:bottom="0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73DD5" w14:textId="77777777" w:rsidR="00263939" w:rsidRDefault="00263939" w:rsidP="003A303A">
      <w:pPr>
        <w:spacing w:line="240" w:lineRule="auto"/>
      </w:pPr>
      <w:r>
        <w:separator/>
      </w:r>
    </w:p>
    <w:p w14:paraId="6BFBDFD4" w14:textId="77777777" w:rsidR="00263939" w:rsidRDefault="00263939"/>
  </w:endnote>
  <w:endnote w:type="continuationSeparator" w:id="0">
    <w:p w14:paraId="3C7A83FC" w14:textId="77777777" w:rsidR="00263939" w:rsidRDefault="00263939" w:rsidP="003A303A">
      <w:pPr>
        <w:spacing w:line="240" w:lineRule="auto"/>
      </w:pPr>
      <w:r>
        <w:continuationSeparator/>
      </w:r>
    </w:p>
    <w:p w14:paraId="43263B81" w14:textId="77777777" w:rsidR="00263939" w:rsidRDefault="002639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17548"/>
      <w:docPartObj>
        <w:docPartGallery w:val="Page Numbers (Bottom of Page)"/>
        <w:docPartUnique/>
      </w:docPartObj>
    </w:sdtPr>
    <w:sdtContent>
      <w:p w14:paraId="3EF2DCD5" w14:textId="77777777" w:rsidR="00E219B3" w:rsidRPr="00C25248" w:rsidRDefault="00E219B3" w:rsidP="00CB64C5">
        <w:pPr>
          <w:pStyle w:val="Rodap"/>
          <w:ind w:firstLine="0"/>
        </w:pPr>
        <w:r>
          <w:rPr>
            <w:noProof/>
            <w:lang w:eastAsia="pt-BR"/>
          </w:rPr>
          <mc:AlternateContent>
            <mc:Choice Requires="wps">
              <w:drawing>
                <wp:anchor distT="4294967295" distB="4294967295" distL="114300" distR="114300" simplePos="0" relativeHeight="251660288" behindDoc="0" locked="0" layoutInCell="1" allowOverlap="1" wp14:anchorId="3A8D8FD2" wp14:editId="63D34726">
                  <wp:simplePos x="0" y="0"/>
                  <wp:positionH relativeFrom="margin">
                    <wp:align>center</wp:align>
                  </wp:positionH>
                  <wp:positionV relativeFrom="margin">
                    <wp:align>bottom</wp:align>
                  </wp:positionV>
                  <wp:extent cx="5400040" cy="0"/>
                  <wp:effectExtent l="0" t="0" r="29210" b="19050"/>
                  <wp:wrapSquare wrapText="bothSides"/>
                  <wp:docPr id="2" name="AutoShap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4000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du="http://schemas.microsoft.com/office/word/2023/wordml/word16du">
              <w:pict>
                <v:shapetype w14:anchorId="7C23C96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6" type="#_x0000_t32" style="position:absolute;margin-left:0;margin-top:0;width:425.2pt;height:0;z-index:251660288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bottom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">
                  <w10:wrap type="square" anchorx="margin" anchory="margin"/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17540"/>
      <w:docPartObj>
        <w:docPartGallery w:val="Page Numbers (Bottom of Page)"/>
        <w:docPartUnique/>
      </w:docPartObj>
    </w:sdtPr>
    <w:sdtContent>
      <w:p w14:paraId="7C1EE99C" w14:textId="77777777" w:rsidR="00E219B3" w:rsidRDefault="00E219B3" w:rsidP="00C41580">
        <w:pPr>
          <w:pStyle w:val="Rodap"/>
          <w:ind w:firstLine="0"/>
          <w:jc w:val="center"/>
        </w:pPr>
        <w:r>
          <w:rPr>
            <w:noProof/>
            <w:lang w:eastAsia="pt-BR"/>
          </w:rPr>
          <mc:AlternateContent>
            <mc:Choice Requires="wps">
              <w:drawing>
                <wp:anchor distT="4294967295" distB="4294967295" distL="114300" distR="114300" simplePos="0" relativeHeight="251659264" behindDoc="0" locked="0" layoutInCell="1" allowOverlap="1" wp14:anchorId="3B5D712B" wp14:editId="0ACB5BD6">
                  <wp:simplePos x="0" y="0"/>
                  <wp:positionH relativeFrom="margin">
                    <wp:align>center</wp:align>
                  </wp:positionH>
                  <wp:positionV relativeFrom="margin">
                    <wp:align>bottom</wp:align>
                  </wp:positionV>
                  <wp:extent cx="5760085" cy="0"/>
                  <wp:effectExtent l="0" t="0" r="31115" b="19050"/>
                  <wp:wrapSquare wrapText="bothSides"/>
                  <wp:docPr id="1" name="AutoSha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76008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du="http://schemas.microsoft.com/office/word/2023/wordml/word16du">
              <w:pict>
                <v:shapetype w14:anchorId="67B7444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margin-left:0;margin-top:0;width:453.55pt;height:0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bottom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l6H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">
                  <w10:wrap type="square" anchorx="margin" anchory="margin"/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  <w:p w14:paraId="48F4F16B" w14:textId="77777777" w:rsidR="00E219B3" w:rsidRPr="00C25248" w:rsidRDefault="00000000" w:rsidP="00C41580">
        <w:pPr>
          <w:pStyle w:val="Rodap"/>
          <w:ind w:firstLine="0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E439C" w14:textId="77777777" w:rsidR="00263939" w:rsidRDefault="00263939" w:rsidP="003A303A">
      <w:pPr>
        <w:spacing w:line="240" w:lineRule="auto"/>
      </w:pPr>
      <w:r>
        <w:separator/>
      </w:r>
    </w:p>
    <w:p w14:paraId="36F4B81A" w14:textId="77777777" w:rsidR="00263939" w:rsidRDefault="00263939"/>
  </w:footnote>
  <w:footnote w:type="continuationSeparator" w:id="0">
    <w:p w14:paraId="02B2492B" w14:textId="77777777" w:rsidR="00263939" w:rsidRDefault="00263939" w:rsidP="003A303A">
      <w:pPr>
        <w:spacing w:line="240" w:lineRule="auto"/>
      </w:pPr>
      <w:r>
        <w:continuationSeparator/>
      </w:r>
    </w:p>
    <w:p w14:paraId="0CAD975E" w14:textId="77777777" w:rsidR="00263939" w:rsidRDefault="002639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F59A4" w14:textId="77777777" w:rsidR="00E219B3" w:rsidRDefault="00E219B3" w:rsidP="00C25248">
    <w:pPr>
      <w:pStyle w:val="Cabealho"/>
      <w:tabs>
        <w:tab w:val="clear" w:pos="4252"/>
        <w:tab w:val="clear" w:pos="8504"/>
        <w:tab w:val="left" w:pos="6985"/>
      </w:tabs>
      <w:ind w:firstLine="0"/>
      <w:rPr>
        <w:rFonts w:asciiTheme="majorHAnsi" w:hAnsiTheme="majorHAnsi" w:cstheme="minorHAnsi"/>
        <w:sz w:val="18"/>
      </w:rPr>
    </w:pPr>
  </w:p>
  <w:p w14:paraId="15BEE09E" w14:textId="77777777" w:rsidR="00E219B3" w:rsidRPr="00397DE3" w:rsidRDefault="00E219B3" w:rsidP="00C25248">
    <w:pPr>
      <w:pStyle w:val="Cabealho"/>
      <w:tabs>
        <w:tab w:val="clear" w:pos="4252"/>
        <w:tab w:val="clear" w:pos="8504"/>
        <w:tab w:val="left" w:pos="6985"/>
      </w:tabs>
      <w:ind w:firstLine="0"/>
      <w:rPr>
        <w:rFonts w:asciiTheme="majorHAnsi" w:hAnsiTheme="majorHAnsi" w:cstheme="minorHAnsi"/>
        <w:sz w:val="18"/>
      </w:rPr>
    </w:pPr>
    <w:r w:rsidRPr="00C25248">
      <w:rPr>
        <w:rFonts w:asciiTheme="majorHAnsi" w:hAnsiTheme="majorHAnsi" w:cstheme="minorHAnsi"/>
        <w:sz w:val="18"/>
      </w:rPr>
      <w:t>ABG CONSULTORIA ESTATÍSTICA</w:t>
    </w:r>
    <w:r>
      <w:rPr>
        <w:rFonts w:asciiTheme="majorHAnsi" w:hAnsiTheme="majorHAnsi" w:cstheme="minorHAnsi"/>
        <w:noProof/>
        <w:sz w:val="22"/>
        <w:lang w:eastAsia="pt-BR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 wp14:anchorId="5F58A58D" wp14:editId="66D3EEFB">
              <wp:simplePos x="0" y="0"/>
              <wp:positionH relativeFrom="margin">
                <wp:align>left</wp:align>
              </wp:positionH>
              <wp:positionV relativeFrom="margin">
                <wp:align>top</wp:align>
              </wp:positionV>
              <wp:extent cx="5400040" cy="0"/>
              <wp:effectExtent l="0" t="0" r="29210" b="19050"/>
              <wp:wrapSquare wrapText="bothSides"/>
              <wp:docPr id="4" name="Auto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0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5C7EEFA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2" o:spid="_x0000_s1026" type="#_x0000_t32" style="position:absolute;margin-left:0;margin-top:0;width:425.2pt;height:0;z-index:251668480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top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">
              <w10:wrap type="square"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1E3D2" w14:textId="6B43BE83" w:rsidR="00E219B3" w:rsidRDefault="00E219B3" w:rsidP="00362110">
    <w:pPr>
      <w:pStyle w:val="Cabealho"/>
      <w:ind w:firstLine="0"/>
      <w:jc w:val="center"/>
      <w:rPr>
        <w:rFonts w:asciiTheme="majorHAnsi" w:hAnsiTheme="majorHAnsi"/>
        <w:sz w:val="16"/>
      </w:rPr>
    </w:pPr>
  </w:p>
  <w:p w14:paraId="3E1DE168" w14:textId="12FAED10" w:rsidR="00E219B3" w:rsidRPr="001667EA" w:rsidRDefault="00EB74F9" w:rsidP="001667EA">
    <w:pPr>
      <w:spacing w:line="240" w:lineRule="auto"/>
      <w:ind w:firstLine="0"/>
      <w:jc w:val="center"/>
      <w:rPr>
        <w:rFonts w:asciiTheme="majorHAnsi" w:hAnsiTheme="majorHAnsi"/>
        <w:sz w:val="18"/>
      </w:rPr>
    </w:pPr>
    <w:r>
      <w:rPr>
        <w:rFonts w:asciiTheme="majorHAnsi" w:hAnsiTheme="majorHAnsi"/>
        <w:sz w:val="18"/>
      </w:rPr>
      <w:t>Universidade Federal de Minas Gerais</w:t>
    </w:r>
  </w:p>
  <w:p w14:paraId="1B5D1ED6" w14:textId="1FCA8693" w:rsidR="00E219B3" w:rsidRPr="001513FF" w:rsidRDefault="00E219B3" w:rsidP="00362110">
    <w:pPr>
      <w:pStyle w:val="Cabealho"/>
      <w:ind w:firstLine="0"/>
      <w:jc w:val="center"/>
      <w:rPr>
        <w:rFonts w:asciiTheme="majorHAnsi" w:hAnsiTheme="majorHAnsi"/>
        <w:b/>
        <w:sz w:val="18"/>
        <w:szCs w:val="18"/>
      </w:rPr>
    </w:pPr>
    <w:r>
      <w:rPr>
        <w:rFonts w:asciiTheme="majorHAnsi" w:hAnsiTheme="majorHAnsi"/>
        <w:b/>
        <w:noProof/>
        <w:sz w:val="18"/>
        <w:szCs w:val="18"/>
        <w:lang w:eastAsia="pt-BR"/>
      </w:rPr>
      <mc:AlternateContent>
        <mc:Choice Requires="wps">
          <w:drawing>
            <wp:anchor distT="4294967295" distB="4294967295" distL="114300" distR="114300" simplePos="0" relativeHeight="251666432" behindDoc="0" locked="0" layoutInCell="1" allowOverlap="1" wp14:anchorId="6B840E70" wp14:editId="442AD72C">
              <wp:simplePos x="0" y="0"/>
              <wp:positionH relativeFrom="margin">
                <wp:align>right</wp:align>
              </wp:positionH>
              <wp:positionV relativeFrom="margin">
                <wp:align>top</wp:align>
              </wp:positionV>
              <wp:extent cx="5760085" cy="0"/>
              <wp:effectExtent l="0" t="0" r="31115" b="19050"/>
              <wp:wrapSquare wrapText="bothSides"/>
              <wp:docPr id="3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24B88C5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1" o:spid="_x0000_s1026" type="#_x0000_t32" style="position:absolute;margin-left:402.35pt;margin-top:0;width:453.55pt;height:0;z-index:251666432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top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">
              <w10:wrap type="square" anchorx="margin" anchory="margin"/>
            </v:shape>
          </w:pict>
        </mc:Fallback>
      </mc:AlternateContent>
    </w:r>
    <w:r w:rsidR="004B0E07">
      <w:rPr>
        <w:rFonts w:asciiTheme="majorHAnsi" w:hAnsiTheme="majorHAnsi"/>
        <w:b/>
        <w:sz w:val="18"/>
        <w:szCs w:val="18"/>
      </w:rPr>
      <w:t>TRABALHO FINAL DE CONCLUSÃO DE CURSO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1D86"/>
    <w:multiLevelType w:val="hybridMultilevel"/>
    <w:tmpl w:val="9058EC2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45273A"/>
    <w:multiLevelType w:val="hybridMultilevel"/>
    <w:tmpl w:val="427AB1A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2E053F8"/>
    <w:multiLevelType w:val="hybridMultilevel"/>
    <w:tmpl w:val="1CA6722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78908D3"/>
    <w:multiLevelType w:val="hybridMultilevel"/>
    <w:tmpl w:val="4C50F040"/>
    <w:lvl w:ilvl="0" w:tplc="6970478E">
      <w:start w:val="1"/>
      <w:numFmt w:val="decimal"/>
      <w:pStyle w:val="Ttulo5"/>
      <w:lvlText w:val="Figura %1 -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83E4F"/>
    <w:multiLevelType w:val="hybridMultilevel"/>
    <w:tmpl w:val="F404D9BC"/>
    <w:lvl w:ilvl="0" w:tplc="7C0EC6AC">
      <w:start w:val="1"/>
      <w:numFmt w:val="decimal"/>
      <w:pStyle w:val="Ttulo3"/>
      <w:lvlText w:val="Tabela %1 -"/>
      <w:lvlJc w:val="center"/>
      <w:pPr>
        <w:ind w:left="720" w:hanging="360"/>
      </w:pPr>
      <w:rPr>
        <w:rFonts w:ascii="Calibri" w:hAnsi="Calibr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B5D7A"/>
    <w:multiLevelType w:val="hybridMultilevel"/>
    <w:tmpl w:val="C20A983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82B33A5"/>
    <w:multiLevelType w:val="hybridMultilevel"/>
    <w:tmpl w:val="39B8978E"/>
    <w:lvl w:ilvl="0" w:tplc="2DDA4D62">
      <w:start w:val="1"/>
      <w:numFmt w:val="decimal"/>
      <w:pStyle w:val="Ttulo4"/>
      <w:lvlText w:val="Figura %1 -"/>
      <w:lvlJc w:val="left"/>
      <w:pPr>
        <w:ind w:left="36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7112" w:hanging="360"/>
      </w:pPr>
    </w:lvl>
    <w:lvl w:ilvl="2" w:tplc="0416001B" w:tentative="1">
      <w:start w:val="1"/>
      <w:numFmt w:val="lowerRoman"/>
      <w:lvlText w:val="%3."/>
      <w:lvlJc w:val="right"/>
      <w:pPr>
        <w:ind w:left="7832" w:hanging="180"/>
      </w:pPr>
    </w:lvl>
    <w:lvl w:ilvl="3" w:tplc="0416000F" w:tentative="1">
      <w:start w:val="1"/>
      <w:numFmt w:val="decimal"/>
      <w:lvlText w:val="%4."/>
      <w:lvlJc w:val="left"/>
      <w:pPr>
        <w:ind w:left="8552" w:hanging="360"/>
      </w:pPr>
    </w:lvl>
    <w:lvl w:ilvl="4" w:tplc="04160019" w:tentative="1">
      <w:start w:val="1"/>
      <w:numFmt w:val="lowerLetter"/>
      <w:lvlText w:val="%5."/>
      <w:lvlJc w:val="left"/>
      <w:pPr>
        <w:ind w:left="9272" w:hanging="360"/>
      </w:pPr>
    </w:lvl>
    <w:lvl w:ilvl="5" w:tplc="0416001B" w:tentative="1">
      <w:start w:val="1"/>
      <w:numFmt w:val="lowerRoman"/>
      <w:lvlText w:val="%6."/>
      <w:lvlJc w:val="right"/>
      <w:pPr>
        <w:ind w:left="9992" w:hanging="180"/>
      </w:pPr>
    </w:lvl>
    <w:lvl w:ilvl="6" w:tplc="0416000F" w:tentative="1">
      <w:start w:val="1"/>
      <w:numFmt w:val="decimal"/>
      <w:lvlText w:val="%7."/>
      <w:lvlJc w:val="left"/>
      <w:pPr>
        <w:ind w:left="10712" w:hanging="360"/>
      </w:pPr>
    </w:lvl>
    <w:lvl w:ilvl="7" w:tplc="04160019" w:tentative="1">
      <w:start w:val="1"/>
      <w:numFmt w:val="lowerLetter"/>
      <w:lvlText w:val="%8."/>
      <w:lvlJc w:val="left"/>
      <w:pPr>
        <w:ind w:left="11432" w:hanging="360"/>
      </w:pPr>
    </w:lvl>
    <w:lvl w:ilvl="8" w:tplc="0416001B" w:tentative="1">
      <w:start w:val="1"/>
      <w:numFmt w:val="lowerRoman"/>
      <w:lvlText w:val="%9."/>
      <w:lvlJc w:val="right"/>
      <w:pPr>
        <w:ind w:left="12152" w:hanging="180"/>
      </w:pPr>
    </w:lvl>
  </w:abstractNum>
  <w:abstractNum w:abstractNumId="7" w15:restartNumberingAfterBreak="0">
    <w:nsid w:val="2ED97F43"/>
    <w:multiLevelType w:val="hybridMultilevel"/>
    <w:tmpl w:val="251C041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0A56B6A"/>
    <w:multiLevelType w:val="hybridMultilevel"/>
    <w:tmpl w:val="0B86661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3916D61"/>
    <w:multiLevelType w:val="hybridMultilevel"/>
    <w:tmpl w:val="F5C659D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83925BA"/>
    <w:multiLevelType w:val="hybridMultilevel"/>
    <w:tmpl w:val="FF3AE6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A506033"/>
    <w:multiLevelType w:val="hybridMultilevel"/>
    <w:tmpl w:val="960A8C2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CA07CC7"/>
    <w:multiLevelType w:val="hybridMultilevel"/>
    <w:tmpl w:val="7BFE601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31A0567"/>
    <w:multiLevelType w:val="hybridMultilevel"/>
    <w:tmpl w:val="0130D19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D322A60"/>
    <w:multiLevelType w:val="hybridMultilevel"/>
    <w:tmpl w:val="03E4ADE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5BE30DD"/>
    <w:multiLevelType w:val="hybridMultilevel"/>
    <w:tmpl w:val="7AAECB8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899416C"/>
    <w:multiLevelType w:val="hybridMultilevel"/>
    <w:tmpl w:val="06FC6A56"/>
    <w:lvl w:ilvl="0" w:tplc="02D88CFA">
      <w:start w:val="1"/>
      <w:numFmt w:val="decimal"/>
      <w:pStyle w:val="Ttulo6"/>
      <w:lvlText w:val="Gráfico %1 -"/>
      <w:lvlJc w:val="center"/>
      <w:pPr>
        <w:ind w:left="2913" w:hanging="360"/>
      </w:pPr>
      <w:rPr>
        <w:rFonts w:ascii="Calibri" w:hAnsi="Calibri" w:hint="default"/>
        <w:i w:val="0"/>
        <w:color w:val="auto"/>
        <w:spacing w:val="0"/>
        <w:w w:val="100"/>
        <w:position w:val="0"/>
        <w:sz w:val="20"/>
      </w:rPr>
    </w:lvl>
    <w:lvl w:ilvl="1" w:tplc="04160019">
      <w:start w:val="1"/>
      <w:numFmt w:val="lowerLetter"/>
      <w:lvlText w:val="%2."/>
      <w:lvlJc w:val="left"/>
      <w:pPr>
        <w:ind w:left="2150" w:hanging="360"/>
      </w:pPr>
    </w:lvl>
    <w:lvl w:ilvl="2" w:tplc="0416001B" w:tentative="1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 w:tentative="1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7" w15:restartNumberingAfterBreak="0">
    <w:nsid w:val="593C0B1D"/>
    <w:multiLevelType w:val="hybridMultilevel"/>
    <w:tmpl w:val="FAE0F6E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9B67192"/>
    <w:multiLevelType w:val="hybridMultilevel"/>
    <w:tmpl w:val="A302FC6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DC46528"/>
    <w:multiLevelType w:val="hybridMultilevel"/>
    <w:tmpl w:val="149CFDD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E26281B"/>
    <w:multiLevelType w:val="hybridMultilevel"/>
    <w:tmpl w:val="8FFC49C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60B0D4F"/>
    <w:multiLevelType w:val="hybridMultilevel"/>
    <w:tmpl w:val="7E68BC5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9202BBA"/>
    <w:multiLevelType w:val="hybridMultilevel"/>
    <w:tmpl w:val="759AFB8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D1B6125"/>
    <w:multiLevelType w:val="hybridMultilevel"/>
    <w:tmpl w:val="6C267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335D79"/>
    <w:multiLevelType w:val="hybridMultilevel"/>
    <w:tmpl w:val="5C1E7EA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F0A1AB0"/>
    <w:multiLevelType w:val="hybridMultilevel"/>
    <w:tmpl w:val="FB74307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496CDE"/>
    <w:multiLevelType w:val="hybridMultilevel"/>
    <w:tmpl w:val="8B00F19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372918989">
    <w:abstractNumId w:val="6"/>
  </w:num>
  <w:num w:numId="2" w16cid:durableId="1251816778">
    <w:abstractNumId w:val="3"/>
  </w:num>
  <w:num w:numId="3" w16cid:durableId="1669937331">
    <w:abstractNumId w:val="16"/>
  </w:num>
  <w:num w:numId="4" w16cid:durableId="1699624929">
    <w:abstractNumId w:val="4"/>
  </w:num>
  <w:num w:numId="5" w16cid:durableId="1063677150">
    <w:abstractNumId w:val="22"/>
  </w:num>
  <w:num w:numId="6" w16cid:durableId="1929540857">
    <w:abstractNumId w:val="23"/>
  </w:num>
  <w:num w:numId="7" w16cid:durableId="1762489958">
    <w:abstractNumId w:val="25"/>
  </w:num>
  <w:num w:numId="8" w16cid:durableId="519588398">
    <w:abstractNumId w:val="2"/>
  </w:num>
  <w:num w:numId="9" w16cid:durableId="1589536961">
    <w:abstractNumId w:val="13"/>
  </w:num>
  <w:num w:numId="10" w16cid:durableId="544488934">
    <w:abstractNumId w:val="18"/>
  </w:num>
  <w:num w:numId="11" w16cid:durableId="1378048001">
    <w:abstractNumId w:val="26"/>
  </w:num>
  <w:num w:numId="12" w16cid:durableId="1680964580">
    <w:abstractNumId w:val="20"/>
  </w:num>
  <w:num w:numId="13" w16cid:durableId="652878753">
    <w:abstractNumId w:val="12"/>
  </w:num>
  <w:num w:numId="14" w16cid:durableId="1089547910">
    <w:abstractNumId w:val="8"/>
  </w:num>
  <w:num w:numId="15" w16cid:durableId="711852972">
    <w:abstractNumId w:val="1"/>
  </w:num>
  <w:num w:numId="16" w16cid:durableId="1766919084">
    <w:abstractNumId w:val="21"/>
  </w:num>
  <w:num w:numId="17" w16cid:durableId="879899700">
    <w:abstractNumId w:val="19"/>
  </w:num>
  <w:num w:numId="18" w16cid:durableId="1916476181">
    <w:abstractNumId w:val="5"/>
  </w:num>
  <w:num w:numId="19" w16cid:durableId="1877961035">
    <w:abstractNumId w:val="11"/>
  </w:num>
  <w:num w:numId="20" w16cid:durableId="1520965163">
    <w:abstractNumId w:val="7"/>
  </w:num>
  <w:num w:numId="21" w16cid:durableId="1163471960">
    <w:abstractNumId w:val="15"/>
  </w:num>
  <w:num w:numId="22" w16cid:durableId="843591964">
    <w:abstractNumId w:val="9"/>
  </w:num>
  <w:num w:numId="23" w16cid:durableId="1145778278">
    <w:abstractNumId w:val="24"/>
  </w:num>
  <w:num w:numId="24" w16cid:durableId="1952589257">
    <w:abstractNumId w:val="14"/>
  </w:num>
  <w:num w:numId="25" w16cid:durableId="193809351">
    <w:abstractNumId w:val="17"/>
  </w:num>
  <w:num w:numId="26" w16cid:durableId="1112287407">
    <w:abstractNumId w:val="0"/>
  </w:num>
  <w:num w:numId="27" w16cid:durableId="110167995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41C"/>
    <w:rsid w:val="00000DBC"/>
    <w:rsid w:val="0000119E"/>
    <w:rsid w:val="000015EE"/>
    <w:rsid w:val="00001A52"/>
    <w:rsid w:val="00001DCC"/>
    <w:rsid w:val="0000324C"/>
    <w:rsid w:val="000049D0"/>
    <w:rsid w:val="00005D60"/>
    <w:rsid w:val="00006003"/>
    <w:rsid w:val="00006A08"/>
    <w:rsid w:val="00011998"/>
    <w:rsid w:val="00011AD4"/>
    <w:rsid w:val="00011DB6"/>
    <w:rsid w:val="00012840"/>
    <w:rsid w:val="00012FE8"/>
    <w:rsid w:val="00013717"/>
    <w:rsid w:val="00013986"/>
    <w:rsid w:val="00013D14"/>
    <w:rsid w:val="00015991"/>
    <w:rsid w:val="00015A0C"/>
    <w:rsid w:val="00015F19"/>
    <w:rsid w:val="00016291"/>
    <w:rsid w:val="00016E4E"/>
    <w:rsid w:val="00017852"/>
    <w:rsid w:val="0002078A"/>
    <w:rsid w:val="00020985"/>
    <w:rsid w:val="00022F3C"/>
    <w:rsid w:val="000244C5"/>
    <w:rsid w:val="00025BED"/>
    <w:rsid w:val="00026B27"/>
    <w:rsid w:val="000271A2"/>
    <w:rsid w:val="0002754D"/>
    <w:rsid w:val="00027CB6"/>
    <w:rsid w:val="00030EA4"/>
    <w:rsid w:val="00031242"/>
    <w:rsid w:val="000312CE"/>
    <w:rsid w:val="000316C0"/>
    <w:rsid w:val="00033F61"/>
    <w:rsid w:val="000352C6"/>
    <w:rsid w:val="0003574C"/>
    <w:rsid w:val="00035A3A"/>
    <w:rsid w:val="0003691F"/>
    <w:rsid w:val="00037B0F"/>
    <w:rsid w:val="00037B5A"/>
    <w:rsid w:val="00037DD6"/>
    <w:rsid w:val="000409DB"/>
    <w:rsid w:val="00042498"/>
    <w:rsid w:val="00042A1D"/>
    <w:rsid w:val="00042FEF"/>
    <w:rsid w:val="000455FC"/>
    <w:rsid w:val="00045BF5"/>
    <w:rsid w:val="000467F5"/>
    <w:rsid w:val="00046DF4"/>
    <w:rsid w:val="00047EE4"/>
    <w:rsid w:val="00050B7E"/>
    <w:rsid w:val="000515C3"/>
    <w:rsid w:val="0005173C"/>
    <w:rsid w:val="000526D5"/>
    <w:rsid w:val="00052AD1"/>
    <w:rsid w:val="00052D7E"/>
    <w:rsid w:val="00053EA6"/>
    <w:rsid w:val="00054742"/>
    <w:rsid w:val="000557CC"/>
    <w:rsid w:val="000567CA"/>
    <w:rsid w:val="000608AA"/>
    <w:rsid w:val="00061434"/>
    <w:rsid w:val="00062E05"/>
    <w:rsid w:val="000637CB"/>
    <w:rsid w:val="0006394D"/>
    <w:rsid w:val="000650CE"/>
    <w:rsid w:val="00065CFA"/>
    <w:rsid w:val="000663BC"/>
    <w:rsid w:val="0006727E"/>
    <w:rsid w:val="00067DDB"/>
    <w:rsid w:val="00070079"/>
    <w:rsid w:val="00070B89"/>
    <w:rsid w:val="0007231C"/>
    <w:rsid w:val="00072EE9"/>
    <w:rsid w:val="00073676"/>
    <w:rsid w:val="000760B7"/>
    <w:rsid w:val="0007681D"/>
    <w:rsid w:val="0007689A"/>
    <w:rsid w:val="000769E1"/>
    <w:rsid w:val="000807FF"/>
    <w:rsid w:val="00081335"/>
    <w:rsid w:val="00081344"/>
    <w:rsid w:val="000834D3"/>
    <w:rsid w:val="00083D1D"/>
    <w:rsid w:val="00084A4F"/>
    <w:rsid w:val="00084CFA"/>
    <w:rsid w:val="00084F83"/>
    <w:rsid w:val="00085108"/>
    <w:rsid w:val="00085264"/>
    <w:rsid w:val="00085CC2"/>
    <w:rsid w:val="00087858"/>
    <w:rsid w:val="0009009F"/>
    <w:rsid w:val="00091895"/>
    <w:rsid w:val="00091B33"/>
    <w:rsid w:val="000933EF"/>
    <w:rsid w:val="000949A7"/>
    <w:rsid w:val="000978A9"/>
    <w:rsid w:val="00097AA8"/>
    <w:rsid w:val="000A0749"/>
    <w:rsid w:val="000A0865"/>
    <w:rsid w:val="000A146C"/>
    <w:rsid w:val="000A1947"/>
    <w:rsid w:val="000A1B77"/>
    <w:rsid w:val="000A2374"/>
    <w:rsid w:val="000A2584"/>
    <w:rsid w:val="000A355C"/>
    <w:rsid w:val="000A38F2"/>
    <w:rsid w:val="000A416C"/>
    <w:rsid w:val="000A426C"/>
    <w:rsid w:val="000A4DD5"/>
    <w:rsid w:val="000A5609"/>
    <w:rsid w:val="000A5E13"/>
    <w:rsid w:val="000A5EDB"/>
    <w:rsid w:val="000A61DB"/>
    <w:rsid w:val="000A6EF1"/>
    <w:rsid w:val="000A6FD1"/>
    <w:rsid w:val="000A74E7"/>
    <w:rsid w:val="000A7A55"/>
    <w:rsid w:val="000A7BC0"/>
    <w:rsid w:val="000B0D53"/>
    <w:rsid w:val="000B0D94"/>
    <w:rsid w:val="000B147F"/>
    <w:rsid w:val="000B18DB"/>
    <w:rsid w:val="000B1EC9"/>
    <w:rsid w:val="000B3278"/>
    <w:rsid w:val="000B3DDF"/>
    <w:rsid w:val="000B462A"/>
    <w:rsid w:val="000B466D"/>
    <w:rsid w:val="000B4ECD"/>
    <w:rsid w:val="000B581C"/>
    <w:rsid w:val="000B58D8"/>
    <w:rsid w:val="000B63DE"/>
    <w:rsid w:val="000B6CDE"/>
    <w:rsid w:val="000B7789"/>
    <w:rsid w:val="000B7ECE"/>
    <w:rsid w:val="000C07F4"/>
    <w:rsid w:val="000C0F01"/>
    <w:rsid w:val="000C1322"/>
    <w:rsid w:val="000C1459"/>
    <w:rsid w:val="000C1955"/>
    <w:rsid w:val="000C2389"/>
    <w:rsid w:val="000C3C90"/>
    <w:rsid w:val="000C4582"/>
    <w:rsid w:val="000C4EAA"/>
    <w:rsid w:val="000C57B5"/>
    <w:rsid w:val="000C5C44"/>
    <w:rsid w:val="000D0559"/>
    <w:rsid w:val="000D2C39"/>
    <w:rsid w:val="000D2D31"/>
    <w:rsid w:val="000D2E1F"/>
    <w:rsid w:val="000D3987"/>
    <w:rsid w:val="000D546D"/>
    <w:rsid w:val="000D6A8A"/>
    <w:rsid w:val="000D73BF"/>
    <w:rsid w:val="000D7476"/>
    <w:rsid w:val="000E0BE1"/>
    <w:rsid w:val="000E1831"/>
    <w:rsid w:val="000E1CE4"/>
    <w:rsid w:val="000E27C3"/>
    <w:rsid w:val="000E35ED"/>
    <w:rsid w:val="000E3AD8"/>
    <w:rsid w:val="000E5436"/>
    <w:rsid w:val="000E5FDF"/>
    <w:rsid w:val="000E7F0A"/>
    <w:rsid w:val="000F0C84"/>
    <w:rsid w:val="000F172E"/>
    <w:rsid w:val="000F2967"/>
    <w:rsid w:val="000F3584"/>
    <w:rsid w:val="000F5727"/>
    <w:rsid w:val="000F598B"/>
    <w:rsid w:val="000F5C17"/>
    <w:rsid w:val="000F64FC"/>
    <w:rsid w:val="000F6ACF"/>
    <w:rsid w:val="000F7550"/>
    <w:rsid w:val="001007DD"/>
    <w:rsid w:val="00101889"/>
    <w:rsid w:val="00102A7F"/>
    <w:rsid w:val="001046BE"/>
    <w:rsid w:val="00104DF9"/>
    <w:rsid w:val="00105028"/>
    <w:rsid w:val="00105643"/>
    <w:rsid w:val="00106ECF"/>
    <w:rsid w:val="001076B8"/>
    <w:rsid w:val="001101C3"/>
    <w:rsid w:val="0011048E"/>
    <w:rsid w:val="001104E4"/>
    <w:rsid w:val="0011070C"/>
    <w:rsid w:val="0011086F"/>
    <w:rsid w:val="001117BB"/>
    <w:rsid w:val="00111B1A"/>
    <w:rsid w:val="00115CD7"/>
    <w:rsid w:val="00115FB6"/>
    <w:rsid w:val="00116002"/>
    <w:rsid w:val="00116234"/>
    <w:rsid w:val="001174EF"/>
    <w:rsid w:val="001207A4"/>
    <w:rsid w:val="00120F17"/>
    <w:rsid w:val="00121080"/>
    <w:rsid w:val="0012193A"/>
    <w:rsid w:val="00122845"/>
    <w:rsid w:val="00123A87"/>
    <w:rsid w:val="0012417D"/>
    <w:rsid w:val="00124C71"/>
    <w:rsid w:val="001250C4"/>
    <w:rsid w:val="001252E9"/>
    <w:rsid w:val="00125453"/>
    <w:rsid w:val="00125ACA"/>
    <w:rsid w:val="00126EDE"/>
    <w:rsid w:val="00130792"/>
    <w:rsid w:val="00132BB9"/>
    <w:rsid w:val="00132E71"/>
    <w:rsid w:val="00132EDA"/>
    <w:rsid w:val="001330E9"/>
    <w:rsid w:val="001331AE"/>
    <w:rsid w:val="001342D5"/>
    <w:rsid w:val="001344C5"/>
    <w:rsid w:val="00134912"/>
    <w:rsid w:val="001351AF"/>
    <w:rsid w:val="0013545F"/>
    <w:rsid w:val="00140615"/>
    <w:rsid w:val="0014063D"/>
    <w:rsid w:val="00141BE6"/>
    <w:rsid w:val="00141C3E"/>
    <w:rsid w:val="00142B96"/>
    <w:rsid w:val="00145A28"/>
    <w:rsid w:val="00145F45"/>
    <w:rsid w:val="00150089"/>
    <w:rsid w:val="001503B6"/>
    <w:rsid w:val="00150489"/>
    <w:rsid w:val="00150848"/>
    <w:rsid w:val="00150A95"/>
    <w:rsid w:val="001513FF"/>
    <w:rsid w:val="00153130"/>
    <w:rsid w:val="00153281"/>
    <w:rsid w:val="00153FE8"/>
    <w:rsid w:val="00154E46"/>
    <w:rsid w:val="00155BB0"/>
    <w:rsid w:val="001562EC"/>
    <w:rsid w:val="001564A6"/>
    <w:rsid w:val="00157382"/>
    <w:rsid w:val="00157775"/>
    <w:rsid w:val="00157FF1"/>
    <w:rsid w:val="00160463"/>
    <w:rsid w:val="00160CE8"/>
    <w:rsid w:val="00161CFE"/>
    <w:rsid w:val="00163B03"/>
    <w:rsid w:val="001640B8"/>
    <w:rsid w:val="001648B6"/>
    <w:rsid w:val="001667EA"/>
    <w:rsid w:val="00167820"/>
    <w:rsid w:val="0016785C"/>
    <w:rsid w:val="00167896"/>
    <w:rsid w:val="00171303"/>
    <w:rsid w:val="00171DA5"/>
    <w:rsid w:val="00172579"/>
    <w:rsid w:val="0017289F"/>
    <w:rsid w:val="001731D8"/>
    <w:rsid w:val="00173F62"/>
    <w:rsid w:val="00174396"/>
    <w:rsid w:val="00174411"/>
    <w:rsid w:val="00174ACA"/>
    <w:rsid w:val="0017511B"/>
    <w:rsid w:val="001755B0"/>
    <w:rsid w:val="001756E9"/>
    <w:rsid w:val="001774D1"/>
    <w:rsid w:val="0018048D"/>
    <w:rsid w:val="00180DFF"/>
    <w:rsid w:val="00181536"/>
    <w:rsid w:val="00181FB8"/>
    <w:rsid w:val="001825A0"/>
    <w:rsid w:val="00183821"/>
    <w:rsid w:val="00183C55"/>
    <w:rsid w:val="00183EBC"/>
    <w:rsid w:val="0018471F"/>
    <w:rsid w:val="001852F2"/>
    <w:rsid w:val="00185C32"/>
    <w:rsid w:val="001879FC"/>
    <w:rsid w:val="001904C7"/>
    <w:rsid w:val="00190DF6"/>
    <w:rsid w:val="00192810"/>
    <w:rsid w:val="00193E01"/>
    <w:rsid w:val="00194127"/>
    <w:rsid w:val="00194639"/>
    <w:rsid w:val="00194678"/>
    <w:rsid w:val="0019500B"/>
    <w:rsid w:val="0019592C"/>
    <w:rsid w:val="00195DC5"/>
    <w:rsid w:val="0019624E"/>
    <w:rsid w:val="00196989"/>
    <w:rsid w:val="00197154"/>
    <w:rsid w:val="001973D6"/>
    <w:rsid w:val="00197E88"/>
    <w:rsid w:val="001A0518"/>
    <w:rsid w:val="001A37C5"/>
    <w:rsid w:val="001A41E1"/>
    <w:rsid w:val="001A4479"/>
    <w:rsid w:val="001A5197"/>
    <w:rsid w:val="001A5B72"/>
    <w:rsid w:val="001B274E"/>
    <w:rsid w:val="001B3344"/>
    <w:rsid w:val="001B36A0"/>
    <w:rsid w:val="001B4432"/>
    <w:rsid w:val="001B4F74"/>
    <w:rsid w:val="001B5040"/>
    <w:rsid w:val="001B53A0"/>
    <w:rsid w:val="001B5939"/>
    <w:rsid w:val="001B632D"/>
    <w:rsid w:val="001B6374"/>
    <w:rsid w:val="001B7B38"/>
    <w:rsid w:val="001C03D8"/>
    <w:rsid w:val="001C0696"/>
    <w:rsid w:val="001C07A8"/>
    <w:rsid w:val="001C0927"/>
    <w:rsid w:val="001C0E7B"/>
    <w:rsid w:val="001C14A6"/>
    <w:rsid w:val="001C610B"/>
    <w:rsid w:val="001C6552"/>
    <w:rsid w:val="001C669B"/>
    <w:rsid w:val="001C6B28"/>
    <w:rsid w:val="001C7A3F"/>
    <w:rsid w:val="001D073B"/>
    <w:rsid w:val="001D0ECE"/>
    <w:rsid w:val="001D19F1"/>
    <w:rsid w:val="001D21A1"/>
    <w:rsid w:val="001D2297"/>
    <w:rsid w:val="001D2EF4"/>
    <w:rsid w:val="001D36C7"/>
    <w:rsid w:val="001D3A60"/>
    <w:rsid w:val="001D5A33"/>
    <w:rsid w:val="001D6C9F"/>
    <w:rsid w:val="001D755A"/>
    <w:rsid w:val="001E016B"/>
    <w:rsid w:val="001E09C8"/>
    <w:rsid w:val="001E0D15"/>
    <w:rsid w:val="001E23F7"/>
    <w:rsid w:val="001E2E98"/>
    <w:rsid w:val="001E333F"/>
    <w:rsid w:val="001E6534"/>
    <w:rsid w:val="001E6D07"/>
    <w:rsid w:val="001E715F"/>
    <w:rsid w:val="001E7B6A"/>
    <w:rsid w:val="001F0D62"/>
    <w:rsid w:val="001F1BAD"/>
    <w:rsid w:val="001F4A3D"/>
    <w:rsid w:val="001F5189"/>
    <w:rsid w:val="001F737F"/>
    <w:rsid w:val="001F775E"/>
    <w:rsid w:val="00200643"/>
    <w:rsid w:val="00201149"/>
    <w:rsid w:val="0020181E"/>
    <w:rsid w:val="002019D5"/>
    <w:rsid w:val="00202864"/>
    <w:rsid w:val="0020299D"/>
    <w:rsid w:val="0020389D"/>
    <w:rsid w:val="00204DAB"/>
    <w:rsid w:val="0020521C"/>
    <w:rsid w:val="002058C2"/>
    <w:rsid w:val="0020727F"/>
    <w:rsid w:val="00207B95"/>
    <w:rsid w:val="00211602"/>
    <w:rsid w:val="00212808"/>
    <w:rsid w:val="00212A24"/>
    <w:rsid w:val="0021459E"/>
    <w:rsid w:val="00214690"/>
    <w:rsid w:val="00214989"/>
    <w:rsid w:val="00215CCA"/>
    <w:rsid w:val="00216331"/>
    <w:rsid w:val="00216DC3"/>
    <w:rsid w:val="00220DB9"/>
    <w:rsid w:val="00221A39"/>
    <w:rsid w:val="00222958"/>
    <w:rsid w:val="00222FA6"/>
    <w:rsid w:val="00223901"/>
    <w:rsid w:val="002252E6"/>
    <w:rsid w:val="002256F1"/>
    <w:rsid w:val="00225F8B"/>
    <w:rsid w:val="002265C9"/>
    <w:rsid w:val="002267AB"/>
    <w:rsid w:val="00226CA5"/>
    <w:rsid w:val="00227285"/>
    <w:rsid w:val="00227582"/>
    <w:rsid w:val="00227F09"/>
    <w:rsid w:val="00230534"/>
    <w:rsid w:val="0023099E"/>
    <w:rsid w:val="00231AFD"/>
    <w:rsid w:val="00231C6C"/>
    <w:rsid w:val="0023211A"/>
    <w:rsid w:val="00233874"/>
    <w:rsid w:val="00233D13"/>
    <w:rsid w:val="00233F73"/>
    <w:rsid w:val="002350DB"/>
    <w:rsid w:val="002360A8"/>
    <w:rsid w:val="00237508"/>
    <w:rsid w:val="00237649"/>
    <w:rsid w:val="00240B5C"/>
    <w:rsid w:val="00240EB9"/>
    <w:rsid w:val="002421C9"/>
    <w:rsid w:val="002423B2"/>
    <w:rsid w:val="002423DB"/>
    <w:rsid w:val="00242CF0"/>
    <w:rsid w:val="00242D06"/>
    <w:rsid w:val="00242FA0"/>
    <w:rsid w:val="00243CF3"/>
    <w:rsid w:val="0024496F"/>
    <w:rsid w:val="00246DBD"/>
    <w:rsid w:val="00246EB7"/>
    <w:rsid w:val="00247523"/>
    <w:rsid w:val="002475B2"/>
    <w:rsid w:val="00247AAB"/>
    <w:rsid w:val="00247B9F"/>
    <w:rsid w:val="00250E35"/>
    <w:rsid w:val="00251232"/>
    <w:rsid w:val="0025125E"/>
    <w:rsid w:val="00251C20"/>
    <w:rsid w:val="00253684"/>
    <w:rsid w:val="0025433B"/>
    <w:rsid w:val="0025539A"/>
    <w:rsid w:val="00256029"/>
    <w:rsid w:val="00256518"/>
    <w:rsid w:val="0025763D"/>
    <w:rsid w:val="00257C73"/>
    <w:rsid w:val="0026138D"/>
    <w:rsid w:val="00261A32"/>
    <w:rsid w:val="00261F2C"/>
    <w:rsid w:val="0026237E"/>
    <w:rsid w:val="002626D2"/>
    <w:rsid w:val="0026285C"/>
    <w:rsid w:val="0026390A"/>
    <w:rsid w:val="00263939"/>
    <w:rsid w:val="00264147"/>
    <w:rsid w:val="002652B0"/>
    <w:rsid w:val="00265FD1"/>
    <w:rsid w:val="00266BA7"/>
    <w:rsid w:val="00266EFE"/>
    <w:rsid w:val="002701A6"/>
    <w:rsid w:val="002702D9"/>
    <w:rsid w:val="00271679"/>
    <w:rsid w:val="00273D0C"/>
    <w:rsid w:val="00274895"/>
    <w:rsid w:val="00274A7F"/>
    <w:rsid w:val="0027536B"/>
    <w:rsid w:val="00275A6F"/>
    <w:rsid w:val="002771C4"/>
    <w:rsid w:val="00280913"/>
    <w:rsid w:val="00280C8F"/>
    <w:rsid w:val="00280FCC"/>
    <w:rsid w:val="00281CC8"/>
    <w:rsid w:val="00282150"/>
    <w:rsid w:val="00282C29"/>
    <w:rsid w:val="00285DE4"/>
    <w:rsid w:val="002865D1"/>
    <w:rsid w:val="00287918"/>
    <w:rsid w:val="00290C3E"/>
    <w:rsid w:val="00291408"/>
    <w:rsid w:val="00291436"/>
    <w:rsid w:val="002968F9"/>
    <w:rsid w:val="0029734B"/>
    <w:rsid w:val="00297558"/>
    <w:rsid w:val="002A0FCF"/>
    <w:rsid w:val="002A11F2"/>
    <w:rsid w:val="002A3DE2"/>
    <w:rsid w:val="002A4550"/>
    <w:rsid w:val="002A50DB"/>
    <w:rsid w:val="002A5C63"/>
    <w:rsid w:val="002A5FAD"/>
    <w:rsid w:val="002A67E3"/>
    <w:rsid w:val="002A6D25"/>
    <w:rsid w:val="002A6F8E"/>
    <w:rsid w:val="002B22DB"/>
    <w:rsid w:val="002B36EA"/>
    <w:rsid w:val="002B38D0"/>
    <w:rsid w:val="002B495B"/>
    <w:rsid w:val="002B5731"/>
    <w:rsid w:val="002B661E"/>
    <w:rsid w:val="002B66AE"/>
    <w:rsid w:val="002B7468"/>
    <w:rsid w:val="002B75B0"/>
    <w:rsid w:val="002B75DB"/>
    <w:rsid w:val="002B7FB5"/>
    <w:rsid w:val="002C092E"/>
    <w:rsid w:val="002C1415"/>
    <w:rsid w:val="002C3E61"/>
    <w:rsid w:val="002C45FE"/>
    <w:rsid w:val="002C4A01"/>
    <w:rsid w:val="002C4AF9"/>
    <w:rsid w:val="002C66E9"/>
    <w:rsid w:val="002D044A"/>
    <w:rsid w:val="002D05C9"/>
    <w:rsid w:val="002D06A2"/>
    <w:rsid w:val="002D1A2C"/>
    <w:rsid w:val="002D244C"/>
    <w:rsid w:val="002D2788"/>
    <w:rsid w:val="002D33F2"/>
    <w:rsid w:val="002D3A92"/>
    <w:rsid w:val="002D46F5"/>
    <w:rsid w:val="002D4C72"/>
    <w:rsid w:val="002D571D"/>
    <w:rsid w:val="002E1AEC"/>
    <w:rsid w:val="002E23E9"/>
    <w:rsid w:val="002E292D"/>
    <w:rsid w:val="002E419C"/>
    <w:rsid w:val="002E57A1"/>
    <w:rsid w:val="002E5844"/>
    <w:rsid w:val="002E5E14"/>
    <w:rsid w:val="002E629B"/>
    <w:rsid w:val="002E73F9"/>
    <w:rsid w:val="002E7F09"/>
    <w:rsid w:val="002F0B90"/>
    <w:rsid w:val="002F2311"/>
    <w:rsid w:val="002F2F6A"/>
    <w:rsid w:val="002F4EA7"/>
    <w:rsid w:val="002F5B1B"/>
    <w:rsid w:val="002F6286"/>
    <w:rsid w:val="002F68F9"/>
    <w:rsid w:val="002F74B6"/>
    <w:rsid w:val="002F7836"/>
    <w:rsid w:val="002F795E"/>
    <w:rsid w:val="002F7AF5"/>
    <w:rsid w:val="002F7D50"/>
    <w:rsid w:val="0030043C"/>
    <w:rsid w:val="003004B8"/>
    <w:rsid w:val="003011A0"/>
    <w:rsid w:val="00304A44"/>
    <w:rsid w:val="00306005"/>
    <w:rsid w:val="0031060B"/>
    <w:rsid w:val="00310799"/>
    <w:rsid w:val="00310F05"/>
    <w:rsid w:val="0031208E"/>
    <w:rsid w:val="00313156"/>
    <w:rsid w:val="00313829"/>
    <w:rsid w:val="0031489C"/>
    <w:rsid w:val="0031542A"/>
    <w:rsid w:val="00316537"/>
    <w:rsid w:val="00316D0F"/>
    <w:rsid w:val="00316D26"/>
    <w:rsid w:val="003177DF"/>
    <w:rsid w:val="00317D54"/>
    <w:rsid w:val="00317ECD"/>
    <w:rsid w:val="0032289C"/>
    <w:rsid w:val="00322EE6"/>
    <w:rsid w:val="0032347F"/>
    <w:rsid w:val="00323ECE"/>
    <w:rsid w:val="00325B8F"/>
    <w:rsid w:val="00325CD3"/>
    <w:rsid w:val="0032647D"/>
    <w:rsid w:val="00326788"/>
    <w:rsid w:val="003269DC"/>
    <w:rsid w:val="00326C76"/>
    <w:rsid w:val="00327930"/>
    <w:rsid w:val="003313C1"/>
    <w:rsid w:val="003314AD"/>
    <w:rsid w:val="00331519"/>
    <w:rsid w:val="00331A63"/>
    <w:rsid w:val="00332515"/>
    <w:rsid w:val="0033279A"/>
    <w:rsid w:val="003330F3"/>
    <w:rsid w:val="0033380F"/>
    <w:rsid w:val="00333C6B"/>
    <w:rsid w:val="00334ADB"/>
    <w:rsid w:val="00335186"/>
    <w:rsid w:val="00335AD2"/>
    <w:rsid w:val="00336008"/>
    <w:rsid w:val="003362FD"/>
    <w:rsid w:val="003369E5"/>
    <w:rsid w:val="00341AE4"/>
    <w:rsid w:val="00341C0F"/>
    <w:rsid w:val="003441E3"/>
    <w:rsid w:val="0034480D"/>
    <w:rsid w:val="00345187"/>
    <w:rsid w:val="00345A87"/>
    <w:rsid w:val="00345C13"/>
    <w:rsid w:val="00346CFD"/>
    <w:rsid w:val="003472C8"/>
    <w:rsid w:val="00347456"/>
    <w:rsid w:val="003507DC"/>
    <w:rsid w:val="00350A53"/>
    <w:rsid w:val="00350CEC"/>
    <w:rsid w:val="0035109D"/>
    <w:rsid w:val="0035181F"/>
    <w:rsid w:val="0035193B"/>
    <w:rsid w:val="00352EA2"/>
    <w:rsid w:val="00353CF9"/>
    <w:rsid w:val="003543E1"/>
    <w:rsid w:val="00354601"/>
    <w:rsid w:val="00354DAE"/>
    <w:rsid w:val="00355269"/>
    <w:rsid w:val="003552B2"/>
    <w:rsid w:val="00355475"/>
    <w:rsid w:val="003557AD"/>
    <w:rsid w:val="0035676B"/>
    <w:rsid w:val="00356F7C"/>
    <w:rsid w:val="0035729C"/>
    <w:rsid w:val="003577A7"/>
    <w:rsid w:val="003600FA"/>
    <w:rsid w:val="003603D1"/>
    <w:rsid w:val="003610C0"/>
    <w:rsid w:val="003617FA"/>
    <w:rsid w:val="00362110"/>
    <w:rsid w:val="00362C34"/>
    <w:rsid w:val="00362D91"/>
    <w:rsid w:val="00362FC7"/>
    <w:rsid w:val="003637BB"/>
    <w:rsid w:val="00363A9C"/>
    <w:rsid w:val="0036523B"/>
    <w:rsid w:val="00365804"/>
    <w:rsid w:val="00365E66"/>
    <w:rsid w:val="00365F3A"/>
    <w:rsid w:val="00366F1A"/>
    <w:rsid w:val="0036736A"/>
    <w:rsid w:val="00371172"/>
    <w:rsid w:val="00373BF4"/>
    <w:rsid w:val="0037434F"/>
    <w:rsid w:val="00374F48"/>
    <w:rsid w:val="00376963"/>
    <w:rsid w:val="003808BE"/>
    <w:rsid w:val="00382EED"/>
    <w:rsid w:val="003830AD"/>
    <w:rsid w:val="003845E8"/>
    <w:rsid w:val="00384838"/>
    <w:rsid w:val="003848EB"/>
    <w:rsid w:val="00385262"/>
    <w:rsid w:val="00385BA9"/>
    <w:rsid w:val="00385E81"/>
    <w:rsid w:val="00385F4B"/>
    <w:rsid w:val="003901F4"/>
    <w:rsid w:val="003942AE"/>
    <w:rsid w:val="003967F5"/>
    <w:rsid w:val="00397BA1"/>
    <w:rsid w:val="00397DE3"/>
    <w:rsid w:val="003A012D"/>
    <w:rsid w:val="003A249A"/>
    <w:rsid w:val="003A303A"/>
    <w:rsid w:val="003A3FB2"/>
    <w:rsid w:val="003A5BD4"/>
    <w:rsid w:val="003A5C5C"/>
    <w:rsid w:val="003A5C88"/>
    <w:rsid w:val="003A6274"/>
    <w:rsid w:val="003A72A3"/>
    <w:rsid w:val="003A7D55"/>
    <w:rsid w:val="003A7F59"/>
    <w:rsid w:val="003B0A53"/>
    <w:rsid w:val="003B1180"/>
    <w:rsid w:val="003B19AC"/>
    <w:rsid w:val="003B1C19"/>
    <w:rsid w:val="003B28E3"/>
    <w:rsid w:val="003B3158"/>
    <w:rsid w:val="003B5215"/>
    <w:rsid w:val="003B546C"/>
    <w:rsid w:val="003B54F8"/>
    <w:rsid w:val="003B5EC0"/>
    <w:rsid w:val="003B6E67"/>
    <w:rsid w:val="003B7212"/>
    <w:rsid w:val="003B7371"/>
    <w:rsid w:val="003B7C09"/>
    <w:rsid w:val="003C1BB3"/>
    <w:rsid w:val="003C2FE8"/>
    <w:rsid w:val="003C3343"/>
    <w:rsid w:val="003C36BB"/>
    <w:rsid w:val="003C3C61"/>
    <w:rsid w:val="003C3F43"/>
    <w:rsid w:val="003C481E"/>
    <w:rsid w:val="003C566E"/>
    <w:rsid w:val="003C6E03"/>
    <w:rsid w:val="003C73C7"/>
    <w:rsid w:val="003C790D"/>
    <w:rsid w:val="003C7B76"/>
    <w:rsid w:val="003C7C1D"/>
    <w:rsid w:val="003D009C"/>
    <w:rsid w:val="003D100F"/>
    <w:rsid w:val="003D10F6"/>
    <w:rsid w:val="003D17A1"/>
    <w:rsid w:val="003D3DA1"/>
    <w:rsid w:val="003D3E4D"/>
    <w:rsid w:val="003D4941"/>
    <w:rsid w:val="003D5000"/>
    <w:rsid w:val="003D6986"/>
    <w:rsid w:val="003D748F"/>
    <w:rsid w:val="003D7DD9"/>
    <w:rsid w:val="003E14B9"/>
    <w:rsid w:val="003E1FE5"/>
    <w:rsid w:val="003E2C22"/>
    <w:rsid w:val="003E3DD0"/>
    <w:rsid w:val="003E4926"/>
    <w:rsid w:val="003E52A6"/>
    <w:rsid w:val="003E5F63"/>
    <w:rsid w:val="003E6787"/>
    <w:rsid w:val="003E6ACB"/>
    <w:rsid w:val="003E7E97"/>
    <w:rsid w:val="003F0170"/>
    <w:rsid w:val="003F0174"/>
    <w:rsid w:val="003F07AC"/>
    <w:rsid w:val="003F1392"/>
    <w:rsid w:val="003F1DEE"/>
    <w:rsid w:val="003F25BD"/>
    <w:rsid w:val="003F33F0"/>
    <w:rsid w:val="003F3586"/>
    <w:rsid w:val="003F3F08"/>
    <w:rsid w:val="003F455C"/>
    <w:rsid w:val="003F586F"/>
    <w:rsid w:val="003F61D8"/>
    <w:rsid w:val="003F63CE"/>
    <w:rsid w:val="003F6C87"/>
    <w:rsid w:val="003F72ED"/>
    <w:rsid w:val="0040076F"/>
    <w:rsid w:val="0040096D"/>
    <w:rsid w:val="004012F9"/>
    <w:rsid w:val="00401CA5"/>
    <w:rsid w:val="00402F91"/>
    <w:rsid w:val="00403350"/>
    <w:rsid w:val="00403EB2"/>
    <w:rsid w:val="00405B16"/>
    <w:rsid w:val="004062CB"/>
    <w:rsid w:val="004103A6"/>
    <w:rsid w:val="004121E3"/>
    <w:rsid w:val="00412333"/>
    <w:rsid w:val="004136BA"/>
    <w:rsid w:val="0041484C"/>
    <w:rsid w:val="00415A09"/>
    <w:rsid w:val="00415D40"/>
    <w:rsid w:val="0041694D"/>
    <w:rsid w:val="00421DF5"/>
    <w:rsid w:val="00421EC5"/>
    <w:rsid w:val="00421ECF"/>
    <w:rsid w:val="00422B01"/>
    <w:rsid w:val="004241D3"/>
    <w:rsid w:val="00425149"/>
    <w:rsid w:val="00425DA0"/>
    <w:rsid w:val="00426B54"/>
    <w:rsid w:val="00427149"/>
    <w:rsid w:val="00427BD5"/>
    <w:rsid w:val="00427E7D"/>
    <w:rsid w:val="00431206"/>
    <w:rsid w:val="004314FC"/>
    <w:rsid w:val="00432099"/>
    <w:rsid w:val="00434622"/>
    <w:rsid w:val="00434CDD"/>
    <w:rsid w:val="00435D4C"/>
    <w:rsid w:val="00436456"/>
    <w:rsid w:val="00436B25"/>
    <w:rsid w:val="00440B9B"/>
    <w:rsid w:val="004412E2"/>
    <w:rsid w:val="00441329"/>
    <w:rsid w:val="0044211F"/>
    <w:rsid w:val="00444B28"/>
    <w:rsid w:val="004458D4"/>
    <w:rsid w:val="00450CE4"/>
    <w:rsid w:val="00452FD0"/>
    <w:rsid w:val="004534B7"/>
    <w:rsid w:val="00453866"/>
    <w:rsid w:val="004540AA"/>
    <w:rsid w:val="00454216"/>
    <w:rsid w:val="0045495B"/>
    <w:rsid w:val="00454EEC"/>
    <w:rsid w:val="00455300"/>
    <w:rsid w:val="0045537F"/>
    <w:rsid w:val="00455A13"/>
    <w:rsid w:val="00456CAD"/>
    <w:rsid w:val="00456DCF"/>
    <w:rsid w:val="0045735D"/>
    <w:rsid w:val="004618FE"/>
    <w:rsid w:val="00461C90"/>
    <w:rsid w:val="0046210B"/>
    <w:rsid w:val="00464944"/>
    <w:rsid w:val="0047014E"/>
    <w:rsid w:val="004702D5"/>
    <w:rsid w:val="00476406"/>
    <w:rsid w:val="00476619"/>
    <w:rsid w:val="004771FD"/>
    <w:rsid w:val="00480CEC"/>
    <w:rsid w:val="004810DD"/>
    <w:rsid w:val="00481A76"/>
    <w:rsid w:val="00481EDD"/>
    <w:rsid w:val="00482C8E"/>
    <w:rsid w:val="00486679"/>
    <w:rsid w:val="004876E9"/>
    <w:rsid w:val="00487787"/>
    <w:rsid w:val="0049151D"/>
    <w:rsid w:val="00492B16"/>
    <w:rsid w:val="00493C13"/>
    <w:rsid w:val="00493C5B"/>
    <w:rsid w:val="00494942"/>
    <w:rsid w:val="00497042"/>
    <w:rsid w:val="004A0544"/>
    <w:rsid w:val="004A0923"/>
    <w:rsid w:val="004A1BF0"/>
    <w:rsid w:val="004A270C"/>
    <w:rsid w:val="004A503C"/>
    <w:rsid w:val="004A5509"/>
    <w:rsid w:val="004A5932"/>
    <w:rsid w:val="004A73B2"/>
    <w:rsid w:val="004B0045"/>
    <w:rsid w:val="004B0668"/>
    <w:rsid w:val="004B09BD"/>
    <w:rsid w:val="004B0E07"/>
    <w:rsid w:val="004B0EF9"/>
    <w:rsid w:val="004B0F51"/>
    <w:rsid w:val="004B1592"/>
    <w:rsid w:val="004B15B1"/>
    <w:rsid w:val="004B1714"/>
    <w:rsid w:val="004B28B1"/>
    <w:rsid w:val="004B28B8"/>
    <w:rsid w:val="004B432E"/>
    <w:rsid w:val="004B4A39"/>
    <w:rsid w:val="004B4C90"/>
    <w:rsid w:val="004B5589"/>
    <w:rsid w:val="004B5644"/>
    <w:rsid w:val="004B5A33"/>
    <w:rsid w:val="004B5C4A"/>
    <w:rsid w:val="004B5E7C"/>
    <w:rsid w:val="004B6559"/>
    <w:rsid w:val="004B6673"/>
    <w:rsid w:val="004B731C"/>
    <w:rsid w:val="004B77F4"/>
    <w:rsid w:val="004B7AD2"/>
    <w:rsid w:val="004C073B"/>
    <w:rsid w:val="004C1974"/>
    <w:rsid w:val="004C1D96"/>
    <w:rsid w:val="004C3282"/>
    <w:rsid w:val="004C3850"/>
    <w:rsid w:val="004C663B"/>
    <w:rsid w:val="004C6E4F"/>
    <w:rsid w:val="004D0140"/>
    <w:rsid w:val="004D1F04"/>
    <w:rsid w:val="004D2667"/>
    <w:rsid w:val="004D38D1"/>
    <w:rsid w:val="004D435E"/>
    <w:rsid w:val="004D58F4"/>
    <w:rsid w:val="004D5BF5"/>
    <w:rsid w:val="004D5D51"/>
    <w:rsid w:val="004D6A65"/>
    <w:rsid w:val="004E04D7"/>
    <w:rsid w:val="004E2C57"/>
    <w:rsid w:val="004E2D19"/>
    <w:rsid w:val="004E3B22"/>
    <w:rsid w:val="004E414A"/>
    <w:rsid w:val="004E56BA"/>
    <w:rsid w:val="004E5B28"/>
    <w:rsid w:val="004E5C76"/>
    <w:rsid w:val="004E7A7C"/>
    <w:rsid w:val="004F0985"/>
    <w:rsid w:val="004F1CE6"/>
    <w:rsid w:val="004F2606"/>
    <w:rsid w:val="004F2CF9"/>
    <w:rsid w:val="004F32A9"/>
    <w:rsid w:val="004F4105"/>
    <w:rsid w:val="004F5BA6"/>
    <w:rsid w:val="004F61B8"/>
    <w:rsid w:val="004F61EA"/>
    <w:rsid w:val="0050440C"/>
    <w:rsid w:val="0050453E"/>
    <w:rsid w:val="00504CBE"/>
    <w:rsid w:val="005055C6"/>
    <w:rsid w:val="00507D57"/>
    <w:rsid w:val="0051035E"/>
    <w:rsid w:val="00510C38"/>
    <w:rsid w:val="005116AE"/>
    <w:rsid w:val="00511BEE"/>
    <w:rsid w:val="00512B9D"/>
    <w:rsid w:val="0051378A"/>
    <w:rsid w:val="00515A8E"/>
    <w:rsid w:val="00516275"/>
    <w:rsid w:val="00516550"/>
    <w:rsid w:val="00516CB2"/>
    <w:rsid w:val="0052143E"/>
    <w:rsid w:val="00521E58"/>
    <w:rsid w:val="00521F80"/>
    <w:rsid w:val="005221BD"/>
    <w:rsid w:val="00523154"/>
    <w:rsid w:val="005243E2"/>
    <w:rsid w:val="00524474"/>
    <w:rsid w:val="00524696"/>
    <w:rsid w:val="0052498D"/>
    <w:rsid w:val="00524B4F"/>
    <w:rsid w:val="00524C41"/>
    <w:rsid w:val="00527B7C"/>
    <w:rsid w:val="00530107"/>
    <w:rsid w:val="00530C60"/>
    <w:rsid w:val="00531826"/>
    <w:rsid w:val="00531AD8"/>
    <w:rsid w:val="00531E56"/>
    <w:rsid w:val="00532F72"/>
    <w:rsid w:val="00534F80"/>
    <w:rsid w:val="005351DB"/>
    <w:rsid w:val="005372E3"/>
    <w:rsid w:val="00537349"/>
    <w:rsid w:val="00537BD0"/>
    <w:rsid w:val="00537DF6"/>
    <w:rsid w:val="005411DA"/>
    <w:rsid w:val="00541AE0"/>
    <w:rsid w:val="005420CA"/>
    <w:rsid w:val="00543221"/>
    <w:rsid w:val="00544629"/>
    <w:rsid w:val="00544DF9"/>
    <w:rsid w:val="00545C01"/>
    <w:rsid w:val="00546D7B"/>
    <w:rsid w:val="00550B2D"/>
    <w:rsid w:val="0055422B"/>
    <w:rsid w:val="00555486"/>
    <w:rsid w:val="00555DF7"/>
    <w:rsid w:val="00557212"/>
    <w:rsid w:val="00560489"/>
    <w:rsid w:val="005615DD"/>
    <w:rsid w:val="0056319D"/>
    <w:rsid w:val="005639FB"/>
    <w:rsid w:val="00564564"/>
    <w:rsid w:val="00565298"/>
    <w:rsid w:val="0056591C"/>
    <w:rsid w:val="00565B1C"/>
    <w:rsid w:val="00566348"/>
    <w:rsid w:val="005665E3"/>
    <w:rsid w:val="00566D69"/>
    <w:rsid w:val="005704D0"/>
    <w:rsid w:val="00570CC0"/>
    <w:rsid w:val="00571447"/>
    <w:rsid w:val="00571C47"/>
    <w:rsid w:val="00572550"/>
    <w:rsid w:val="005725A9"/>
    <w:rsid w:val="005734A3"/>
    <w:rsid w:val="00573AC9"/>
    <w:rsid w:val="00573CE8"/>
    <w:rsid w:val="00573D48"/>
    <w:rsid w:val="0057489B"/>
    <w:rsid w:val="0057494B"/>
    <w:rsid w:val="00574DB1"/>
    <w:rsid w:val="00574F6A"/>
    <w:rsid w:val="0057541B"/>
    <w:rsid w:val="0057575E"/>
    <w:rsid w:val="005762EC"/>
    <w:rsid w:val="005772F4"/>
    <w:rsid w:val="00581F53"/>
    <w:rsid w:val="005826AE"/>
    <w:rsid w:val="00582E0E"/>
    <w:rsid w:val="005830B5"/>
    <w:rsid w:val="005843EB"/>
    <w:rsid w:val="005847F4"/>
    <w:rsid w:val="0058565F"/>
    <w:rsid w:val="005864A2"/>
    <w:rsid w:val="00593C03"/>
    <w:rsid w:val="005949A2"/>
    <w:rsid w:val="00594F69"/>
    <w:rsid w:val="0059554C"/>
    <w:rsid w:val="005959BF"/>
    <w:rsid w:val="00595BBF"/>
    <w:rsid w:val="005961B5"/>
    <w:rsid w:val="00597303"/>
    <w:rsid w:val="00597D74"/>
    <w:rsid w:val="005A07B7"/>
    <w:rsid w:val="005A0B08"/>
    <w:rsid w:val="005A0FC4"/>
    <w:rsid w:val="005A178B"/>
    <w:rsid w:val="005A2D67"/>
    <w:rsid w:val="005A300D"/>
    <w:rsid w:val="005A5598"/>
    <w:rsid w:val="005A67FB"/>
    <w:rsid w:val="005A6B48"/>
    <w:rsid w:val="005A7897"/>
    <w:rsid w:val="005A7BB0"/>
    <w:rsid w:val="005B0D5D"/>
    <w:rsid w:val="005B1585"/>
    <w:rsid w:val="005B1711"/>
    <w:rsid w:val="005B19D5"/>
    <w:rsid w:val="005B399C"/>
    <w:rsid w:val="005B3A04"/>
    <w:rsid w:val="005B5B6B"/>
    <w:rsid w:val="005B5C7E"/>
    <w:rsid w:val="005B5F08"/>
    <w:rsid w:val="005B7F4C"/>
    <w:rsid w:val="005C01E3"/>
    <w:rsid w:val="005C0536"/>
    <w:rsid w:val="005C151A"/>
    <w:rsid w:val="005C1664"/>
    <w:rsid w:val="005C175A"/>
    <w:rsid w:val="005C1DA6"/>
    <w:rsid w:val="005C267B"/>
    <w:rsid w:val="005C2E09"/>
    <w:rsid w:val="005C3745"/>
    <w:rsid w:val="005C3D43"/>
    <w:rsid w:val="005C3EDE"/>
    <w:rsid w:val="005C59EE"/>
    <w:rsid w:val="005C64B0"/>
    <w:rsid w:val="005C6A63"/>
    <w:rsid w:val="005C70E3"/>
    <w:rsid w:val="005C7761"/>
    <w:rsid w:val="005C7963"/>
    <w:rsid w:val="005D095F"/>
    <w:rsid w:val="005D2D14"/>
    <w:rsid w:val="005D3812"/>
    <w:rsid w:val="005D3DFD"/>
    <w:rsid w:val="005D49E9"/>
    <w:rsid w:val="005D4A22"/>
    <w:rsid w:val="005D4E68"/>
    <w:rsid w:val="005D5D02"/>
    <w:rsid w:val="005D6CCE"/>
    <w:rsid w:val="005D6D49"/>
    <w:rsid w:val="005D6E07"/>
    <w:rsid w:val="005D7919"/>
    <w:rsid w:val="005E16EC"/>
    <w:rsid w:val="005E2299"/>
    <w:rsid w:val="005E2556"/>
    <w:rsid w:val="005E3507"/>
    <w:rsid w:val="005E5AFF"/>
    <w:rsid w:val="005E7685"/>
    <w:rsid w:val="005F0C05"/>
    <w:rsid w:val="005F0F46"/>
    <w:rsid w:val="005F2368"/>
    <w:rsid w:val="005F2CFB"/>
    <w:rsid w:val="005F330C"/>
    <w:rsid w:val="005F393E"/>
    <w:rsid w:val="005F4DE1"/>
    <w:rsid w:val="005F4F5C"/>
    <w:rsid w:val="005F6291"/>
    <w:rsid w:val="005F6413"/>
    <w:rsid w:val="005F6F62"/>
    <w:rsid w:val="005F769E"/>
    <w:rsid w:val="006003B5"/>
    <w:rsid w:val="0060051B"/>
    <w:rsid w:val="00600824"/>
    <w:rsid w:val="00600D6F"/>
    <w:rsid w:val="00601A87"/>
    <w:rsid w:val="00602EE6"/>
    <w:rsid w:val="0060368E"/>
    <w:rsid w:val="006044C8"/>
    <w:rsid w:val="00604587"/>
    <w:rsid w:val="00604798"/>
    <w:rsid w:val="00604C3D"/>
    <w:rsid w:val="006060A7"/>
    <w:rsid w:val="00606F4D"/>
    <w:rsid w:val="00610D99"/>
    <w:rsid w:val="00610DD6"/>
    <w:rsid w:val="006117C5"/>
    <w:rsid w:val="00612012"/>
    <w:rsid w:val="00612D9A"/>
    <w:rsid w:val="00612F13"/>
    <w:rsid w:val="00612FEC"/>
    <w:rsid w:val="006132BC"/>
    <w:rsid w:val="006133A7"/>
    <w:rsid w:val="006136FA"/>
    <w:rsid w:val="00613916"/>
    <w:rsid w:val="0061490E"/>
    <w:rsid w:val="00616785"/>
    <w:rsid w:val="00616857"/>
    <w:rsid w:val="00620EFB"/>
    <w:rsid w:val="006223E8"/>
    <w:rsid w:val="006241DF"/>
    <w:rsid w:val="0062526B"/>
    <w:rsid w:val="006252BB"/>
    <w:rsid w:val="0062631C"/>
    <w:rsid w:val="00627BFA"/>
    <w:rsid w:val="0063034B"/>
    <w:rsid w:val="006307B3"/>
    <w:rsid w:val="006310BB"/>
    <w:rsid w:val="006317A9"/>
    <w:rsid w:val="00633A4F"/>
    <w:rsid w:val="00635C2D"/>
    <w:rsid w:val="00636F8B"/>
    <w:rsid w:val="006372CA"/>
    <w:rsid w:val="006372F4"/>
    <w:rsid w:val="00637759"/>
    <w:rsid w:val="006405D7"/>
    <w:rsid w:val="00641609"/>
    <w:rsid w:val="006420DB"/>
    <w:rsid w:val="00642E3A"/>
    <w:rsid w:val="00644AB5"/>
    <w:rsid w:val="00645691"/>
    <w:rsid w:val="006459CB"/>
    <w:rsid w:val="00645EF8"/>
    <w:rsid w:val="006464DF"/>
    <w:rsid w:val="006465F2"/>
    <w:rsid w:val="006478B1"/>
    <w:rsid w:val="00650B9D"/>
    <w:rsid w:val="00651753"/>
    <w:rsid w:val="00651A71"/>
    <w:rsid w:val="006520EA"/>
    <w:rsid w:val="0065289F"/>
    <w:rsid w:val="00652FB0"/>
    <w:rsid w:val="00654042"/>
    <w:rsid w:val="0065475C"/>
    <w:rsid w:val="00655F11"/>
    <w:rsid w:val="00656800"/>
    <w:rsid w:val="00657A10"/>
    <w:rsid w:val="00657A70"/>
    <w:rsid w:val="00660434"/>
    <w:rsid w:val="0066054C"/>
    <w:rsid w:val="0066056F"/>
    <w:rsid w:val="00660AAB"/>
    <w:rsid w:val="00660BBD"/>
    <w:rsid w:val="0066179B"/>
    <w:rsid w:val="006619DB"/>
    <w:rsid w:val="00661EDC"/>
    <w:rsid w:val="006623B9"/>
    <w:rsid w:val="006632B6"/>
    <w:rsid w:val="006648CC"/>
    <w:rsid w:val="00665589"/>
    <w:rsid w:val="00665C0C"/>
    <w:rsid w:val="00666AF8"/>
    <w:rsid w:val="0066753C"/>
    <w:rsid w:val="006676CB"/>
    <w:rsid w:val="00667AB6"/>
    <w:rsid w:val="0067023F"/>
    <w:rsid w:val="00670DF3"/>
    <w:rsid w:val="00671982"/>
    <w:rsid w:val="00672C46"/>
    <w:rsid w:val="0067380F"/>
    <w:rsid w:val="00673948"/>
    <w:rsid w:val="0067455E"/>
    <w:rsid w:val="00674597"/>
    <w:rsid w:val="00675255"/>
    <w:rsid w:val="00676145"/>
    <w:rsid w:val="006761FD"/>
    <w:rsid w:val="006800F5"/>
    <w:rsid w:val="00680A7E"/>
    <w:rsid w:val="00680B0F"/>
    <w:rsid w:val="00681180"/>
    <w:rsid w:val="00681A84"/>
    <w:rsid w:val="00681B6C"/>
    <w:rsid w:val="00682595"/>
    <w:rsid w:val="006826B3"/>
    <w:rsid w:val="00682BB1"/>
    <w:rsid w:val="006847EB"/>
    <w:rsid w:val="006854C3"/>
    <w:rsid w:val="0068565B"/>
    <w:rsid w:val="00686115"/>
    <w:rsid w:val="00686E30"/>
    <w:rsid w:val="00691602"/>
    <w:rsid w:val="006917CD"/>
    <w:rsid w:val="006924C6"/>
    <w:rsid w:val="00692BBA"/>
    <w:rsid w:val="0069319A"/>
    <w:rsid w:val="00693B97"/>
    <w:rsid w:val="00693D55"/>
    <w:rsid w:val="00694928"/>
    <w:rsid w:val="00695267"/>
    <w:rsid w:val="00695F22"/>
    <w:rsid w:val="00696698"/>
    <w:rsid w:val="006A066C"/>
    <w:rsid w:val="006A0B92"/>
    <w:rsid w:val="006A2B02"/>
    <w:rsid w:val="006A4D44"/>
    <w:rsid w:val="006A5282"/>
    <w:rsid w:val="006A54B3"/>
    <w:rsid w:val="006A6092"/>
    <w:rsid w:val="006A6234"/>
    <w:rsid w:val="006A6641"/>
    <w:rsid w:val="006B042A"/>
    <w:rsid w:val="006B13BF"/>
    <w:rsid w:val="006B2BC6"/>
    <w:rsid w:val="006B4454"/>
    <w:rsid w:val="006B4A47"/>
    <w:rsid w:val="006B4C71"/>
    <w:rsid w:val="006B5C37"/>
    <w:rsid w:val="006B622D"/>
    <w:rsid w:val="006C2580"/>
    <w:rsid w:val="006C25B2"/>
    <w:rsid w:val="006C2FFD"/>
    <w:rsid w:val="006C31F2"/>
    <w:rsid w:val="006C3229"/>
    <w:rsid w:val="006C3544"/>
    <w:rsid w:val="006C36C1"/>
    <w:rsid w:val="006C376F"/>
    <w:rsid w:val="006C3D2E"/>
    <w:rsid w:val="006C7791"/>
    <w:rsid w:val="006D2113"/>
    <w:rsid w:val="006D21F7"/>
    <w:rsid w:val="006D44B2"/>
    <w:rsid w:val="006D53C5"/>
    <w:rsid w:val="006D59AC"/>
    <w:rsid w:val="006D5C7A"/>
    <w:rsid w:val="006D5CA8"/>
    <w:rsid w:val="006D6DD2"/>
    <w:rsid w:val="006D74D5"/>
    <w:rsid w:val="006E01E6"/>
    <w:rsid w:val="006E102F"/>
    <w:rsid w:val="006E1B1B"/>
    <w:rsid w:val="006E285E"/>
    <w:rsid w:val="006E29A3"/>
    <w:rsid w:val="006E2A18"/>
    <w:rsid w:val="006E2CB5"/>
    <w:rsid w:val="006E2DB6"/>
    <w:rsid w:val="006E2E0B"/>
    <w:rsid w:val="006E3D60"/>
    <w:rsid w:val="006E49DA"/>
    <w:rsid w:val="006E4C2A"/>
    <w:rsid w:val="006E57BB"/>
    <w:rsid w:val="006E5AAB"/>
    <w:rsid w:val="006E6531"/>
    <w:rsid w:val="006E7534"/>
    <w:rsid w:val="006F132E"/>
    <w:rsid w:val="006F1EB4"/>
    <w:rsid w:val="006F1FED"/>
    <w:rsid w:val="006F2B49"/>
    <w:rsid w:val="006F4DEC"/>
    <w:rsid w:val="006F5440"/>
    <w:rsid w:val="006F571D"/>
    <w:rsid w:val="00700168"/>
    <w:rsid w:val="007012C6"/>
    <w:rsid w:val="007016F7"/>
    <w:rsid w:val="00702B9C"/>
    <w:rsid w:val="00702E3B"/>
    <w:rsid w:val="00702E9E"/>
    <w:rsid w:val="00702FC2"/>
    <w:rsid w:val="007032B3"/>
    <w:rsid w:val="0070389A"/>
    <w:rsid w:val="00703D7E"/>
    <w:rsid w:val="00705390"/>
    <w:rsid w:val="00705D96"/>
    <w:rsid w:val="00706F4B"/>
    <w:rsid w:val="00707366"/>
    <w:rsid w:val="0071132C"/>
    <w:rsid w:val="0071187C"/>
    <w:rsid w:val="00711F2C"/>
    <w:rsid w:val="00712A50"/>
    <w:rsid w:val="007135C9"/>
    <w:rsid w:val="00713AFD"/>
    <w:rsid w:val="00713DA5"/>
    <w:rsid w:val="00713FFA"/>
    <w:rsid w:val="007157AD"/>
    <w:rsid w:val="0071594B"/>
    <w:rsid w:val="00717557"/>
    <w:rsid w:val="00717742"/>
    <w:rsid w:val="00721057"/>
    <w:rsid w:val="00721D42"/>
    <w:rsid w:val="00722941"/>
    <w:rsid w:val="00723256"/>
    <w:rsid w:val="007234EC"/>
    <w:rsid w:val="0072472C"/>
    <w:rsid w:val="00724A13"/>
    <w:rsid w:val="00724DC3"/>
    <w:rsid w:val="007253EA"/>
    <w:rsid w:val="0072777F"/>
    <w:rsid w:val="00727831"/>
    <w:rsid w:val="00727F5E"/>
    <w:rsid w:val="00730C42"/>
    <w:rsid w:val="00731275"/>
    <w:rsid w:val="00731DCA"/>
    <w:rsid w:val="00732594"/>
    <w:rsid w:val="00733129"/>
    <w:rsid w:val="007359D5"/>
    <w:rsid w:val="00736091"/>
    <w:rsid w:val="00736519"/>
    <w:rsid w:val="00737D89"/>
    <w:rsid w:val="007401E3"/>
    <w:rsid w:val="0074035A"/>
    <w:rsid w:val="007412CC"/>
    <w:rsid w:val="00744649"/>
    <w:rsid w:val="00744DD1"/>
    <w:rsid w:val="007455DA"/>
    <w:rsid w:val="00745E4A"/>
    <w:rsid w:val="00746286"/>
    <w:rsid w:val="0074741D"/>
    <w:rsid w:val="00750A86"/>
    <w:rsid w:val="00751727"/>
    <w:rsid w:val="007518DB"/>
    <w:rsid w:val="00751ED6"/>
    <w:rsid w:val="007526EF"/>
    <w:rsid w:val="007543A1"/>
    <w:rsid w:val="00754B4C"/>
    <w:rsid w:val="00755282"/>
    <w:rsid w:val="00755F44"/>
    <w:rsid w:val="00756532"/>
    <w:rsid w:val="00757E1B"/>
    <w:rsid w:val="00760665"/>
    <w:rsid w:val="00760CC9"/>
    <w:rsid w:val="00762226"/>
    <w:rsid w:val="00763128"/>
    <w:rsid w:val="00763A17"/>
    <w:rsid w:val="00764493"/>
    <w:rsid w:val="00764778"/>
    <w:rsid w:val="007671E3"/>
    <w:rsid w:val="00767EAB"/>
    <w:rsid w:val="00770CAD"/>
    <w:rsid w:val="00772472"/>
    <w:rsid w:val="007729FD"/>
    <w:rsid w:val="00773CA0"/>
    <w:rsid w:val="00773F89"/>
    <w:rsid w:val="007776B6"/>
    <w:rsid w:val="00784B38"/>
    <w:rsid w:val="00784C5E"/>
    <w:rsid w:val="0078520B"/>
    <w:rsid w:val="00786D3F"/>
    <w:rsid w:val="00787A7D"/>
    <w:rsid w:val="00790750"/>
    <w:rsid w:val="0079098C"/>
    <w:rsid w:val="0079307E"/>
    <w:rsid w:val="00793315"/>
    <w:rsid w:val="0079429A"/>
    <w:rsid w:val="007944F7"/>
    <w:rsid w:val="007959F7"/>
    <w:rsid w:val="00795F30"/>
    <w:rsid w:val="00796314"/>
    <w:rsid w:val="007A1410"/>
    <w:rsid w:val="007A160D"/>
    <w:rsid w:val="007A29C5"/>
    <w:rsid w:val="007A2D01"/>
    <w:rsid w:val="007A2D34"/>
    <w:rsid w:val="007A38F8"/>
    <w:rsid w:val="007A4EE9"/>
    <w:rsid w:val="007A6FB5"/>
    <w:rsid w:val="007A7954"/>
    <w:rsid w:val="007B0A79"/>
    <w:rsid w:val="007B0DB7"/>
    <w:rsid w:val="007B2492"/>
    <w:rsid w:val="007B2ADB"/>
    <w:rsid w:val="007B37DB"/>
    <w:rsid w:val="007B459D"/>
    <w:rsid w:val="007B56FF"/>
    <w:rsid w:val="007B7F4E"/>
    <w:rsid w:val="007C0222"/>
    <w:rsid w:val="007C039C"/>
    <w:rsid w:val="007C1468"/>
    <w:rsid w:val="007C1471"/>
    <w:rsid w:val="007C1B6D"/>
    <w:rsid w:val="007C3BBA"/>
    <w:rsid w:val="007C492F"/>
    <w:rsid w:val="007C5796"/>
    <w:rsid w:val="007C57DB"/>
    <w:rsid w:val="007C646A"/>
    <w:rsid w:val="007C65B0"/>
    <w:rsid w:val="007C6E1A"/>
    <w:rsid w:val="007C7355"/>
    <w:rsid w:val="007C7F6A"/>
    <w:rsid w:val="007D0005"/>
    <w:rsid w:val="007D1975"/>
    <w:rsid w:val="007D4598"/>
    <w:rsid w:val="007D50CB"/>
    <w:rsid w:val="007D7C20"/>
    <w:rsid w:val="007E077B"/>
    <w:rsid w:val="007E0B47"/>
    <w:rsid w:val="007E13FE"/>
    <w:rsid w:val="007E1AA6"/>
    <w:rsid w:val="007E2285"/>
    <w:rsid w:val="007E2BB0"/>
    <w:rsid w:val="007E2CF9"/>
    <w:rsid w:val="007E3166"/>
    <w:rsid w:val="007E3BCA"/>
    <w:rsid w:val="007E7523"/>
    <w:rsid w:val="007E7901"/>
    <w:rsid w:val="007E7C6C"/>
    <w:rsid w:val="007F0ED3"/>
    <w:rsid w:val="007F1197"/>
    <w:rsid w:val="007F260E"/>
    <w:rsid w:val="007F28EC"/>
    <w:rsid w:val="007F2CCF"/>
    <w:rsid w:val="007F5B86"/>
    <w:rsid w:val="007F70E9"/>
    <w:rsid w:val="007F78BC"/>
    <w:rsid w:val="008003DB"/>
    <w:rsid w:val="00800ADE"/>
    <w:rsid w:val="00801529"/>
    <w:rsid w:val="00801FDA"/>
    <w:rsid w:val="00802219"/>
    <w:rsid w:val="0080249A"/>
    <w:rsid w:val="008042A5"/>
    <w:rsid w:val="0080593B"/>
    <w:rsid w:val="00806224"/>
    <w:rsid w:val="008068FD"/>
    <w:rsid w:val="00806C41"/>
    <w:rsid w:val="00807F7A"/>
    <w:rsid w:val="0081086D"/>
    <w:rsid w:val="00810AED"/>
    <w:rsid w:val="008137EA"/>
    <w:rsid w:val="00813D70"/>
    <w:rsid w:val="00813F13"/>
    <w:rsid w:val="00814123"/>
    <w:rsid w:val="00814A2D"/>
    <w:rsid w:val="00814CD0"/>
    <w:rsid w:val="00820AF1"/>
    <w:rsid w:val="00820F0B"/>
    <w:rsid w:val="00821F42"/>
    <w:rsid w:val="008229FD"/>
    <w:rsid w:val="00822BD3"/>
    <w:rsid w:val="00822C8A"/>
    <w:rsid w:val="0082390A"/>
    <w:rsid w:val="0082457A"/>
    <w:rsid w:val="008253AF"/>
    <w:rsid w:val="00825744"/>
    <w:rsid w:val="00826E7D"/>
    <w:rsid w:val="008302C1"/>
    <w:rsid w:val="00830DB6"/>
    <w:rsid w:val="00833511"/>
    <w:rsid w:val="00833570"/>
    <w:rsid w:val="00833955"/>
    <w:rsid w:val="00834E6F"/>
    <w:rsid w:val="00836A92"/>
    <w:rsid w:val="00837570"/>
    <w:rsid w:val="008400BF"/>
    <w:rsid w:val="00842F40"/>
    <w:rsid w:val="00843922"/>
    <w:rsid w:val="00844131"/>
    <w:rsid w:val="008464AE"/>
    <w:rsid w:val="00847562"/>
    <w:rsid w:val="00850757"/>
    <w:rsid w:val="00852D39"/>
    <w:rsid w:val="00853929"/>
    <w:rsid w:val="00855023"/>
    <w:rsid w:val="0085710E"/>
    <w:rsid w:val="008571FA"/>
    <w:rsid w:val="00857361"/>
    <w:rsid w:val="00857E61"/>
    <w:rsid w:val="00863788"/>
    <w:rsid w:val="00863E5B"/>
    <w:rsid w:val="00865086"/>
    <w:rsid w:val="00867551"/>
    <w:rsid w:val="00867D08"/>
    <w:rsid w:val="00870831"/>
    <w:rsid w:val="00872210"/>
    <w:rsid w:val="00872DE2"/>
    <w:rsid w:val="00874259"/>
    <w:rsid w:val="00874BB8"/>
    <w:rsid w:val="00874EB7"/>
    <w:rsid w:val="00875763"/>
    <w:rsid w:val="008759B1"/>
    <w:rsid w:val="00875D58"/>
    <w:rsid w:val="00876140"/>
    <w:rsid w:val="0088031F"/>
    <w:rsid w:val="00880F72"/>
    <w:rsid w:val="00881C22"/>
    <w:rsid w:val="0088242F"/>
    <w:rsid w:val="00882CF5"/>
    <w:rsid w:val="0088309B"/>
    <w:rsid w:val="00884751"/>
    <w:rsid w:val="008854F0"/>
    <w:rsid w:val="0088590E"/>
    <w:rsid w:val="00887E06"/>
    <w:rsid w:val="008919DF"/>
    <w:rsid w:val="00891C0D"/>
    <w:rsid w:val="00892968"/>
    <w:rsid w:val="008944AC"/>
    <w:rsid w:val="008953DA"/>
    <w:rsid w:val="00895509"/>
    <w:rsid w:val="00897395"/>
    <w:rsid w:val="008976C9"/>
    <w:rsid w:val="008A0608"/>
    <w:rsid w:val="008A15C6"/>
    <w:rsid w:val="008A1C25"/>
    <w:rsid w:val="008A347C"/>
    <w:rsid w:val="008A563D"/>
    <w:rsid w:val="008A58B8"/>
    <w:rsid w:val="008A68CF"/>
    <w:rsid w:val="008A7B05"/>
    <w:rsid w:val="008B0020"/>
    <w:rsid w:val="008B0C9F"/>
    <w:rsid w:val="008B1055"/>
    <w:rsid w:val="008B249A"/>
    <w:rsid w:val="008B3024"/>
    <w:rsid w:val="008B46C3"/>
    <w:rsid w:val="008B4CD2"/>
    <w:rsid w:val="008B666C"/>
    <w:rsid w:val="008C006E"/>
    <w:rsid w:val="008C0160"/>
    <w:rsid w:val="008C047F"/>
    <w:rsid w:val="008C0849"/>
    <w:rsid w:val="008C15B0"/>
    <w:rsid w:val="008C18C9"/>
    <w:rsid w:val="008C28BD"/>
    <w:rsid w:val="008C51F9"/>
    <w:rsid w:val="008C542F"/>
    <w:rsid w:val="008C6C22"/>
    <w:rsid w:val="008D06A0"/>
    <w:rsid w:val="008D1057"/>
    <w:rsid w:val="008D2812"/>
    <w:rsid w:val="008D2F21"/>
    <w:rsid w:val="008D4F4F"/>
    <w:rsid w:val="008D5C70"/>
    <w:rsid w:val="008E02F9"/>
    <w:rsid w:val="008E03F8"/>
    <w:rsid w:val="008E040C"/>
    <w:rsid w:val="008E10BA"/>
    <w:rsid w:val="008E1146"/>
    <w:rsid w:val="008E1379"/>
    <w:rsid w:val="008E2B6C"/>
    <w:rsid w:val="008E2C31"/>
    <w:rsid w:val="008E33C7"/>
    <w:rsid w:val="008E38FB"/>
    <w:rsid w:val="008E39D3"/>
    <w:rsid w:val="008E4F83"/>
    <w:rsid w:val="008E59C3"/>
    <w:rsid w:val="008E60C4"/>
    <w:rsid w:val="008E620B"/>
    <w:rsid w:val="008E6996"/>
    <w:rsid w:val="008E7A61"/>
    <w:rsid w:val="008F0E25"/>
    <w:rsid w:val="008F39C3"/>
    <w:rsid w:val="008F6ECF"/>
    <w:rsid w:val="008F6FEE"/>
    <w:rsid w:val="008F777B"/>
    <w:rsid w:val="008F7C94"/>
    <w:rsid w:val="00901A03"/>
    <w:rsid w:val="009025CE"/>
    <w:rsid w:val="00902672"/>
    <w:rsid w:val="00902C50"/>
    <w:rsid w:val="009030C7"/>
    <w:rsid w:val="0090367E"/>
    <w:rsid w:val="009039F3"/>
    <w:rsid w:val="00904196"/>
    <w:rsid w:val="00910214"/>
    <w:rsid w:val="009109C3"/>
    <w:rsid w:val="00910AAB"/>
    <w:rsid w:val="00912F6D"/>
    <w:rsid w:val="0091306A"/>
    <w:rsid w:val="00913EA8"/>
    <w:rsid w:val="0091445E"/>
    <w:rsid w:val="00916323"/>
    <w:rsid w:val="0091662E"/>
    <w:rsid w:val="009170BA"/>
    <w:rsid w:val="00917142"/>
    <w:rsid w:val="009176B2"/>
    <w:rsid w:val="00920D6D"/>
    <w:rsid w:val="00921960"/>
    <w:rsid w:val="00922002"/>
    <w:rsid w:val="00923B7A"/>
    <w:rsid w:val="009309B6"/>
    <w:rsid w:val="00931A9F"/>
    <w:rsid w:val="00931AF4"/>
    <w:rsid w:val="00931E0D"/>
    <w:rsid w:val="00932564"/>
    <w:rsid w:val="00934BF7"/>
    <w:rsid w:val="00934EBA"/>
    <w:rsid w:val="009352D7"/>
    <w:rsid w:val="0093534B"/>
    <w:rsid w:val="0093559B"/>
    <w:rsid w:val="009367FB"/>
    <w:rsid w:val="00937E72"/>
    <w:rsid w:val="00940453"/>
    <w:rsid w:val="00940496"/>
    <w:rsid w:val="00942A85"/>
    <w:rsid w:val="00944AF2"/>
    <w:rsid w:val="00945D7D"/>
    <w:rsid w:val="009465A9"/>
    <w:rsid w:val="00947BEB"/>
    <w:rsid w:val="00950E18"/>
    <w:rsid w:val="009511A8"/>
    <w:rsid w:val="00951EDF"/>
    <w:rsid w:val="00952811"/>
    <w:rsid w:val="00953DF3"/>
    <w:rsid w:val="00955635"/>
    <w:rsid w:val="00956386"/>
    <w:rsid w:val="00956587"/>
    <w:rsid w:val="009602C4"/>
    <w:rsid w:val="00961258"/>
    <w:rsid w:val="009618F7"/>
    <w:rsid w:val="00961FAF"/>
    <w:rsid w:val="00962B12"/>
    <w:rsid w:val="00962B96"/>
    <w:rsid w:val="00965E39"/>
    <w:rsid w:val="0096640D"/>
    <w:rsid w:val="009672CC"/>
    <w:rsid w:val="009709C4"/>
    <w:rsid w:val="00972D24"/>
    <w:rsid w:val="00973191"/>
    <w:rsid w:val="00973A24"/>
    <w:rsid w:val="00973F82"/>
    <w:rsid w:val="009758F1"/>
    <w:rsid w:val="00975F1D"/>
    <w:rsid w:val="0097690C"/>
    <w:rsid w:val="00977D62"/>
    <w:rsid w:val="009810C5"/>
    <w:rsid w:val="00981655"/>
    <w:rsid w:val="00981D84"/>
    <w:rsid w:val="00982BAD"/>
    <w:rsid w:val="00982BF9"/>
    <w:rsid w:val="009835B6"/>
    <w:rsid w:val="00985FD3"/>
    <w:rsid w:val="00986909"/>
    <w:rsid w:val="009875E3"/>
    <w:rsid w:val="009902BB"/>
    <w:rsid w:val="0099041C"/>
    <w:rsid w:val="00990CA3"/>
    <w:rsid w:val="009940A8"/>
    <w:rsid w:val="00994BBF"/>
    <w:rsid w:val="00995942"/>
    <w:rsid w:val="00996138"/>
    <w:rsid w:val="0099649C"/>
    <w:rsid w:val="00997403"/>
    <w:rsid w:val="00997A36"/>
    <w:rsid w:val="009A03F3"/>
    <w:rsid w:val="009A07CC"/>
    <w:rsid w:val="009A07D1"/>
    <w:rsid w:val="009A0B50"/>
    <w:rsid w:val="009A4C72"/>
    <w:rsid w:val="009A5AFE"/>
    <w:rsid w:val="009A6B4B"/>
    <w:rsid w:val="009A78D9"/>
    <w:rsid w:val="009B09BB"/>
    <w:rsid w:val="009B15ED"/>
    <w:rsid w:val="009B227C"/>
    <w:rsid w:val="009B2D2A"/>
    <w:rsid w:val="009B2DC4"/>
    <w:rsid w:val="009B334E"/>
    <w:rsid w:val="009B338B"/>
    <w:rsid w:val="009B676A"/>
    <w:rsid w:val="009C1484"/>
    <w:rsid w:val="009C242E"/>
    <w:rsid w:val="009C3C5C"/>
    <w:rsid w:val="009C3CFE"/>
    <w:rsid w:val="009C428E"/>
    <w:rsid w:val="009C4935"/>
    <w:rsid w:val="009C4E6E"/>
    <w:rsid w:val="009C5276"/>
    <w:rsid w:val="009C5386"/>
    <w:rsid w:val="009C6060"/>
    <w:rsid w:val="009C7538"/>
    <w:rsid w:val="009C7FA3"/>
    <w:rsid w:val="009D1C26"/>
    <w:rsid w:val="009D1E83"/>
    <w:rsid w:val="009D25AA"/>
    <w:rsid w:val="009D3085"/>
    <w:rsid w:val="009D357D"/>
    <w:rsid w:val="009D4966"/>
    <w:rsid w:val="009D4D21"/>
    <w:rsid w:val="009D533B"/>
    <w:rsid w:val="009D541A"/>
    <w:rsid w:val="009D56EC"/>
    <w:rsid w:val="009D65CF"/>
    <w:rsid w:val="009D6605"/>
    <w:rsid w:val="009D6C67"/>
    <w:rsid w:val="009D6CD3"/>
    <w:rsid w:val="009D781F"/>
    <w:rsid w:val="009E3828"/>
    <w:rsid w:val="009E3B3B"/>
    <w:rsid w:val="009E48F0"/>
    <w:rsid w:val="009E4D19"/>
    <w:rsid w:val="009E659F"/>
    <w:rsid w:val="009F2242"/>
    <w:rsid w:val="009F2305"/>
    <w:rsid w:val="009F37EE"/>
    <w:rsid w:val="009F43E5"/>
    <w:rsid w:val="009F4DDD"/>
    <w:rsid w:val="009F5404"/>
    <w:rsid w:val="009F5D67"/>
    <w:rsid w:val="009F5F65"/>
    <w:rsid w:val="009F6FA7"/>
    <w:rsid w:val="00A0149E"/>
    <w:rsid w:val="00A01D6D"/>
    <w:rsid w:val="00A04B01"/>
    <w:rsid w:val="00A05786"/>
    <w:rsid w:val="00A06665"/>
    <w:rsid w:val="00A06DC7"/>
    <w:rsid w:val="00A07022"/>
    <w:rsid w:val="00A077C1"/>
    <w:rsid w:val="00A078D2"/>
    <w:rsid w:val="00A07970"/>
    <w:rsid w:val="00A07C40"/>
    <w:rsid w:val="00A07DB4"/>
    <w:rsid w:val="00A10B24"/>
    <w:rsid w:val="00A12404"/>
    <w:rsid w:val="00A12C58"/>
    <w:rsid w:val="00A15409"/>
    <w:rsid w:val="00A15D6F"/>
    <w:rsid w:val="00A16357"/>
    <w:rsid w:val="00A21061"/>
    <w:rsid w:val="00A23204"/>
    <w:rsid w:val="00A256EA"/>
    <w:rsid w:val="00A26118"/>
    <w:rsid w:val="00A26F7B"/>
    <w:rsid w:val="00A27BC1"/>
    <w:rsid w:val="00A30279"/>
    <w:rsid w:val="00A30F26"/>
    <w:rsid w:val="00A31477"/>
    <w:rsid w:val="00A31760"/>
    <w:rsid w:val="00A317AB"/>
    <w:rsid w:val="00A32FEA"/>
    <w:rsid w:val="00A332E2"/>
    <w:rsid w:val="00A3473A"/>
    <w:rsid w:val="00A363D4"/>
    <w:rsid w:val="00A36C70"/>
    <w:rsid w:val="00A36DDD"/>
    <w:rsid w:val="00A37BF2"/>
    <w:rsid w:val="00A40940"/>
    <w:rsid w:val="00A4263D"/>
    <w:rsid w:val="00A446B5"/>
    <w:rsid w:val="00A44C46"/>
    <w:rsid w:val="00A5057E"/>
    <w:rsid w:val="00A50A06"/>
    <w:rsid w:val="00A51041"/>
    <w:rsid w:val="00A51A8C"/>
    <w:rsid w:val="00A51DBE"/>
    <w:rsid w:val="00A51DE7"/>
    <w:rsid w:val="00A525B7"/>
    <w:rsid w:val="00A5277E"/>
    <w:rsid w:val="00A527D9"/>
    <w:rsid w:val="00A528C9"/>
    <w:rsid w:val="00A5315E"/>
    <w:rsid w:val="00A531C0"/>
    <w:rsid w:val="00A53369"/>
    <w:rsid w:val="00A539C3"/>
    <w:rsid w:val="00A53BF6"/>
    <w:rsid w:val="00A54839"/>
    <w:rsid w:val="00A5607C"/>
    <w:rsid w:val="00A563F1"/>
    <w:rsid w:val="00A56FA3"/>
    <w:rsid w:val="00A57B4D"/>
    <w:rsid w:val="00A602A9"/>
    <w:rsid w:val="00A62512"/>
    <w:rsid w:val="00A62E6B"/>
    <w:rsid w:val="00A63657"/>
    <w:rsid w:val="00A63766"/>
    <w:rsid w:val="00A64155"/>
    <w:rsid w:val="00A64574"/>
    <w:rsid w:val="00A64FB0"/>
    <w:rsid w:val="00A65C12"/>
    <w:rsid w:val="00A671F1"/>
    <w:rsid w:val="00A67AC0"/>
    <w:rsid w:val="00A706C9"/>
    <w:rsid w:val="00A70B33"/>
    <w:rsid w:val="00A71FC8"/>
    <w:rsid w:val="00A724D2"/>
    <w:rsid w:val="00A729E8"/>
    <w:rsid w:val="00A73213"/>
    <w:rsid w:val="00A745FB"/>
    <w:rsid w:val="00A7460B"/>
    <w:rsid w:val="00A74864"/>
    <w:rsid w:val="00A81092"/>
    <w:rsid w:val="00A838C0"/>
    <w:rsid w:val="00A83D66"/>
    <w:rsid w:val="00A85CB2"/>
    <w:rsid w:val="00A86D98"/>
    <w:rsid w:val="00A90E8D"/>
    <w:rsid w:val="00A93EB3"/>
    <w:rsid w:val="00A9534B"/>
    <w:rsid w:val="00A95A2A"/>
    <w:rsid w:val="00A97CD9"/>
    <w:rsid w:val="00AA10B9"/>
    <w:rsid w:val="00AA2764"/>
    <w:rsid w:val="00AA2FA8"/>
    <w:rsid w:val="00AA3014"/>
    <w:rsid w:val="00AA30DB"/>
    <w:rsid w:val="00AA3AD8"/>
    <w:rsid w:val="00AA6DE4"/>
    <w:rsid w:val="00AA7B70"/>
    <w:rsid w:val="00AB1BEE"/>
    <w:rsid w:val="00AB4410"/>
    <w:rsid w:val="00AB5000"/>
    <w:rsid w:val="00AB6BD4"/>
    <w:rsid w:val="00AB6D11"/>
    <w:rsid w:val="00AC13A8"/>
    <w:rsid w:val="00AC2353"/>
    <w:rsid w:val="00AC24B7"/>
    <w:rsid w:val="00AC431B"/>
    <w:rsid w:val="00AC50C1"/>
    <w:rsid w:val="00AC511F"/>
    <w:rsid w:val="00AC5E2B"/>
    <w:rsid w:val="00AC608C"/>
    <w:rsid w:val="00AC60FF"/>
    <w:rsid w:val="00AC62BA"/>
    <w:rsid w:val="00AC78AB"/>
    <w:rsid w:val="00AC78E7"/>
    <w:rsid w:val="00AD2545"/>
    <w:rsid w:val="00AD263E"/>
    <w:rsid w:val="00AD373B"/>
    <w:rsid w:val="00AD427A"/>
    <w:rsid w:val="00AD4BE6"/>
    <w:rsid w:val="00AD4E3E"/>
    <w:rsid w:val="00AD508B"/>
    <w:rsid w:val="00AD5CED"/>
    <w:rsid w:val="00AD68F2"/>
    <w:rsid w:val="00AD759B"/>
    <w:rsid w:val="00AD75E2"/>
    <w:rsid w:val="00AE0003"/>
    <w:rsid w:val="00AE0033"/>
    <w:rsid w:val="00AE0102"/>
    <w:rsid w:val="00AE06A5"/>
    <w:rsid w:val="00AE0F3C"/>
    <w:rsid w:val="00AE2188"/>
    <w:rsid w:val="00AE2815"/>
    <w:rsid w:val="00AE2DAE"/>
    <w:rsid w:val="00AE3FFB"/>
    <w:rsid w:val="00AE5346"/>
    <w:rsid w:val="00AE56BD"/>
    <w:rsid w:val="00AE7C8D"/>
    <w:rsid w:val="00AF089C"/>
    <w:rsid w:val="00AF15FC"/>
    <w:rsid w:val="00AF1DD3"/>
    <w:rsid w:val="00AF27E5"/>
    <w:rsid w:val="00AF2CD1"/>
    <w:rsid w:val="00AF34E0"/>
    <w:rsid w:val="00AF3D2C"/>
    <w:rsid w:val="00AF4073"/>
    <w:rsid w:val="00AF5794"/>
    <w:rsid w:val="00AF5C85"/>
    <w:rsid w:val="00AF74E7"/>
    <w:rsid w:val="00AF7BEE"/>
    <w:rsid w:val="00B02549"/>
    <w:rsid w:val="00B02F79"/>
    <w:rsid w:val="00B03F92"/>
    <w:rsid w:val="00B043CD"/>
    <w:rsid w:val="00B05535"/>
    <w:rsid w:val="00B0556F"/>
    <w:rsid w:val="00B0664D"/>
    <w:rsid w:val="00B07862"/>
    <w:rsid w:val="00B10155"/>
    <w:rsid w:val="00B10C06"/>
    <w:rsid w:val="00B13521"/>
    <w:rsid w:val="00B1393D"/>
    <w:rsid w:val="00B13E51"/>
    <w:rsid w:val="00B1425F"/>
    <w:rsid w:val="00B142D4"/>
    <w:rsid w:val="00B146F2"/>
    <w:rsid w:val="00B160C8"/>
    <w:rsid w:val="00B16627"/>
    <w:rsid w:val="00B16A31"/>
    <w:rsid w:val="00B17182"/>
    <w:rsid w:val="00B17190"/>
    <w:rsid w:val="00B2142B"/>
    <w:rsid w:val="00B219C6"/>
    <w:rsid w:val="00B2241F"/>
    <w:rsid w:val="00B232B9"/>
    <w:rsid w:val="00B23360"/>
    <w:rsid w:val="00B23807"/>
    <w:rsid w:val="00B24CB9"/>
    <w:rsid w:val="00B25AD1"/>
    <w:rsid w:val="00B26233"/>
    <w:rsid w:val="00B26673"/>
    <w:rsid w:val="00B26BA2"/>
    <w:rsid w:val="00B278C9"/>
    <w:rsid w:val="00B322FC"/>
    <w:rsid w:val="00B3354F"/>
    <w:rsid w:val="00B340F8"/>
    <w:rsid w:val="00B34F63"/>
    <w:rsid w:val="00B3570C"/>
    <w:rsid w:val="00B35C24"/>
    <w:rsid w:val="00B36341"/>
    <w:rsid w:val="00B378EA"/>
    <w:rsid w:val="00B40427"/>
    <w:rsid w:val="00B40DF9"/>
    <w:rsid w:val="00B41B39"/>
    <w:rsid w:val="00B42E19"/>
    <w:rsid w:val="00B434AF"/>
    <w:rsid w:val="00B4376F"/>
    <w:rsid w:val="00B44D05"/>
    <w:rsid w:val="00B46033"/>
    <w:rsid w:val="00B468B5"/>
    <w:rsid w:val="00B46BC0"/>
    <w:rsid w:val="00B47427"/>
    <w:rsid w:val="00B50CD1"/>
    <w:rsid w:val="00B51689"/>
    <w:rsid w:val="00B516DD"/>
    <w:rsid w:val="00B516EF"/>
    <w:rsid w:val="00B517F0"/>
    <w:rsid w:val="00B53072"/>
    <w:rsid w:val="00B545F9"/>
    <w:rsid w:val="00B546CB"/>
    <w:rsid w:val="00B54E75"/>
    <w:rsid w:val="00B554B3"/>
    <w:rsid w:val="00B555A4"/>
    <w:rsid w:val="00B55927"/>
    <w:rsid w:val="00B565C8"/>
    <w:rsid w:val="00B57ABE"/>
    <w:rsid w:val="00B60A40"/>
    <w:rsid w:val="00B622E1"/>
    <w:rsid w:val="00B6242F"/>
    <w:rsid w:val="00B6267A"/>
    <w:rsid w:val="00B6273D"/>
    <w:rsid w:val="00B6415E"/>
    <w:rsid w:val="00B641DE"/>
    <w:rsid w:val="00B6592E"/>
    <w:rsid w:val="00B6738B"/>
    <w:rsid w:val="00B6788B"/>
    <w:rsid w:val="00B6789B"/>
    <w:rsid w:val="00B71F23"/>
    <w:rsid w:val="00B72701"/>
    <w:rsid w:val="00B7394D"/>
    <w:rsid w:val="00B73C84"/>
    <w:rsid w:val="00B74E11"/>
    <w:rsid w:val="00B751A2"/>
    <w:rsid w:val="00B76E69"/>
    <w:rsid w:val="00B77E5B"/>
    <w:rsid w:val="00B80360"/>
    <w:rsid w:val="00B81FAA"/>
    <w:rsid w:val="00B82359"/>
    <w:rsid w:val="00B82658"/>
    <w:rsid w:val="00B85A07"/>
    <w:rsid w:val="00B86337"/>
    <w:rsid w:val="00B90072"/>
    <w:rsid w:val="00B92DD3"/>
    <w:rsid w:val="00B937FF"/>
    <w:rsid w:val="00B93922"/>
    <w:rsid w:val="00B93E88"/>
    <w:rsid w:val="00B943AA"/>
    <w:rsid w:val="00B94A65"/>
    <w:rsid w:val="00B94AAB"/>
    <w:rsid w:val="00B94E89"/>
    <w:rsid w:val="00B955F8"/>
    <w:rsid w:val="00B96983"/>
    <w:rsid w:val="00BA0195"/>
    <w:rsid w:val="00BA053B"/>
    <w:rsid w:val="00BA0603"/>
    <w:rsid w:val="00BA07C9"/>
    <w:rsid w:val="00BA16E3"/>
    <w:rsid w:val="00BA1F93"/>
    <w:rsid w:val="00BA2097"/>
    <w:rsid w:val="00BA32AB"/>
    <w:rsid w:val="00BA3E64"/>
    <w:rsid w:val="00BA3EC8"/>
    <w:rsid w:val="00BA3FB4"/>
    <w:rsid w:val="00BA4653"/>
    <w:rsid w:val="00BA4C71"/>
    <w:rsid w:val="00BA5A96"/>
    <w:rsid w:val="00BB04C1"/>
    <w:rsid w:val="00BB1362"/>
    <w:rsid w:val="00BB1FE6"/>
    <w:rsid w:val="00BB27F4"/>
    <w:rsid w:val="00BB290A"/>
    <w:rsid w:val="00BB3E1A"/>
    <w:rsid w:val="00BB57C1"/>
    <w:rsid w:val="00BB79C8"/>
    <w:rsid w:val="00BC145A"/>
    <w:rsid w:val="00BC191E"/>
    <w:rsid w:val="00BC21AA"/>
    <w:rsid w:val="00BC2283"/>
    <w:rsid w:val="00BC60CA"/>
    <w:rsid w:val="00BC6506"/>
    <w:rsid w:val="00BC6C07"/>
    <w:rsid w:val="00BC74CE"/>
    <w:rsid w:val="00BC7D89"/>
    <w:rsid w:val="00BC7E52"/>
    <w:rsid w:val="00BD1AAF"/>
    <w:rsid w:val="00BD1AE1"/>
    <w:rsid w:val="00BD20E6"/>
    <w:rsid w:val="00BD3BF2"/>
    <w:rsid w:val="00BD400E"/>
    <w:rsid w:val="00BD479A"/>
    <w:rsid w:val="00BD480C"/>
    <w:rsid w:val="00BD4F80"/>
    <w:rsid w:val="00BD5BD5"/>
    <w:rsid w:val="00BD68B9"/>
    <w:rsid w:val="00BD7409"/>
    <w:rsid w:val="00BD7F04"/>
    <w:rsid w:val="00BE0844"/>
    <w:rsid w:val="00BE19CE"/>
    <w:rsid w:val="00BE26A5"/>
    <w:rsid w:val="00BE3108"/>
    <w:rsid w:val="00BE430C"/>
    <w:rsid w:val="00BE4505"/>
    <w:rsid w:val="00BE4A49"/>
    <w:rsid w:val="00BE6AE2"/>
    <w:rsid w:val="00BE7E11"/>
    <w:rsid w:val="00BF345D"/>
    <w:rsid w:val="00BF36D4"/>
    <w:rsid w:val="00BF4531"/>
    <w:rsid w:val="00C0120D"/>
    <w:rsid w:val="00C01527"/>
    <w:rsid w:val="00C01828"/>
    <w:rsid w:val="00C01B22"/>
    <w:rsid w:val="00C01C9E"/>
    <w:rsid w:val="00C01D77"/>
    <w:rsid w:val="00C01F5B"/>
    <w:rsid w:val="00C0698E"/>
    <w:rsid w:val="00C07253"/>
    <w:rsid w:val="00C074D3"/>
    <w:rsid w:val="00C11BAF"/>
    <w:rsid w:val="00C129C7"/>
    <w:rsid w:val="00C13B43"/>
    <w:rsid w:val="00C1503F"/>
    <w:rsid w:val="00C155B6"/>
    <w:rsid w:val="00C160C4"/>
    <w:rsid w:val="00C17F89"/>
    <w:rsid w:val="00C20A46"/>
    <w:rsid w:val="00C20E73"/>
    <w:rsid w:val="00C210C0"/>
    <w:rsid w:val="00C21430"/>
    <w:rsid w:val="00C2245D"/>
    <w:rsid w:val="00C22FF2"/>
    <w:rsid w:val="00C234D0"/>
    <w:rsid w:val="00C2379E"/>
    <w:rsid w:val="00C25248"/>
    <w:rsid w:val="00C257AE"/>
    <w:rsid w:val="00C26545"/>
    <w:rsid w:val="00C26DA9"/>
    <w:rsid w:val="00C27BDE"/>
    <w:rsid w:val="00C315A0"/>
    <w:rsid w:val="00C32FF9"/>
    <w:rsid w:val="00C333BE"/>
    <w:rsid w:val="00C33555"/>
    <w:rsid w:val="00C34928"/>
    <w:rsid w:val="00C34984"/>
    <w:rsid w:val="00C35A2D"/>
    <w:rsid w:val="00C35E6B"/>
    <w:rsid w:val="00C4005F"/>
    <w:rsid w:val="00C41168"/>
    <w:rsid w:val="00C41580"/>
    <w:rsid w:val="00C41A61"/>
    <w:rsid w:val="00C41C66"/>
    <w:rsid w:val="00C422DE"/>
    <w:rsid w:val="00C426F8"/>
    <w:rsid w:val="00C43983"/>
    <w:rsid w:val="00C44237"/>
    <w:rsid w:val="00C45162"/>
    <w:rsid w:val="00C4595E"/>
    <w:rsid w:val="00C46BC7"/>
    <w:rsid w:val="00C50130"/>
    <w:rsid w:val="00C50BBD"/>
    <w:rsid w:val="00C51DF9"/>
    <w:rsid w:val="00C52A4C"/>
    <w:rsid w:val="00C5349B"/>
    <w:rsid w:val="00C5432F"/>
    <w:rsid w:val="00C54F2F"/>
    <w:rsid w:val="00C553B4"/>
    <w:rsid w:val="00C5697B"/>
    <w:rsid w:val="00C60294"/>
    <w:rsid w:val="00C607F1"/>
    <w:rsid w:val="00C6232F"/>
    <w:rsid w:val="00C623F7"/>
    <w:rsid w:val="00C643F4"/>
    <w:rsid w:val="00C6489E"/>
    <w:rsid w:val="00C64CF3"/>
    <w:rsid w:val="00C655C9"/>
    <w:rsid w:val="00C65DB6"/>
    <w:rsid w:val="00C66163"/>
    <w:rsid w:val="00C66422"/>
    <w:rsid w:val="00C66895"/>
    <w:rsid w:val="00C6694D"/>
    <w:rsid w:val="00C674CF"/>
    <w:rsid w:val="00C70DE6"/>
    <w:rsid w:val="00C71D11"/>
    <w:rsid w:val="00C7228A"/>
    <w:rsid w:val="00C72DCA"/>
    <w:rsid w:val="00C75992"/>
    <w:rsid w:val="00C76C61"/>
    <w:rsid w:val="00C77B9D"/>
    <w:rsid w:val="00C816F2"/>
    <w:rsid w:val="00C817DE"/>
    <w:rsid w:val="00C81909"/>
    <w:rsid w:val="00C819CC"/>
    <w:rsid w:val="00C81B10"/>
    <w:rsid w:val="00C81B1D"/>
    <w:rsid w:val="00C82CDD"/>
    <w:rsid w:val="00C83559"/>
    <w:rsid w:val="00C8368B"/>
    <w:rsid w:val="00C8394D"/>
    <w:rsid w:val="00C87395"/>
    <w:rsid w:val="00C87485"/>
    <w:rsid w:val="00C87BE0"/>
    <w:rsid w:val="00C90E75"/>
    <w:rsid w:val="00C91834"/>
    <w:rsid w:val="00C9236C"/>
    <w:rsid w:val="00C92594"/>
    <w:rsid w:val="00C927E4"/>
    <w:rsid w:val="00C92D78"/>
    <w:rsid w:val="00C94063"/>
    <w:rsid w:val="00C945F2"/>
    <w:rsid w:val="00C94C57"/>
    <w:rsid w:val="00C95529"/>
    <w:rsid w:val="00C95F48"/>
    <w:rsid w:val="00C95F7D"/>
    <w:rsid w:val="00C96926"/>
    <w:rsid w:val="00C97B50"/>
    <w:rsid w:val="00CA18C7"/>
    <w:rsid w:val="00CA386B"/>
    <w:rsid w:val="00CA3D57"/>
    <w:rsid w:val="00CA4B11"/>
    <w:rsid w:val="00CA6298"/>
    <w:rsid w:val="00CA716E"/>
    <w:rsid w:val="00CA72C7"/>
    <w:rsid w:val="00CA7449"/>
    <w:rsid w:val="00CA7B83"/>
    <w:rsid w:val="00CB02A3"/>
    <w:rsid w:val="00CB0C88"/>
    <w:rsid w:val="00CB0E0C"/>
    <w:rsid w:val="00CB16B9"/>
    <w:rsid w:val="00CB3128"/>
    <w:rsid w:val="00CB480B"/>
    <w:rsid w:val="00CB5EF2"/>
    <w:rsid w:val="00CB6110"/>
    <w:rsid w:val="00CB63BD"/>
    <w:rsid w:val="00CB64C5"/>
    <w:rsid w:val="00CB6673"/>
    <w:rsid w:val="00CB7092"/>
    <w:rsid w:val="00CB7914"/>
    <w:rsid w:val="00CC06D4"/>
    <w:rsid w:val="00CC07CA"/>
    <w:rsid w:val="00CC101E"/>
    <w:rsid w:val="00CC25E6"/>
    <w:rsid w:val="00CC29B5"/>
    <w:rsid w:val="00CC5537"/>
    <w:rsid w:val="00CC70D4"/>
    <w:rsid w:val="00CC7A79"/>
    <w:rsid w:val="00CD0C22"/>
    <w:rsid w:val="00CD0F30"/>
    <w:rsid w:val="00CD1D3A"/>
    <w:rsid w:val="00CD34E3"/>
    <w:rsid w:val="00CD3A4D"/>
    <w:rsid w:val="00CD58CB"/>
    <w:rsid w:val="00CD6F07"/>
    <w:rsid w:val="00CE0B60"/>
    <w:rsid w:val="00CE17D6"/>
    <w:rsid w:val="00CE1F56"/>
    <w:rsid w:val="00CE2236"/>
    <w:rsid w:val="00CE2AAA"/>
    <w:rsid w:val="00CE34A4"/>
    <w:rsid w:val="00CE3DB2"/>
    <w:rsid w:val="00CE4E8D"/>
    <w:rsid w:val="00CE5B4D"/>
    <w:rsid w:val="00CE69E9"/>
    <w:rsid w:val="00CE6C46"/>
    <w:rsid w:val="00CE6E1D"/>
    <w:rsid w:val="00CE7FA6"/>
    <w:rsid w:val="00CF1744"/>
    <w:rsid w:val="00CF2C19"/>
    <w:rsid w:val="00CF3116"/>
    <w:rsid w:val="00CF350D"/>
    <w:rsid w:val="00CF4872"/>
    <w:rsid w:val="00CF4B5B"/>
    <w:rsid w:val="00CF63F1"/>
    <w:rsid w:val="00CF66AD"/>
    <w:rsid w:val="00CF74B4"/>
    <w:rsid w:val="00D01B18"/>
    <w:rsid w:val="00D029C2"/>
    <w:rsid w:val="00D02DBC"/>
    <w:rsid w:val="00D0335A"/>
    <w:rsid w:val="00D038A2"/>
    <w:rsid w:val="00D03B15"/>
    <w:rsid w:val="00D069EC"/>
    <w:rsid w:val="00D06F78"/>
    <w:rsid w:val="00D076A6"/>
    <w:rsid w:val="00D1221D"/>
    <w:rsid w:val="00D12436"/>
    <w:rsid w:val="00D12FEB"/>
    <w:rsid w:val="00D1380E"/>
    <w:rsid w:val="00D13A65"/>
    <w:rsid w:val="00D14611"/>
    <w:rsid w:val="00D14FC2"/>
    <w:rsid w:val="00D1585C"/>
    <w:rsid w:val="00D16635"/>
    <w:rsid w:val="00D170B1"/>
    <w:rsid w:val="00D20B81"/>
    <w:rsid w:val="00D215A1"/>
    <w:rsid w:val="00D21B8E"/>
    <w:rsid w:val="00D21C79"/>
    <w:rsid w:val="00D22783"/>
    <w:rsid w:val="00D233E7"/>
    <w:rsid w:val="00D244AA"/>
    <w:rsid w:val="00D27738"/>
    <w:rsid w:val="00D31DD2"/>
    <w:rsid w:val="00D320F7"/>
    <w:rsid w:val="00D33263"/>
    <w:rsid w:val="00D34155"/>
    <w:rsid w:val="00D342DF"/>
    <w:rsid w:val="00D36490"/>
    <w:rsid w:val="00D36C51"/>
    <w:rsid w:val="00D37C2D"/>
    <w:rsid w:val="00D4045A"/>
    <w:rsid w:val="00D4082D"/>
    <w:rsid w:val="00D41877"/>
    <w:rsid w:val="00D41EEE"/>
    <w:rsid w:val="00D43ADC"/>
    <w:rsid w:val="00D44E2D"/>
    <w:rsid w:val="00D4549D"/>
    <w:rsid w:val="00D45FBB"/>
    <w:rsid w:val="00D47E49"/>
    <w:rsid w:val="00D51240"/>
    <w:rsid w:val="00D51311"/>
    <w:rsid w:val="00D51E85"/>
    <w:rsid w:val="00D52B7D"/>
    <w:rsid w:val="00D5464E"/>
    <w:rsid w:val="00D5483E"/>
    <w:rsid w:val="00D54F3F"/>
    <w:rsid w:val="00D560D0"/>
    <w:rsid w:val="00D57C0A"/>
    <w:rsid w:val="00D57E2A"/>
    <w:rsid w:val="00D63C1E"/>
    <w:rsid w:val="00D63EE3"/>
    <w:rsid w:val="00D63FE5"/>
    <w:rsid w:val="00D64014"/>
    <w:rsid w:val="00D672E4"/>
    <w:rsid w:val="00D673F6"/>
    <w:rsid w:val="00D675E0"/>
    <w:rsid w:val="00D67D03"/>
    <w:rsid w:val="00D72435"/>
    <w:rsid w:val="00D726FF"/>
    <w:rsid w:val="00D74129"/>
    <w:rsid w:val="00D74A6C"/>
    <w:rsid w:val="00D75503"/>
    <w:rsid w:val="00D77BA0"/>
    <w:rsid w:val="00D77FFD"/>
    <w:rsid w:val="00D808D6"/>
    <w:rsid w:val="00D815A4"/>
    <w:rsid w:val="00D81E7A"/>
    <w:rsid w:val="00D847BC"/>
    <w:rsid w:val="00D84A70"/>
    <w:rsid w:val="00D85046"/>
    <w:rsid w:val="00D8508C"/>
    <w:rsid w:val="00D85CAF"/>
    <w:rsid w:val="00D9039C"/>
    <w:rsid w:val="00D91C51"/>
    <w:rsid w:val="00D93946"/>
    <w:rsid w:val="00D93CB7"/>
    <w:rsid w:val="00D95B88"/>
    <w:rsid w:val="00D9675E"/>
    <w:rsid w:val="00DA03A3"/>
    <w:rsid w:val="00DA04E8"/>
    <w:rsid w:val="00DA0F23"/>
    <w:rsid w:val="00DA1658"/>
    <w:rsid w:val="00DA3917"/>
    <w:rsid w:val="00DA6F72"/>
    <w:rsid w:val="00DB15BC"/>
    <w:rsid w:val="00DB291F"/>
    <w:rsid w:val="00DB309A"/>
    <w:rsid w:val="00DB391E"/>
    <w:rsid w:val="00DB5589"/>
    <w:rsid w:val="00DB6F99"/>
    <w:rsid w:val="00DB77DE"/>
    <w:rsid w:val="00DB7C59"/>
    <w:rsid w:val="00DC0E8F"/>
    <w:rsid w:val="00DC0F21"/>
    <w:rsid w:val="00DC0F71"/>
    <w:rsid w:val="00DC1440"/>
    <w:rsid w:val="00DC46E0"/>
    <w:rsid w:val="00DC4852"/>
    <w:rsid w:val="00DC4B88"/>
    <w:rsid w:val="00DC58A6"/>
    <w:rsid w:val="00DC7237"/>
    <w:rsid w:val="00DC7E24"/>
    <w:rsid w:val="00DD01EC"/>
    <w:rsid w:val="00DD1913"/>
    <w:rsid w:val="00DD1B60"/>
    <w:rsid w:val="00DD42F7"/>
    <w:rsid w:val="00DD49F7"/>
    <w:rsid w:val="00DD68CF"/>
    <w:rsid w:val="00DD70F9"/>
    <w:rsid w:val="00DD7331"/>
    <w:rsid w:val="00DD7349"/>
    <w:rsid w:val="00DD735D"/>
    <w:rsid w:val="00DD75E0"/>
    <w:rsid w:val="00DD7C2A"/>
    <w:rsid w:val="00DE0687"/>
    <w:rsid w:val="00DE1FA3"/>
    <w:rsid w:val="00DE22F2"/>
    <w:rsid w:val="00DE23CA"/>
    <w:rsid w:val="00DE29E7"/>
    <w:rsid w:val="00DE2AE2"/>
    <w:rsid w:val="00DE2BC9"/>
    <w:rsid w:val="00DE418C"/>
    <w:rsid w:val="00DE503D"/>
    <w:rsid w:val="00DE538A"/>
    <w:rsid w:val="00DE57E8"/>
    <w:rsid w:val="00DE6316"/>
    <w:rsid w:val="00DE76BB"/>
    <w:rsid w:val="00DE79E4"/>
    <w:rsid w:val="00DF0336"/>
    <w:rsid w:val="00DF07CD"/>
    <w:rsid w:val="00DF0ED0"/>
    <w:rsid w:val="00DF138C"/>
    <w:rsid w:val="00DF1A68"/>
    <w:rsid w:val="00DF268D"/>
    <w:rsid w:val="00DF3E4D"/>
    <w:rsid w:val="00DF46D1"/>
    <w:rsid w:val="00DF49D4"/>
    <w:rsid w:val="00DF6B5D"/>
    <w:rsid w:val="00DF76EE"/>
    <w:rsid w:val="00E00640"/>
    <w:rsid w:val="00E00C1F"/>
    <w:rsid w:val="00E0196D"/>
    <w:rsid w:val="00E03693"/>
    <w:rsid w:val="00E03B46"/>
    <w:rsid w:val="00E044E7"/>
    <w:rsid w:val="00E04601"/>
    <w:rsid w:val="00E04726"/>
    <w:rsid w:val="00E051FA"/>
    <w:rsid w:val="00E05835"/>
    <w:rsid w:val="00E06547"/>
    <w:rsid w:val="00E073BB"/>
    <w:rsid w:val="00E10242"/>
    <w:rsid w:val="00E121BB"/>
    <w:rsid w:val="00E14851"/>
    <w:rsid w:val="00E14AB3"/>
    <w:rsid w:val="00E14E87"/>
    <w:rsid w:val="00E1528F"/>
    <w:rsid w:val="00E155C1"/>
    <w:rsid w:val="00E162DB"/>
    <w:rsid w:val="00E16423"/>
    <w:rsid w:val="00E16E1E"/>
    <w:rsid w:val="00E206D2"/>
    <w:rsid w:val="00E20F2F"/>
    <w:rsid w:val="00E219B3"/>
    <w:rsid w:val="00E21B0C"/>
    <w:rsid w:val="00E228CD"/>
    <w:rsid w:val="00E22A1E"/>
    <w:rsid w:val="00E22BDE"/>
    <w:rsid w:val="00E2327F"/>
    <w:rsid w:val="00E23547"/>
    <w:rsid w:val="00E236A1"/>
    <w:rsid w:val="00E251BD"/>
    <w:rsid w:val="00E2559B"/>
    <w:rsid w:val="00E25683"/>
    <w:rsid w:val="00E264D3"/>
    <w:rsid w:val="00E2698C"/>
    <w:rsid w:val="00E27EF6"/>
    <w:rsid w:val="00E303E9"/>
    <w:rsid w:val="00E307A4"/>
    <w:rsid w:val="00E314D8"/>
    <w:rsid w:val="00E31840"/>
    <w:rsid w:val="00E31926"/>
    <w:rsid w:val="00E3230E"/>
    <w:rsid w:val="00E32651"/>
    <w:rsid w:val="00E3681B"/>
    <w:rsid w:val="00E37A79"/>
    <w:rsid w:val="00E40303"/>
    <w:rsid w:val="00E4048F"/>
    <w:rsid w:val="00E40C39"/>
    <w:rsid w:val="00E41105"/>
    <w:rsid w:val="00E41286"/>
    <w:rsid w:val="00E42904"/>
    <w:rsid w:val="00E43235"/>
    <w:rsid w:val="00E43DAA"/>
    <w:rsid w:val="00E44355"/>
    <w:rsid w:val="00E44373"/>
    <w:rsid w:val="00E444A9"/>
    <w:rsid w:val="00E445FA"/>
    <w:rsid w:val="00E467B8"/>
    <w:rsid w:val="00E47146"/>
    <w:rsid w:val="00E477F1"/>
    <w:rsid w:val="00E507C0"/>
    <w:rsid w:val="00E51B16"/>
    <w:rsid w:val="00E5203F"/>
    <w:rsid w:val="00E529FC"/>
    <w:rsid w:val="00E545BC"/>
    <w:rsid w:val="00E54B12"/>
    <w:rsid w:val="00E559C0"/>
    <w:rsid w:val="00E55CCC"/>
    <w:rsid w:val="00E565C5"/>
    <w:rsid w:val="00E56735"/>
    <w:rsid w:val="00E569ED"/>
    <w:rsid w:val="00E56B9C"/>
    <w:rsid w:val="00E60A05"/>
    <w:rsid w:val="00E62593"/>
    <w:rsid w:val="00E62DB8"/>
    <w:rsid w:val="00E63417"/>
    <w:rsid w:val="00E63B13"/>
    <w:rsid w:val="00E64867"/>
    <w:rsid w:val="00E64948"/>
    <w:rsid w:val="00E64F95"/>
    <w:rsid w:val="00E6553D"/>
    <w:rsid w:val="00E661FF"/>
    <w:rsid w:val="00E71456"/>
    <w:rsid w:val="00E719C6"/>
    <w:rsid w:val="00E7491A"/>
    <w:rsid w:val="00E75AB7"/>
    <w:rsid w:val="00E766B3"/>
    <w:rsid w:val="00E7697B"/>
    <w:rsid w:val="00E7735A"/>
    <w:rsid w:val="00E77962"/>
    <w:rsid w:val="00E807E1"/>
    <w:rsid w:val="00E82BFF"/>
    <w:rsid w:val="00E82EC7"/>
    <w:rsid w:val="00E852D6"/>
    <w:rsid w:val="00E858A3"/>
    <w:rsid w:val="00E85A53"/>
    <w:rsid w:val="00E85BAD"/>
    <w:rsid w:val="00E8649A"/>
    <w:rsid w:val="00E8671F"/>
    <w:rsid w:val="00E86A89"/>
    <w:rsid w:val="00E86B2C"/>
    <w:rsid w:val="00E8728D"/>
    <w:rsid w:val="00E911EC"/>
    <w:rsid w:val="00E91E54"/>
    <w:rsid w:val="00E9213F"/>
    <w:rsid w:val="00E92D62"/>
    <w:rsid w:val="00E93CEE"/>
    <w:rsid w:val="00E94829"/>
    <w:rsid w:val="00E949F0"/>
    <w:rsid w:val="00E94DB2"/>
    <w:rsid w:val="00E95D8B"/>
    <w:rsid w:val="00E95EB8"/>
    <w:rsid w:val="00E97356"/>
    <w:rsid w:val="00E97CD9"/>
    <w:rsid w:val="00EA007A"/>
    <w:rsid w:val="00EA048F"/>
    <w:rsid w:val="00EA06A8"/>
    <w:rsid w:val="00EA1584"/>
    <w:rsid w:val="00EA1605"/>
    <w:rsid w:val="00EA19CC"/>
    <w:rsid w:val="00EA2A87"/>
    <w:rsid w:val="00EA4851"/>
    <w:rsid w:val="00EA6E90"/>
    <w:rsid w:val="00EA73E4"/>
    <w:rsid w:val="00EA74A2"/>
    <w:rsid w:val="00EB0D59"/>
    <w:rsid w:val="00EB27DA"/>
    <w:rsid w:val="00EB50BF"/>
    <w:rsid w:val="00EB520D"/>
    <w:rsid w:val="00EB5EEC"/>
    <w:rsid w:val="00EB6257"/>
    <w:rsid w:val="00EB6AF1"/>
    <w:rsid w:val="00EB74F9"/>
    <w:rsid w:val="00EB7BA4"/>
    <w:rsid w:val="00EC01F7"/>
    <w:rsid w:val="00EC01FB"/>
    <w:rsid w:val="00EC1324"/>
    <w:rsid w:val="00EC1B38"/>
    <w:rsid w:val="00EC2F9C"/>
    <w:rsid w:val="00EC4052"/>
    <w:rsid w:val="00EC443A"/>
    <w:rsid w:val="00EC4E07"/>
    <w:rsid w:val="00EC609A"/>
    <w:rsid w:val="00EC6D4F"/>
    <w:rsid w:val="00ED0BA8"/>
    <w:rsid w:val="00ED2D8A"/>
    <w:rsid w:val="00ED31DB"/>
    <w:rsid w:val="00ED3BF4"/>
    <w:rsid w:val="00ED443D"/>
    <w:rsid w:val="00ED44F4"/>
    <w:rsid w:val="00ED5F03"/>
    <w:rsid w:val="00ED6D1D"/>
    <w:rsid w:val="00ED7B1C"/>
    <w:rsid w:val="00ED7C9B"/>
    <w:rsid w:val="00ED7EEA"/>
    <w:rsid w:val="00ED7F74"/>
    <w:rsid w:val="00EE0EB9"/>
    <w:rsid w:val="00EE10DB"/>
    <w:rsid w:val="00EE1B33"/>
    <w:rsid w:val="00EE2759"/>
    <w:rsid w:val="00EE5283"/>
    <w:rsid w:val="00EE5BE1"/>
    <w:rsid w:val="00EE61CD"/>
    <w:rsid w:val="00EE6B3D"/>
    <w:rsid w:val="00EE76C6"/>
    <w:rsid w:val="00EF0B2D"/>
    <w:rsid w:val="00EF0F01"/>
    <w:rsid w:val="00EF16AD"/>
    <w:rsid w:val="00EF29FF"/>
    <w:rsid w:val="00EF2F38"/>
    <w:rsid w:val="00EF3E64"/>
    <w:rsid w:val="00EF49D3"/>
    <w:rsid w:val="00EF5B7A"/>
    <w:rsid w:val="00EF62C3"/>
    <w:rsid w:val="00EF66DB"/>
    <w:rsid w:val="00EF69C9"/>
    <w:rsid w:val="00EF7790"/>
    <w:rsid w:val="00F00DE3"/>
    <w:rsid w:val="00F012D3"/>
    <w:rsid w:val="00F029D7"/>
    <w:rsid w:val="00F04353"/>
    <w:rsid w:val="00F04770"/>
    <w:rsid w:val="00F05F0F"/>
    <w:rsid w:val="00F069C0"/>
    <w:rsid w:val="00F06FCA"/>
    <w:rsid w:val="00F077E2"/>
    <w:rsid w:val="00F106EC"/>
    <w:rsid w:val="00F10D82"/>
    <w:rsid w:val="00F11015"/>
    <w:rsid w:val="00F111B9"/>
    <w:rsid w:val="00F11C9E"/>
    <w:rsid w:val="00F11E71"/>
    <w:rsid w:val="00F13D03"/>
    <w:rsid w:val="00F13FA1"/>
    <w:rsid w:val="00F14FF6"/>
    <w:rsid w:val="00F150E7"/>
    <w:rsid w:val="00F1552E"/>
    <w:rsid w:val="00F15B93"/>
    <w:rsid w:val="00F168F5"/>
    <w:rsid w:val="00F17551"/>
    <w:rsid w:val="00F1795C"/>
    <w:rsid w:val="00F21B6B"/>
    <w:rsid w:val="00F21BE5"/>
    <w:rsid w:val="00F23061"/>
    <w:rsid w:val="00F2329F"/>
    <w:rsid w:val="00F25C11"/>
    <w:rsid w:val="00F25F44"/>
    <w:rsid w:val="00F30C4E"/>
    <w:rsid w:val="00F3169F"/>
    <w:rsid w:val="00F31934"/>
    <w:rsid w:val="00F31D5F"/>
    <w:rsid w:val="00F32756"/>
    <w:rsid w:val="00F32E15"/>
    <w:rsid w:val="00F350BA"/>
    <w:rsid w:val="00F3569F"/>
    <w:rsid w:val="00F37757"/>
    <w:rsid w:val="00F4191F"/>
    <w:rsid w:val="00F41A8A"/>
    <w:rsid w:val="00F426D5"/>
    <w:rsid w:val="00F45244"/>
    <w:rsid w:val="00F455C2"/>
    <w:rsid w:val="00F46139"/>
    <w:rsid w:val="00F46968"/>
    <w:rsid w:val="00F50142"/>
    <w:rsid w:val="00F51BB0"/>
    <w:rsid w:val="00F527D4"/>
    <w:rsid w:val="00F53E68"/>
    <w:rsid w:val="00F54F6C"/>
    <w:rsid w:val="00F55352"/>
    <w:rsid w:val="00F57F40"/>
    <w:rsid w:val="00F57F67"/>
    <w:rsid w:val="00F612D0"/>
    <w:rsid w:val="00F63343"/>
    <w:rsid w:val="00F6423B"/>
    <w:rsid w:val="00F65554"/>
    <w:rsid w:val="00F65DBF"/>
    <w:rsid w:val="00F66116"/>
    <w:rsid w:val="00F66D4F"/>
    <w:rsid w:val="00F67004"/>
    <w:rsid w:val="00F673BE"/>
    <w:rsid w:val="00F678C9"/>
    <w:rsid w:val="00F71F0D"/>
    <w:rsid w:val="00F72775"/>
    <w:rsid w:val="00F73598"/>
    <w:rsid w:val="00F73935"/>
    <w:rsid w:val="00F73BCA"/>
    <w:rsid w:val="00F76DCE"/>
    <w:rsid w:val="00F76FFB"/>
    <w:rsid w:val="00F7764F"/>
    <w:rsid w:val="00F80D32"/>
    <w:rsid w:val="00F81045"/>
    <w:rsid w:val="00F821E6"/>
    <w:rsid w:val="00F838EC"/>
    <w:rsid w:val="00F83E93"/>
    <w:rsid w:val="00F842A3"/>
    <w:rsid w:val="00F847FD"/>
    <w:rsid w:val="00F84878"/>
    <w:rsid w:val="00F84E0B"/>
    <w:rsid w:val="00F856D4"/>
    <w:rsid w:val="00F85EAA"/>
    <w:rsid w:val="00F8615C"/>
    <w:rsid w:val="00F87A87"/>
    <w:rsid w:val="00F90424"/>
    <w:rsid w:val="00F90734"/>
    <w:rsid w:val="00F90A85"/>
    <w:rsid w:val="00F90B1D"/>
    <w:rsid w:val="00F923B6"/>
    <w:rsid w:val="00F95607"/>
    <w:rsid w:val="00F96532"/>
    <w:rsid w:val="00F968C0"/>
    <w:rsid w:val="00F96E4F"/>
    <w:rsid w:val="00FA256F"/>
    <w:rsid w:val="00FA2C0C"/>
    <w:rsid w:val="00FA3EFB"/>
    <w:rsid w:val="00FA48B3"/>
    <w:rsid w:val="00FA6D6D"/>
    <w:rsid w:val="00FA70A8"/>
    <w:rsid w:val="00FA790E"/>
    <w:rsid w:val="00FA7A71"/>
    <w:rsid w:val="00FA7AB3"/>
    <w:rsid w:val="00FA7D98"/>
    <w:rsid w:val="00FB0036"/>
    <w:rsid w:val="00FB096E"/>
    <w:rsid w:val="00FB1A9A"/>
    <w:rsid w:val="00FB1B90"/>
    <w:rsid w:val="00FB2B07"/>
    <w:rsid w:val="00FB2F67"/>
    <w:rsid w:val="00FB34D4"/>
    <w:rsid w:val="00FB4279"/>
    <w:rsid w:val="00FB46AF"/>
    <w:rsid w:val="00FB5788"/>
    <w:rsid w:val="00FB5B31"/>
    <w:rsid w:val="00FC03AB"/>
    <w:rsid w:val="00FC052A"/>
    <w:rsid w:val="00FC19BD"/>
    <w:rsid w:val="00FC1B66"/>
    <w:rsid w:val="00FC1E43"/>
    <w:rsid w:val="00FC3081"/>
    <w:rsid w:val="00FC3B4A"/>
    <w:rsid w:val="00FC47FA"/>
    <w:rsid w:val="00FC4C69"/>
    <w:rsid w:val="00FC578A"/>
    <w:rsid w:val="00FC623E"/>
    <w:rsid w:val="00FC6586"/>
    <w:rsid w:val="00FC6C16"/>
    <w:rsid w:val="00FC77D2"/>
    <w:rsid w:val="00FC7DD6"/>
    <w:rsid w:val="00FD00EA"/>
    <w:rsid w:val="00FD0879"/>
    <w:rsid w:val="00FD12E2"/>
    <w:rsid w:val="00FD1ED9"/>
    <w:rsid w:val="00FD2007"/>
    <w:rsid w:val="00FD34AA"/>
    <w:rsid w:val="00FD47CF"/>
    <w:rsid w:val="00FD4CFA"/>
    <w:rsid w:val="00FD5D2A"/>
    <w:rsid w:val="00FD5E6F"/>
    <w:rsid w:val="00FD65DB"/>
    <w:rsid w:val="00FE05D2"/>
    <w:rsid w:val="00FE15F0"/>
    <w:rsid w:val="00FE2210"/>
    <w:rsid w:val="00FE2436"/>
    <w:rsid w:val="00FE292A"/>
    <w:rsid w:val="00FE67DF"/>
    <w:rsid w:val="00FE750F"/>
    <w:rsid w:val="00FE7587"/>
    <w:rsid w:val="00FE7AFB"/>
    <w:rsid w:val="00FE7DE6"/>
    <w:rsid w:val="00FF0268"/>
    <w:rsid w:val="00FF04A6"/>
    <w:rsid w:val="00FF3E21"/>
    <w:rsid w:val="00FF4F7E"/>
    <w:rsid w:val="00FF65EE"/>
    <w:rsid w:val="00FF66E2"/>
    <w:rsid w:val="00FF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6BC9B"/>
  <w15:docId w15:val="{6AA644A3-2F74-4EEA-BAC6-84251953B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2B0"/>
    <w:pPr>
      <w:spacing w:line="360" w:lineRule="auto"/>
      <w:ind w:firstLine="851"/>
      <w:jc w:val="both"/>
    </w:pPr>
    <w:rPr>
      <w:szCs w:val="22"/>
      <w:lang w:eastAsia="en-US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4595E"/>
    <w:pPr>
      <w:keepNext/>
      <w:keepLines/>
      <w:spacing w:before="240" w:after="240"/>
      <w:ind w:firstLine="0"/>
      <w:jc w:val="left"/>
      <w:outlineLvl w:val="0"/>
    </w:pPr>
    <w:rPr>
      <w:rFonts w:ascii="Cambria" w:eastAsia="Times New Roman" w:hAnsi="Cambria"/>
      <w:b/>
      <w:bCs/>
      <w:i/>
      <w:sz w:val="32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FE2436"/>
    <w:pPr>
      <w:keepNext/>
      <w:keepLines/>
      <w:spacing w:before="200" w:after="240"/>
      <w:ind w:firstLine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Ttulo3">
    <w:name w:val="heading 3"/>
    <w:aliases w:val="Tabela"/>
    <w:basedOn w:val="Normal"/>
    <w:next w:val="Normal"/>
    <w:link w:val="Ttulo3Char"/>
    <w:autoRedefine/>
    <w:uiPriority w:val="9"/>
    <w:unhideWhenUsed/>
    <w:qFormat/>
    <w:rsid w:val="00D43ADC"/>
    <w:pPr>
      <w:keepNext/>
      <w:keepLines/>
      <w:numPr>
        <w:numId w:val="4"/>
      </w:numPr>
      <w:spacing w:before="240" w:line="240" w:lineRule="auto"/>
      <w:ind w:left="0" w:hanging="11"/>
      <w:jc w:val="center"/>
      <w:outlineLvl w:val="2"/>
    </w:pPr>
    <w:rPr>
      <w:rFonts w:eastAsia="Times New Roman"/>
      <w:b/>
      <w:snapToGrid w:val="0"/>
      <w:color w:val="000000"/>
      <w:w w:val="0"/>
      <w:szCs w:val="24"/>
    </w:rPr>
  </w:style>
  <w:style w:type="paragraph" w:styleId="Ttulo4">
    <w:name w:val="heading 4"/>
    <w:aliases w:val="Wrong"/>
    <w:basedOn w:val="Normal"/>
    <w:next w:val="Normal"/>
    <w:link w:val="Ttulo4Char"/>
    <w:uiPriority w:val="9"/>
    <w:unhideWhenUsed/>
    <w:rsid w:val="004A73B2"/>
    <w:pPr>
      <w:keepNext/>
      <w:keepLines/>
      <w:numPr>
        <w:numId w:val="1"/>
      </w:numPr>
      <w:jc w:val="center"/>
      <w:outlineLvl w:val="3"/>
    </w:pPr>
    <w:rPr>
      <w:rFonts w:eastAsia="Times New Roman"/>
      <w:b/>
      <w:bCs/>
      <w:i/>
      <w:iCs/>
    </w:rPr>
  </w:style>
  <w:style w:type="paragraph" w:styleId="Ttulo5">
    <w:name w:val="heading 5"/>
    <w:aliases w:val="Figura"/>
    <w:basedOn w:val="Normal"/>
    <w:next w:val="Normal"/>
    <w:link w:val="Ttulo5Char"/>
    <w:uiPriority w:val="9"/>
    <w:unhideWhenUsed/>
    <w:qFormat/>
    <w:rsid w:val="009C3CFE"/>
    <w:pPr>
      <w:keepNext/>
      <w:keepLines/>
      <w:numPr>
        <w:numId w:val="2"/>
      </w:numPr>
      <w:spacing w:line="240" w:lineRule="auto"/>
      <w:jc w:val="center"/>
      <w:outlineLvl w:val="4"/>
    </w:pPr>
    <w:rPr>
      <w:rFonts w:eastAsia="Times New Roman"/>
      <w:b/>
      <w:i/>
    </w:rPr>
  </w:style>
  <w:style w:type="paragraph" w:styleId="Ttulo6">
    <w:name w:val="heading 6"/>
    <w:aliases w:val="Gráfico"/>
    <w:basedOn w:val="Normal"/>
    <w:next w:val="Normal"/>
    <w:link w:val="Ttulo6Char"/>
    <w:uiPriority w:val="9"/>
    <w:unhideWhenUsed/>
    <w:qFormat/>
    <w:rsid w:val="00174396"/>
    <w:pPr>
      <w:keepNext/>
      <w:keepLines/>
      <w:numPr>
        <w:numId w:val="3"/>
      </w:numPr>
      <w:spacing w:line="240" w:lineRule="auto"/>
      <w:ind w:left="0" w:firstLine="0"/>
      <w:jc w:val="center"/>
      <w:outlineLvl w:val="5"/>
    </w:pPr>
    <w:rPr>
      <w:rFonts w:eastAsia="Times New Roman"/>
      <w:b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595E"/>
    <w:rPr>
      <w:rFonts w:ascii="Cambria" w:eastAsia="Times New Roman" w:hAnsi="Cambria"/>
      <w:b/>
      <w:bCs/>
      <w:i/>
      <w:sz w:val="32"/>
      <w:szCs w:val="28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FE2436"/>
    <w:rPr>
      <w:rFonts w:ascii="Cambria" w:eastAsia="Times New Roman" w:hAnsi="Cambria"/>
      <w:b/>
      <w:bCs/>
      <w:sz w:val="28"/>
      <w:szCs w:val="26"/>
      <w:lang w:eastAsia="en-US"/>
    </w:rPr>
  </w:style>
  <w:style w:type="character" w:customStyle="1" w:styleId="Ttulo3Char">
    <w:name w:val="Título 3 Char"/>
    <w:aliases w:val="Tabela Char"/>
    <w:basedOn w:val="Fontepargpadro"/>
    <w:link w:val="Ttulo3"/>
    <w:uiPriority w:val="9"/>
    <w:rsid w:val="00D43ADC"/>
    <w:rPr>
      <w:rFonts w:eastAsia="Times New Roman"/>
      <w:b/>
      <w:snapToGrid w:val="0"/>
      <w:color w:val="000000"/>
      <w:w w:val="0"/>
      <w:szCs w:val="24"/>
      <w:lang w:eastAsia="en-US"/>
    </w:rPr>
  </w:style>
  <w:style w:type="character" w:customStyle="1" w:styleId="Ttulo4Char">
    <w:name w:val="Título 4 Char"/>
    <w:aliases w:val="Wrong Char"/>
    <w:basedOn w:val="Fontepargpadro"/>
    <w:link w:val="Ttulo4"/>
    <w:uiPriority w:val="9"/>
    <w:rsid w:val="004A73B2"/>
    <w:rPr>
      <w:rFonts w:eastAsia="Times New Roman"/>
      <w:b/>
      <w:bCs/>
      <w:i/>
      <w:iCs/>
      <w:szCs w:val="22"/>
      <w:lang w:eastAsia="en-US"/>
    </w:rPr>
  </w:style>
  <w:style w:type="character" w:customStyle="1" w:styleId="Ttulo5Char">
    <w:name w:val="Título 5 Char"/>
    <w:aliases w:val="Figura Char"/>
    <w:basedOn w:val="Fontepargpadro"/>
    <w:link w:val="Ttulo5"/>
    <w:uiPriority w:val="9"/>
    <w:rsid w:val="009C3CFE"/>
    <w:rPr>
      <w:rFonts w:eastAsia="Times New Roman"/>
      <w:b/>
      <w:i/>
      <w:szCs w:val="22"/>
      <w:lang w:eastAsia="en-US"/>
    </w:rPr>
  </w:style>
  <w:style w:type="character" w:customStyle="1" w:styleId="Ttulo6Char">
    <w:name w:val="Título 6 Char"/>
    <w:aliases w:val="Gráfico Char"/>
    <w:basedOn w:val="Fontepargpadro"/>
    <w:link w:val="Ttulo6"/>
    <w:uiPriority w:val="9"/>
    <w:rsid w:val="00174396"/>
    <w:rPr>
      <w:rFonts w:eastAsia="Times New Roman"/>
      <w:b/>
      <w:iCs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5C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5C5C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736091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2F7AF5"/>
    <w:pPr>
      <w:tabs>
        <w:tab w:val="left" w:pos="0"/>
        <w:tab w:val="left" w:pos="993"/>
        <w:tab w:val="right" w:leader="dot" w:pos="9070"/>
      </w:tabs>
      <w:spacing w:after="100" w:line="240" w:lineRule="auto"/>
      <w:ind w:firstLine="0"/>
    </w:pPr>
  </w:style>
  <w:style w:type="paragraph" w:styleId="Sumrio2">
    <w:name w:val="toc 2"/>
    <w:basedOn w:val="Normal"/>
    <w:next w:val="Normal"/>
    <w:autoRedefine/>
    <w:uiPriority w:val="39"/>
    <w:unhideWhenUsed/>
    <w:rsid w:val="00CB16B9"/>
    <w:pPr>
      <w:tabs>
        <w:tab w:val="right" w:leader="dot" w:pos="9072"/>
      </w:tabs>
      <w:spacing w:after="100"/>
      <w:ind w:left="567" w:firstLine="0"/>
    </w:pPr>
  </w:style>
  <w:style w:type="character" w:styleId="Hyperlink">
    <w:name w:val="Hyperlink"/>
    <w:basedOn w:val="Fontepargpadro"/>
    <w:uiPriority w:val="99"/>
    <w:unhideWhenUsed/>
    <w:rsid w:val="00736091"/>
    <w:rPr>
      <w:color w:val="0000FF"/>
      <w:u w:val="single"/>
    </w:rPr>
  </w:style>
  <w:style w:type="paragraph" w:styleId="PargrafodaLista">
    <w:name w:val="List Paragraph"/>
    <w:basedOn w:val="Normal"/>
    <w:link w:val="PargrafodaListaChar"/>
    <w:uiPriority w:val="99"/>
    <w:qFormat/>
    <w:rsid w:val="00C90E75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5C7963"/>
    <w:rPr>
      <w:szCs w:val="22"/>
      <w:lang w:eastAsia="en-US"/>
    </w:rPr>
  </w:style>
  <w:style w:type="paragraph" w:styleId="Ttulo">
    <w:name w:val="Title"/>
    <w:basedOn w:val="Normal"/>
    <w:next w:val="Normal"/>
    <w:link w:val="TtuloChar"/>
    <w:uiPriority w:val="10"/>
    <w:rsid w:val="00E044E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044E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mrio3">
    <w:name w:val="toc 3"/>
    <w:basedOn w:val="Normal"/>
    <w:next w:val="Normal"/>
    <w:autoRedefine/>
    <w:uiPriority w:val="39"/>
    <w:unhideWhenUsed/>
    <w:rsid w:val="006223E8"/>
    <w:pPr>
      <w:spacing w:after="100"/>
      <w:ind w:left="440"/>
    </w:pPr>
  </w:style>
  <w:style w:type="paragraph" w:styleId="Cabealho">
    <w:name w:val="header"/>
    <w:basedOn w:val="Normal"/>
    <w:link w:val="CabealhoChar"/>
    <w:uiPriority w:val="99"/>
    <w:unhideWhenUsed/>
    <w:rsid w:val="003A303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303A"/>
  </w:style>
  <w:style w:type="paragraph" w:styleId="Rodap">
    <w:name w:val="footer"/>
    <w:basedOn w:val="Normal"/>
    <w:link w:val="RodapChar"/>
    <w:uiPriority w:val="99"/>
    <w:unhideWhenUsed/>
    <w:rsid w:val="003A303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303A"/>
  </w:style>
  <w:style w:type="paragraph" w:styleId="Sumrio4">
    <w:name w:val="toc 4"/>
    <w:basedOn w:val="Normal"/>
    <w:next w:val="Normal"/>
    <w:autoRedefine/>
    <w:uiPriority w:val="39"/>
    <w:unhideWhenUsed/>
    <w:rsid w:val="00047EE4"/>
    <w:pPr>
      <w:spacing w:after="100"/>
      <w:ind w:left="660"/>
    </w:pPr>
  </w:style>
  <w:style w:type="paragraph" w:styleId="SemEspaamento">
    <w:name w:val="No Spacing"/>
    <w:uiPriority w:val="1"/>
    <w:rsid w:val="001C14A6"/>
    <w:pPr>
      <w:ind w:firstLine="567"/>
      <w:jc w:val="both"/>
    </w:pPr>
    <w:rPr>
      <w:sz w:val="22"/>
      <w:szCs w:val="22"/>
      <w:lang w:eastAsia="en-US"/>
    </w:rPr>
  </w:style>
  <w:style w:type="paragraph" w:styleId="CitaoIntensa">
    <w:name w:val="Intense Quote"/>
    <w:basedOn w:val="Normal"/>
    <w:next w:val="Normal"/>
    <w:link w:val="CitaoIntensaChar"/>
    <w:uiPriority w:val="30"/>
    <w:rsid w:val="004A73B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73B2"/>
    <w:rPr>
      <w:b/>
      <w:bCs/>
      <w:i/>
      <w:iCs/>
      <w:color w:val="4F81BD"/>
    </w:rPr>
  </w:style>
  <w:style w:type="paragraph" w:styleId="Sumrio5">
    <w:name w:val="toc 5"/>
    <w:basedOn w:val="Normal"/>
    <w:next w:val="Normal"/>
    <w:autoRedefine/>
    <w:uiPriority w:val="39"/>
    <w:unhideWhenUsed/>
    <w:rsid w:val="000A4DD5"/>
    <w:pPr>
      <w:spacing w:after="100" w:line="276" w:lineRule="auto"/>
      <w:ind w:left="880" w:firstLine="0"/>
      <w:jc w:val="left"/>
    </w:pPr>
    <w:rPr>
      <w:rFonts w:eastAsia="Times New Roman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0A4DD5"/>
    <w:pPr>
      <w:spacing w:after="100" w:line="276" w:lineRule="auto"/>
      <w:ind w:left="1100" w:firstLine="0"/>
      <w:jc w:val="left"/>
    </w:pPr>
    <w:rPr>
      <w:rFonts w:eastAsia="Times New Roman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0A4DD5"/>
    <w:pPr>
      <w:spacing w:after="100" w:line="276" w:lineRule="auto"/>
      <w:ind w:left="1320" w:firstLine="0"/>
      <w:jc w:val="left"/>
    </w:pPr>
    <w:rPr>
      <w:rFonts w:eastAsia="Times New Roman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0A4DD5"/>
    <w:pPr>
      <w:spacing w:after="100" w:line="276" w:lineRule="auto"/>
      <w:ind w:left="1540" w:firstLine="0"/>
      <w:jc w:val="left"/>
    </w:pPr>
    <w:rPr>
      <w:rFonts w:eastAsia="Times New Roman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0A4DD5"/>
    <w:pPr>
      <w:spacing w:after="100" w:line="276" w:lineRule="auto"/>
      <w:ind w:left="1760" w:firstLine="0"/>
      <w:jc w:val="left"/>
    </w:pPr>
    <w:rPr>
      <w:rFonts w:eastAsia="Times New Roman"/>
      <w:lang w:eastAsia="pt-BR"/>
    </w:rPr>
  </w:style>
  <w:style w:type="character" w:customStyle="1" w:styleId="CorpoDissertaoChar1">
    <w:name w:val="Corpo Dissertação Char1"/>
    <w:basedOn w:val="Fontepargpadro"/>
    <w:link w:val="CorpoDissertao"/>
    <w:rsid w:val="00F80D32"/>
    <w:rPr>
      <w:rFonts w:ascii="Arial" w:hAnsi="Arial"/>
      <w:sz w:val="24"/>
      <w:szCs w:val="24"/>
      <w:lang w:val="pt-BR" w:eastAsia="pt-BR" w:bidi="ar-SA"/>
    </w:rPr>
  </w:style>
  <w:style w:type="paragraph" w:customStyle="1" w:styleId="CorpoDissertao">
    <w:name w:val="Corpo Dissertação"/>
    <w:link w:val="CorpoDissertaoChar1"/>
    <w:rsid w:val="00F80D32"/>
    <w:pPr>
      <w:spacing w:after="240" w:line="360" w:lineRule="auto"/>
      <w:jc w:val="both"/>
    </w:pPr>
    <w:rPr>
      <w:rFonts w:ascii="Arial" w:hAnsi="Arial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B6267A"/>
    <w:rPr>
      <w:color w:val="808080"/>
    </w:rPr>
  </w:style>
  <w:style w:type="paragraph" w:styleId="Bibliografia">
    <w:name w:val="Bibliography"/>
    <w:basedOn w:val="Normal"/>
    <w:next w:val="Normal"/>
    <w:uiPriority w:val="37"/>
    <w:unhideWhenUsed/>
    <w:rsid w:val="00571447"/>
  </w:style>
  <w:style w:type="paragraph" w:customStyle="1" w:styleId="Default">
    <w:name w:val="Default"/>
    <w:rsid w:val="00C21430"/>
    <w:pPr>
      <w:autoSpaceDE w:val="0"/>
      <w:autoSpaceDN w:val="0"/>
      <w:adjustRightInd w:val="0"/>
    </w:pPr>
    <w:rPr>
      <w:rFonts w:ascii="Wingdings" w:hAnsi="Wingdings" w:cs="Wingdings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54742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/>
      <w:sz w:val="24"/>
      <w:szCs w:val="24"/>
      <w:lang w:eastAsia="pt-BR"/>
    </w:rPr>
  </w:style>
  <w:style w:type="character" w:styleId="CitaoHTML">
    <w:name w:val="HTML Cite"/>
    <w:basedOn w:val="Fontepargpadro"/>
    <w:uiPriority w:val="99"/>
    <w:semiHidden/>
    <w:unhideWhenUsed/>
    <w:rsid w:val="00A62512"/>
    <w:rPr>
      <w:i/>
      <w:iCs/>
    </w:rPr>
  </w:style>
  <w:style w:type="character" w:customStyle="1" w:styleId="cit-name-surname">
    <w:name w:val="cit-name-surname"/>
    <w:basedOn w:val="Fontepargpadro"/>
    <w:rsid w:val="00A62512"/>
  </w:style>
  <w:style w:type="character" w:customStyle="1" w:styleId="apple-converted-space">
    <w:name w:val="apple-converted-space"/>
    <w:basedOn w:val="Fontepargpadro"/>
    <w:rsid w:val="00A62512"/>
  </w:style>
  <w:style w:type="character" w:customStyle="1" w:styleId="cit-pub-date">
    <w:name w:val="cit-pub-date"/>
    <w:basedOn w:val="Fontepargpadro"/>
    <w:rsid w:val="00A62512"/>
  </w:style>
  <w:style w:type="character" w:customStyle="1" w:styleId="cit-source">
    <w:name w:val="cit-source"/>
    <w:basedOn w:val="Fontepargpadro"/>
    <w:rsid w:val="00A62512"/>
  </w:style>
  <w:style w:type="character" w:customStyle="1" w:styleId="cit-publ-loc">
    <w:name w:val="cit-publ-loc"/>
    <w:basedOn w:val="Fontepargpadro"/>
    <w:rsid w:val="00A62512"/>
  </w:style>
  <w:style w:type="character" w:customStyle="1" w:styleId="cit-publ-name">
    <w:name w:val="cit-publ-name"/>
    <w:basedOn w:val="Fontepargpadro"/>
    <w:rsid w:val="00A62512"/>
  </w:style>
  <w:style w:type="character" w:styleId="nfase">
    <w:name w:val="Emphasis"/>
    <w:basedOn w:val="Fontepargpadro"/>
    <w:uiPriority w:val="20"/>
    <w:qFormat/>
    <w:rsid w:val="00E40C39"/>
    <w:rPr>
      <w:i/>
      <w:iCs/>
    </w:rPr>
  </w:style>
  <w:style w:type="character" w:styleId="Forte">
    <w:name w:val="Strong"/>
    <w:basedOn w:val="Fontepargpadro"/>
    <w:uiPriority w:val="22"/>
    <w:qFormat/>
    <w:rsid w:val="00E40C39"/>
    <w:rPr>
      <w:b/>
      <w:bCs/>
    </w:rPr>
  </w:style>
  <w:style w:type="character" w:customStyle="1" w:styleId="font461">
    <w:name w:val="font461"/>
    <w:basedOn w:val="Fontepargpadro"/>
    <w:rsid w:val="008F6FEE"/>
    <w:rPr>
      <w:rFonts w:ascii="Calibri" w:hAnsi="Calibri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font61">
    <w:name w:val="font61"/>
    <w:basedOn w:val="Fontepargpadro"/>
    <w:rsid w:val="008F6FEE"/>
    <w:rPr>
      <w:rFonts w:ascii="Calibri" w:hAnsi="Calibri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styleId="MenoPendente">
    <w:name w:val="Unresolved Mention"/>
    <w:basedOn w:val="Fontepargpadro"/>
    <w:uiPriority w:val="99"/>
    <w:semiHidden/>
    <w:unhideWhenUsed/>
    <w:rsid w:val="00FD5E6F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E2354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3547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3547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354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3547"/>
    <w:rPr>
      <w:b/>
      <w:bCs/>
      <w:lang w:eastAsia="en-US"/>
    </w:rPr>
  </w:style>
  <w:style w:type="paragraph" w:customStyle="1" w:styleId="Titulo3">
    <w:name w:val="Titulo 3"/>
    <w:basedOn w:val="Ttulo2"/>
    <w:link w:val="Titulo3Char"/>
    <w:qFormat/>
    <w:rsid w:val="00BA4C71"/>
    <w:rPr>
      <w:sz w:val="24"/>
    </w:rPr>
  </w:style>
  <w:style w:type="character" w:customStyle="1" w:styleId="Titulo3Char">
    <w:name w:val="Titulo 3 Char"/>
    <w:basedOn w:val="Ttulo2Char"/>
    <w:link w:val="Titulo3"/>
    <w:rsid w:val="00BA4C71"/>
    <w:rPr>
      <w:rFonts w:ascii="Cambria" w:eastAsia="Times New Roman" w:hAnsi="Cambria"/>
      <w:b/>
      <w:bCs/>
      <w:sz w:val="24"/>
      <w:szCs w:val="26"/>
      <w:lang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281CC8"/>
    <w:rPr>
      <w:color w:val="954F72"/>
      <w:u w:val="single"/>
    </w:rPr>
  </w:style>
  <w:style w:type="paragraph" w:customStyle="1" w:styleId="msonormal0">
    <w:name w:val="msonormal"/>
    <w:basedOn w:val="Normal"/>
    <w:rsid w:val="00281CC8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281CC8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/>
      <w:szCs w:val="20"/>
      <w:lang w:eastAsia="pt-BR"/>
    </w:rPr>
  </w:style>
  <w:style w:type="paragraph" w:customStyle="1" w:styleId="xl66">
    <w:name w:val="xl66"/>
    <w:basedOn w:val="Normal"/>
    <w:rsid w:val="00281CC8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/>
      <w:b/>
      <w:bCs/>
      <w:szCs w:val="20"/>
      <w:lang w:eastAsia="pt-BR"/>
    </w:rPr>
  </w:style>
  <w:style w:type="paragraph" w:customStyle="1" w:styleId="xl67">
    <w:name w:val="xl67"/>
    <w:basedOn w:val="Normal"/>
    <w:rsid w:val="00281CC8"/>
    <w:pPr>
      <w:pBdr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/>
      <w:szCs w:val="20"/>
      <w:lang w:eastAsia="pt-BR"/>
    </w:rPr>
  </w:style>
  <w:style w:type="paragraph" w:customStyle="1" w:styleId="xl68">
    <w:name w:val="xl68"/>
    <w:basedOn w:val="Normal"/>
    <w:rsid w:val="00281CC8"/>
    <w:pPr>
      <w:pBdr>
        <w:top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/>
      <w:szCs w:val="20"/>
      <w:lang w:eastAsia="pt-BR"/>
    </w:rPr>
  </w:style>
  <w:style w:type="paragraph" w:customStyle="1" w:styleId="xl69">
    <w:name w:val="xl69"/>
    <w:basedOn w:val="Normal"/>
    <w:rsid w:val="00281CC8"/>
    <w:pPr>
      <w:pBdr>
        <w:bottom w:val="double" w:sz="6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/>
      <w:szCs w:val="20"/>
      <w:lang w:eastAsia="pt-BR"/>
    </w:rPr>
  </w:style>
  <w:style w:type="paragraph" w:customStyle="1" w:styleId="xl70">
    <w:name w:val="xl70"/>
    <w:basedOn w:val="Normal"/>
    <w:rsid w:val="00281CC8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/>
      <w:b/>
      <w:bCs/>
      <w:szCs w:val="20"/>
      <w:lang w:eastAsia="pt-BR"/>
    </w:rPr>
  </w:style>
  <w:style w:type="paragraph" w:customStyle="1" w:styleId="xl71">
    <w:name w:val="xl71"/>
    <w:basedOn w:val="Normal"/>
    <w:rsid w:val="00281CC8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/>
      <w:b/>
      <w:bCs/>
      <w:szCs w:val="20"/>
      <w:lang w:eastAsia="pt-BR"/>
    </w:rPr>
  </w:style>
  <w:style w:type="paragraph" w:customStyle="1" w:styleId="xl72">
    <w:name w:val="xl72"/>
    <w:basedOn w:val="Normal"/>
    <w:rsid w:val="00281CC8"/>
    <w:pPr>
      <w:pBdr>
        <w:top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/>
      <w:szCs w:val="20"/>
      <w:lang w:eastAsia="pt-BR"/>
    </w:rPr>
  </w:style>
  <w:style w:type="paragraph" w:customStyle="1" w:styleId="xl73">
    <w:name w:val="xl73"/>
    <w:basedOn w:val="Normal"/>
    <w:rsid w:val="00281CC8"/>
    <w:pPr>
      <w:pBdr>
        <w:bottom w:val="double" w:sz="6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/>
      <w:szCs w:val="20"/>
      <w:lang w:eastAsia="pt-BR"/>
    </w:rPr>
  </w:style>
  <w:style w:type="paragraph" w:customStyle="1" w:styleId="xl74">
    <w:name w:val="xl74"/>
    <w:basedOn w:val="Normal"/>
    <w:rsid w:val="00281CC8"/>
    <w:pP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/>
      <w:szCs w:val="20"/>
      <w:lang w:eastAsia="pt-BR"/>
    </w:rPr>
  </w:style>
  <w:style w:type="paragraph" w:customStyle="1" w:styleId="xl75">
    <w:name w:val="xl75"/>
    <w:basedOn w:val="Normal"/>
    <w:rsid w:val="00281CC8"/>
    <w:pPr>
      <w:pBdr>
        <w:top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/>
      <w:szCs w:val="20"/>
      <w:lang w:eastAsia="pt-BR"/>
    </w:rPr>
  </w:style>
  <w:style w:type="paragraph" w:customStyle="1" w:styleId="xl76">
    <w:name w:val="xl76"/>
    <w:basedOn w:val="Normal"/>
    <w:rsid w:val="00281CC8"/>
    <w:pPr>
      <w:pBdr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/>
      <w:szCs w:val="20"/>
      <w:lang w:eastAsia="pt-BR"/>
    </w:rPr>
  </w:style>
  <w:style w:type="paragraph" w:customStyle="1" w:styleId="xl77">
    <w:name w:val="xl77"/>
    <w:basedOn w:val="Normal"/>
    <w:rsid w:val="00281CC8"/>
    <w:pPr>
      <w:pBdr>
        <w:bottom w:val="double" w:sz="6" w:space="0" w:color="auto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/>
      <w:szCs w:val="20"/>
      <w:lang w:eastAsia="pt-BR"/>
    </w:rPr>
  </w:style>
  <w:style w:type="paragraph" w:customStyle="1" w:styleId="xl78">
    <w:name w:val="xl78"/>
    <w:basedOn w:val="Normal"/>
    <w:rsid w:val="00281CC8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/>
      <w:b/>
      <w:bCs/>
      <w:szCs w:val="20"/>
      <w:lang w:eastAsia="pt-BR"/>
    </w:rPr>
  </w:style>
  <w:style w:type="paragraph" w:customStyle="1" w:styleId="xl79">
    <w:name w:val="xl79"/>
    <w:basedOn w:val="Normal"/>
    <w:rsid w:val="00281CC8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/>
      <w:szCs w:val="20"/>
      <w:lang w:eastAsia="pt-BR"/>
    </w:rPr>
  </w:style>
  <w:style w:type="paragraph" w:customStyle="1" w:styleId="xl80">
    <w:name w:val="xl80"/>
    <w:basedOn w:val="Normal"/>
    <w:rsid w:val="00281CC8"/>
    <w:pPr>
      <w:pBdr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/>
      <w:szCs w:val="20"/>
      <w:lang w:eastAsia="pt-BR"/>
    </w:rPr>
  </w:style>
  <w:style w:type="paragraph" w:customStyle="1" w:styleId="xl81">
    <w:name w:val="xl81"/>
    <w:basedOn w:val="Normal"/>
    <w:rsid w:val="00281CC8"/>
    <w:pP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/>
      <w:szCs w:val="20"/>
      <w:lang w:eastAsia="pt-BR"/>
    </w:rPr>
  </w:style>
  <w:style w:type="paragraph" w:customStyle="1" w:styleId="xl82">
    <w:name w:val="xl82"/>
    <w:basedOn w:val="Normal"/>
    <w:rsid w:val="00281CC8"/>
    <w:pPr>
      <w:pBdr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/>
      <w:szCs w:val="20"/>
      <w:lang w:eastAsia="pt-BR"/>
    </w:rPr>
  </w:style>
  <w:style w:type="paragraph" w:customStyle="1" w:styleId="xl83">
    <w:name w:val="xl83"/>
    <w:basedOn w:val="Normal"/>
    <w:rsid w:val="00281CC8"/>
    <w:pPr>
      <w:pBdr>
        <w:top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/>
      <w:szCs w:val="20"/>
      <w:lang w:eastAsia="pt-BR"/>
    </w:rPr>
  </w:style>
  <w:style w:type="paragraph" w:customStyle="1" w:styleId="xl84">
    <w:name w:val="xl84"/>
    <w:basedOn w:val="Normal"/>
    <w:rsid w:val="00281CC8"/>
    <w:pPr>
      <w:pBdr>
        <w:bottom w:val="double" w:sz="6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/>
      <w:szCs w:val="20"/>
      <w:lang w:eastAsia="pt-BR"/>
    </w:rPr>
  </w:style>
  <w:style w:type="table" w:styleId="Tabelacomgrade">
    <w:name w:val="Table Grid"/>
    <w:basedOn w:val="Tabelanormal"/>
    <w:uiPriority w:val="59"/>
    <w:rsid w:val="004D5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054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9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22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48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8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83194">
                                      <w:marLeft w:val="0"/>
                                      <w:marRight w:val="4021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911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8" w:space="8" w:color="D2D2D2"/>
                                            <w:bottom w:val="none" w:sz="0" w:space="0" w:color="auto"/>
                                            <w:right w:val="single" w:sz="8" w:space="8" w:color="D2D2D2"/>
                                          </w:divBdr>
                                          <w:divsChild>
                                            <w:div w:id="78619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61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59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897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8091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7619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500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91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7263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8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7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93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125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6835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76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381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867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98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912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31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745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308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29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1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06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55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807978">
                                      <w:marLeft w:val="0"/>
                                      <w:marRight w:val="4021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8" w:space="8" w:color="D2D2D2"/>
                                            <w:bottom w:val="none" w:sz="0" w:space="0" w:color="auto"/>
                                            <w:right w:val="single" w:sz="8" w:space="8" w:color="D2D2D2"/>
                                          </w:divBdr>
                                          <w:divsChild>
                                            <w:div w:id="213794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58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511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368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60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13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1528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290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6022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1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annualreviews.org/doi/abs/10.1146/annurev-statistics-040220-09015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stat.columbia.edu/~gelman/book/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books.google.com.br/books?hl=pt-BR&amp;lr=&amp;id=R1n5Yrcld1UC&amp;oi=fnd&amp;pg=PR9&amp;dq=Principles+and+Practice+of+Public+Health+Surveillance&amp;ots=ShKMs5objB&amp;sig=3ZV3iCDDsMlZ2EsFBBOPpD0PRgQ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Dropbox\TRABALHO\ABG%20Consultoria%20Estat&#237;stica\ABG%20-%20Est&#225;gio\Luana\Modelo%20Relat&#243;rio%20Estat&#237;stico1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>
  <b:Source>
    <b:Tag>Hot36</b:Tag>
    <b:SourceType>ArticleInAPeriodical</b:SourceType>
    <b:Guid>{80448365-AD5D-4CCF-A7C5-F498684AF73C}</b:Guid>
    <b:Author>
      <b:Author>
        <b:NameList>
          <b:Person>
            <b:Last>Hotelling</b:Last>
            <b:First>H.</b:First>
          </b:Person>
        </b:NameList>
      </b:Author>
    </b:Author>
    <b:Title>Relations between two sets of variates</b:Title>
    <b:Year>1936</b:Year>
    <b:PeriodicalTitle>Biometrika</b:PeriodicalTitle>
    <b:Pages>321-377</b:Pages>
    <b:Volume>28</b:Volume>
    <b:RefOrder>1</b:RefOrder>
  </b:Source>
  <b:Source>
    <b:Tag>Hai091</b:Tag>
    <b:SourceType>Book</b:SourceType>
    <b:Guid>{00B4A6EA-28CC-4F13-A241-4B00712EAF10}</b:Guid>
    <b:Author>
      <b:Author>
        <b:NameList>
          <b:Person>
            <b:Last>Hair</b:Last>
            <b:First>Joseph</b:First>
            <b:Middle>F.</b:Middle>
          </b:Person>
          <b:Person>
            <b:Last>Black</b:Last>
            <b:First>Willian</b:First>
            <b:Middle>C.</b:Middle>
          </b:Person>
          <b:Person>
            <b:Last>Babin</b:Last>
            <b:First>Barry</b:First>
            <b:Middle>J.</b:Middle>
          </b:Person>
          <b:Person>
            <b:Last>Anderson</b:Last>
            <b:First>Rolph</b:First>
            <b:Middle>E.</b:Middle>
          </b:Person>
          <b:Person>
            <b:Last>Tatham</b:Last>
            <b:First>Ronald</b:First>
            <b:Middle>L.</b:Middle>
          </b:Person>
        </b:NameList>
      </b:Author>
    </b:Author>
    <b:Title>Análise Multivariada de Dados</b:Title>
    <b:Year>2009</b:Year>
    <b:City>Porto alegre</b:City>
    <b:Publisher>Bookman</b:Publisher>
    <b:RefOrder>2</b:RefOrder>
  </b:Source>
  <b:Source>
    <b:Tag>And03</b:Tag>
    <b:SourceType>Book</b:SourceType>
    <b:Guid>{7DE9D71E-F8D2-47F4-A7A6-6D61C42FEA5A}</b:Guid>
    <b:Author>
      <b:Author>
        <b:NameList>
          <b:Person>
            <b:Last>Anderson</b:Last>
            <b:First>T.</b:First>
            <b:Middle>W.</b:Middle>
          </b:Person>
        </b:NameList>
      </b:Author>
    </b:Author>
    <b:Title>An introduction to multivariate analysis</b:Title>
    <b:Year>2003</b:Year>
    <b:City>New York</b:City>
    <b:Publisher>John Wiley</b:Publisher>
    <b:RefOrder>3</b:RefOrder>
  </b:Source>
  <b:Source>
    <b:Tag>Bar41</b:Tag>
    <b:SourceType>ArticleInAPeriodical</b:SourceType>
    <b:Guid>{982D527A-EEB9-4500-B99F-0DBD145293CC}</b:Guid>
    <b:Author>
      <b:Author>
        <b:NameList>
          <b:Person>
            <b:Last>Bartlett</b:Last>
            <b:First>M.</b:First>
            <b:Middle>S.</b:Middle>
          </b:Person>
        </b:NameList>
      </b:Author>
    </b:Author>
    <b:Title>The Statistical Significance of Canonical Correlations</b:Title>
    <b:Year>1941</b:Year>
    <b:PeriodicalTitle>Biometrika</b:PeriodicalTitle>
    <b:Pages>20-32</b:Pages>
    <b:RefOrder>4</b:RefOrder>
  </b:Source>
  <b:Source>
    <b:Tag>Ste68</b:Tag>
    <b:SourceType>ArticleInAPeriodical</b:SourceType>
    <b:Guid>{FFFE0908-FCE8-418F-BB15-0C710B720888}</b:Guid>
    <b:Author>
      <b:Author>
        <b:NameList>
          <b:Person>
            <b:Last>Stewart</b:Last>
          </b:Person>
          <b:Person>
            <b:Last>Douglas</b:Last>
          </b:Person>
          <b:Person>
            <b:First>Willian</b:First>
            <b:Middle>Love</b:Middle>
          </b:Person>
        </b:NameList>
      </b:Author>
    </b:Author>
    <b:Title>A General Canonical Correlation Index</b:Title>
    <b:PeriodicalTitle>Psychological Bulletin</b:PeriodicalTitle>
    <b:Year>1968</b:Year>
    <b:Pages>63-160</b:Pages>
    <b:RefOrder>5</b:RefOrder>
  </b:Source>
  <b:Source>
    <b:Tag>Lam75</b:Tag>
    <b:SourceType>ArticleInAPeriodical</b:SourceType>
    <b:Guid>{B1156E27-7704-440B-AB6D-D9F0C09C27C0}</b:Guid>
    <b:Author>
      <b:Author>
        <b:NameList>
          <b:Person>
            <b:Last>Lambert</b:Last>
            <b:First>Z.</b:First>
          </b:Person>
          <b:Person>
            <b:Last>Durand</b:Last>
            <b:First>R.</b:First>
          </b:Person>
        </b:NameList>
      </b:Author>
    </b:Author>
    <b:Title>Some Precautions in Usings Canonical Analysis</b:Title>
    <b:PeriodicalTitle>Journal of Marketing Research</b:PeriodicalTitle>
    <b:Year>1975</b:Year>
    <b:Month>11</b:Month>
    <b:Day>12</b:Day>
    <b:Pages>75-468</b:Pages>
    <b:RefOrder>6</b:RefOrder>
  </b:Source>
  <b:Source>
    <b:Tag>Dil84</b:Tag>
    <b:SourceType>Book</b:SourceType>
    <b:Guid>{F79E0627-03AF-4109-B5A2-18514B43ACDC}</b:Guid>
    <b:Author>
      <b:Author>
        <b:NameList>
          <b:Person>
            <b:Last>Dilon</b:Last>
            <b:First>W.</b:First>
            <b:Middle>R.</b:Middle>
          </b:Person>
          <b:Person>
            <b:Last>Goldstein</b:Last>
            <b:First>M.</b:First>
          </b:Person>
        </b:NameList>
      </b:Author>
    </b:Author>
    <b:Title>Multivariate Analysis: Methods applications</b:Title>
    <b:Year>1984</b:Year>
    <b:City>New York</b:City>
    <b:Publisher>Wiley</b:Publisher>
    <b:RefOrder>7</b:RefOrder>
  </b:Source>
  <b:Source>
    <b:Tag>Min07</b:Tag>
    <b:SourceType>Book</b:SourceType>
    <b:Guid>{C313EDB3-DB01-4FE2-A935-39CF2B75B2EB}</b:Guid>
    <b:Author>
      <b:Author>
        <b:NameList>
          <b:Person>
            <b:Last>Mingoti</b:Last>
            <b:First>S.</b:First>
            <b:Middle>A.</b:Middle>
          </b:Person>
        </b:NameList>
      </b:Author>
    </b:Author>
    <b:Title>Análise de Dados Através de Métodos de Estatística Multivariada: Uma Abordagem Aplicada</b:Title>
    <b:Year>2007</b:Year>
    <b:City>Belo Horizonte</b:City>
    <b:Publisher>UFMG</b:Publisher>
    <b:RefOrder>8</b:RefOrder>
  </b:Source>
  <b:Source>
    <b:Tag>Job92</b:Tag>
    <b:SourceType>Book</b:SourceType>
    <b:Guid>{13134718-DEEF-49D0-A49D-C997149BC773}</b:Guid>
    <b:Author>
      <b:Author>
        <b:NameList>
          <b:Person>
            <b:Last>Jobson</b:Last>
            <b:First>J.</b:First>
            <b:Middle>D.</b:Middle>
          </b:Person>
        </b:NameList>
      </b:Author>
    </b:Author>
    <b:Title>Apllied Multivariate Data Analysis</b:Title>
    <b:Year>1992</b:Year>
    <b:City>New York</b:City>
    <b:Publisher>Springer</b:Publisher>
    <b:RefOrder>9</b:RefOrder>
  </b:Source>
  <b:Source>
    <b:Tag>Sne89</b:Tag>
    <b:SourceType>Book</b:SourceType>
    <b:Guid>{26081C1D-E9E1-47C7-A4E1-C7A94B7951CB}</b:Guid>
    <b:Author>
      <b:Author>
        <b:NameList>
          <b:Person>
            <b:Last>Snedecor</b:Last>
            <b:First>Cochran</b:First>
            <b:Middle>G W, William G</b:Middle>
          </b:Person>
        </b:NameList>
      </b:Author>
    </b:Author>
    <b:Title>Statistical Methods</b:Title>
    <b:Year>1989</b:Year>
    <b:City>Iowa  State</b:City>
    <b:RefOrder>10</b:RefOrder>
  </b:Source>
  <b:Source>
    <b:Tag>Bol02</b:Tag>
    <b:SourceType>ArticleInAPeriodical</b:SourceType>
    <b:Guid>{FC7BC222-E362-4883-80F4-90FFC0E99C08}</b:Guid>
    <b:Author>
      <b:Author>
        <b:NameList>
          <b:Person>
            <b:Last>Bolstad B M</b:Last>
            <b:First>Irizarry</b:First>
            <b:Middle>R A, Astrand M, Speed T P</b:Middle>
          </b:Person>
        </b:NameList>
      </b:Author>
    </b:Author>
    <b:Title>A comparison of normalization methods for high density oligonucleotide array data based on variance ead bias</b:Title>
    <b:Year>2002</b:Year>
    <b:PeriodicalTitle>Bioinformatics</b:PeriodicalTitle>
    <b:Month>9</b:Month>
    <b:Day>17</b:Day>
    <b:Pages>185-193</b:Pages>
    <b:RefOrder>11</b:RefOrder>
  </b:Source>
  <b:Source>
    <b:Tag>Har01</b:Tag>
    <b:SourceType>ArticleInAPeriodical</b:SourceType>
    <b:Guid>{0642CC78-0FB8-459A-8B08-6C7AAD32D4FD}</b:Guid>
    <b:Author>
      <b:Author>
        <b:NameList>
          <b:Person>
            <b:Last>Hartemink A</b:Last>
            <b:First>Gifford</b:First>
            <b:Middle>D, Jaakkola T, Young R</b:Middle>
          </b:Person>
        </b:NameList>
      </b:Author>
    </b:Author>
    <b:Title>Maximum likelihood estimation of optimal scaling factors for expression array normalization</b:Title>
    <b:PeriodicalTitle>Spie Bios</b:PeriodicalTitle>
    <b:Year>2001</b:Year>
    <b:RefOrder>12</b:RefOrder>
  </b:Source>
  <b:Source>
    <b:Tag>Sid06</b:Tag>
    <b:SourceType>Book</b:SourceType>
    <b:Guid>{D911B92A-F2B2-4833-A491-9420C9F6C894}</b:Guid>
    <b:Author>
      <b:Author>
        <b:NameList>
          <b:Person>
            <b:Last>Sidney S</b:Last>
            <b:First>CastellanJr</b:First>
            <b:Middle>N J</b:Middle>
          </b:Person>
        </b:NameList>
      </b:Author>
    </b:Author>
    <b:Title>estatística não-parametrica para ciências do comportamento</b:Title>
    <b:Year>2006</b:Year>
    <b:City>Porto Alegre</b:City>
    <b:Publisher>artmed</b:Publisher>
    <b:RefOrder>13</b:RefOrder>
  </b:Source>
  <b:Source>
    <b:Tag>MMi07</b:Tag>
    <b:SourceType>Book</b:SourceType>
    <b:Guid>{B4B1B774-5F77-4343-B90D-BEEC3A99213C}</b:Guid>
    <b:Author>
      <b:Author>
        <b:NameList>
          <b:Person>
            <b:Last>M</b:Last>
            <b:First>Mingoti</b:First>
            <b:Middle>A</b:Middle>
          </b:Person>
        </b:NameList>
      </b:Author>
    </b:Author>
    <b:Title>Análise de dados através de métodos de estatatística multivariada uma abordagem aplicada</b:Title>
    <b:Year>2007</b:Year>
    <b:City>Belo Horizonte</b:City>
    <b:Publisher>UFMG</b:Publisher>
    <b:RefOrder>14</b:RefOrder>
  </b:Source>
  <b:Source>
    <b:Tag>Hai09</b:Tag>
    <b:SourceType>Book</b:SourceType>
    <b:Guid>{1BF9B52B-2A4F-4208-8C39-7F56A5C0B507}</b:Guid>
    <b:Author>
      <b:Author>
        <b:NameList>
          <b:Person>
            <b:Last>Hair J F</b:Last>
            <b:First>Black</b:First>
            <b:Middle>W C, Babin B J, Anderson R E, Tatham R L</b:Middle>
          </b:Person>
        </b:NameList>
      </b:Author>
    </b:Author>
    <b:Title>Análise multivariada de dados</b:Title>
    <b:Year>2009</b:Year>
    <b:City>Porto Alegre</b:City>
    <b:Publisher>Bookman</b:Publisher>
    <b:RefOrder>15</b:RefOrder>
  </b:Source>
  <b:Source>
    <b:Tag>Sei</b:Tag>
    <b:SourceType>Report</b:SourceType>
    <b:Guid>{A2D73302-1345-40EC-BD80-876068715662}</b:Guid>
    <b:Author>
      <b:Author>
        <b:NameList>
          <b:Person>
            <b:Last>E</b:Last>
            <b:First>Seier</b:First>
          </b:Person>
        </b:NameList>
      </b:Author>
    </b:Author>
    <b:Title>Testing for normality</b:Title>
    <b:RefOrder>16</b:RefOrder>
  </b:Source>
  <b:Source>
    <b:Tag>Sha65</b:Tag>
    <b:SourceType>ArticleInAPeriodical</b:SourceType>
    <b:Guid>{079FE4C8-E442-4981-A577-431FAAA54533}</b:Guid>
    <b:Author>
      <b:Author>
        <b:NameList>
          <b:Person>
            <b:Last>Shapiro S S</b:Last>
            <b:First>Wilk</b:First>
            <b:Middle>M B</b:Middle>
          </b:Person>
        </b:NameList>
      </b:Author>
    </b:Author>
    <b:Title>An  analysis of variance test for normality</b:Title>
    <b:Year>1965</b:Year>
    <b:PeriodicalTitle>Biometrika</b:PeriodicalTitle>
    <b:Pages>591-611</b:Pages>
    <b:RefOrder>17</b:RefOrder>
  </b:Source>
  <b:Source>
    <b:Tag>Tri05</b:Tag>
    <b:SourceType>Book</b:SourceType>
    <b:Guid>{4D5078D5-C023-4DF5-AAEB-04ED18E3C07B}</b:Guid>
    <b:Author>
      <b:Author>
        <b:NameList>
          <b:Person>
            <b:Last>F</b:Last>
            <b:First>Triola</b:First>
            <b:Middle>M</b:Middle>
          </b:Person>
        </b:NameList>
      </b:Author>
    </b:Author>
    <b:Title>Introdução à Estatística</b:Title>
    <b:Year>2005</b:Year>
    <b:Publisher>LTC</b:Publisher>
    <b:RefOrder>18</b:RefOrder>
  </b:Source>
  <b:Source>
    <b:Tag>Mar05</b:Tag>
    <b:SourceType>Book</b:SourceType>
    <b:Guid>{00941F1D-B0DB-4BAD-AC00-232A0FA480C2}</b:Guid>
    <b:Author>
      <b:Author>
        <b:NameList>
          <b:Person>
            <b:Last>Triola</b:Last>
            <b:First>Mario</b:First>
            <b:Middle>F</b:Middle>
          </b:Person>
        </b:NameList>
      </b:Author>
    </b:Author>
    <b:Title>Introdução à Estatística</b:Title>
    <b:Year>2005</b:Year>
    <b:Publisher>LTC</b:Publisher>
    <b:RefOrder>19</b:RefOrder>
  </b:Source>
  <b:Source>
    <b:Tag>Sue07</b:Tag>
    <b:SourceType>Book</b:SourceType>
    <b:Guid>{369C8109-D08C-4C24-B94F-D113018D37DC}</b:Guid>
    <b:Author>
      <b:Author>
        <b:NameList>
          <b:Person>
            <b:Last>Mingoti</b:Last>
            <b:First>Sueli</b:First>
            <b:Middle>Aparecida</b:Middle>
          </b:Person>
        </b:NameList>
      </b:Author>
    </b:Author>
    <b:Title>Análise de dados atráves de métodos de estatística multivariada uma abordagem aplicada</b:Title>
    <b:Year>2007</b:Year>
    <b:City>Belo Horizonte</b:City>
    <b:Publisher>UFMG</b:Publisher>
    <b:RefOrder>20</b:RefOrder>
  </b:Source>
  <b:Source>
    <b:Tag>Sie062</b:Tag>
    <b:SourceType>Book</b:SourceType>
    <b:Guid>{26792486-D7A3-4DB7-A6A2-F8D10BA42724}</b:Guid>
    <b:Author>
      <b:Author>
        <b:NameList>
          <b:Person>
            <b:Last>Siegal</b:Last>
            <b:First>Sidney</b:First>
          </b:Person>
          <b:Person>
            <b:Last>Castellan</b:Last>
            <b:First>Jr,</b:First>
            <b:Middle>N. Jonh</b:Middle>
          </b:Person>
        </b:NameList>
      </b:Author>
    </b:Author>
    <b:Title>Estatística Não-Paramétrica para ciências do comportamento</b:Title>
    <b:Year>2006</b:Year>
    <b:City>Porto Alegre</b:City>
    <b:Publisher>Artmed</b:Publisher>
    <b:RefOrder>21</b:RefOrder>
  </b:Source>
  <b:Source>
    <b:Tag>Sie063</b:Tag>
    <b:SourceType>Book</b:SourceType>
    <b:Guid>{676E6B0A-9CEA-418E-85DB-FE439787921F}</b:Guid>
    <b:Author>
      <b:Author>
        <b:NameList>
          <b:Person>
            <b:Last>Siegal</b:Last>
            <b:First>Sidney</b:First>
          </b:Person>
          <b:Person>
            <b:Last>Castellan</b:Last>
            <b:First>Jr,</b:First>
            <b:Middle>N. John</b:Middle>
          </b:Person>
        </b:NameList>
      </b:Author>
    </b:Author>
    <b:Title>Estatística Não Paramétrica para Ciências do Comportamento</b:Title>
    <b:Year>2006</b:Year>
    <b:City>Porto Alegra</b:City>
    <b:Publisher>Artmed</b:Publisher>
    <b:RefOrder>22</b:RefOrder>
  </b:Source>
  <b:Source>
    <b:Tag>Gio09</b:Tag>
    <b:SourceType>Book</b:SourceType>
    <b:Guid>{9186C9CA-5087-4EC5-9F85-D8CFD8C60EF1}</b:Guid>
    <b:Author>
      <b:Author>
        <b:NameList>
          <b:Person>
            <b:Last>Giolo</b:Last>
            <b:First>S.</b:First>
            <b:Middle>R.</b:Middle>
          </b:Person>
        </b:NameList>
      </b:Author>
    </b:Author>
    <b:Title>Introdução à Análise de Dados Categóricos</b:Title>
    <b:Year>2009</b:Year>
    <b:RefOrder>23</b:RefOrder>
  </b:Source>
  <b:Source>
    <b:Tag>Zar</b:Tag>
    <b:SourceType>Book</b:SourceType>
    <b:Guid>{117840EF-DF77-44BA-B3D9-F93187A81FD9}</b:Guid>
    <b:Author>
      <b:Author>
        <b:NameList>
          <b:Person>
            <b:Last>Zar</b:Last>
            <b:First>J.</b:First>
            <b:Middle>H.</b:Middle>
          </b:Person>
        </b:NameList>
      </b:Author>
    </b:Author>
    <b:Title>Biostatistical Analysis</b:Title>
    <b:RefOrder>24</b:RefOrder>
  </b:Source>
  <b:Source>
    <b:Tag>Hol991</b:Tag>
    <b:SourceType>Book</b:SourceType>
    <b:Guid>{2AF57134-C23A-4AA9-8876-08511EAA3260}</b:Guid>
    <b:Author>
      <b:Author>
        <b:NameList>
          <b:Person>
            <b:Last>Hollander</b:Last>
            <b:First>Myles</b:First>
          </b:Person>
          <b:Person>
            <b:Last>Wolfe</b:Last>
            <b:First>Douglas</b:First>
            <b:Middle>A.</b:Middle>
          </b:Person>
        </b:NameList>
      </b:Author>
    </b:Author>
    <b:Title>Nonparametric Statistical Methods</b:Title>
    <b:Year>1999</b:Year>
    <b:City>New York</b:City>
    <b:Publisher>John Wiley &amp; Sons</b:Publisher>
    <b:RefOrder>25</b:RefOrder>
  </b:Source>
  <b:Source>
    <b:Tag>Coh60</b:Tag>
    <b:SourceType>JournalArticle</b:SourceType>
    <b:Guid>{38077E33-72FE-4F1E-AC0B-BE5ED2C1086B}</b:Guid>
    <b:Author>
      <b:Author>
        <b:NameList>
          <b:Person>
            <b:Last>Cohen</b:Last>
            <b:First>J.</b:First>
          </b:Person>
        </b:NameList>
      </b:Author>
    </b:Author>
    <b:Title>A coefficient of agreement for nominal scales</b:Title>
    <b:Year>1960</b:Year>
    <b:Volume>20</b:Volume>
    <b:JournalName>Educational and Psychological Measurement</b:JournalName>
    <b:Pages>37-46</b:Pages>
    <b:RefOrder>26</b:RefOrder>
  </b:Source>
  <b:Source>
    <b:Tag>Agr021</b:Tag>
    <b:SourceType>Book</b:SourceType>
    <b:Guid>{768E44E4-7B0B-42E5-A9C2-AE0A567B35D5}</b:Guid>
    <b:Author>
      <b:Author>
        <b:NameList>
          <b:Person>
            <b:Last>Agresti</b:Last>
            <b:First>A.</b:First>
          </b:Person>
        </b:NameList>
      </b:Author>
    </b:Author>
    <b:Title>Categorical data analysis</b:Title>
    <b:Year>2002</b:Year>
    <b:City>New York</b:City>
    <b:Publisher>Wiley</b:Publisher>
    <b:RefOrder>27</b:RefOrder>
  </b:Source>
  <b:Source>
    <b:Tag>Hol731</b:Tag>
    <b:SourceType>Book</b:SourceType>
    <b:Guid>{5E2F060C-DD28-41F5-AE78-6325335C09AC}</b:Guid>
    <b:Author>
      <b:Author>
        <b:NameList>
          <b:Person>
            <b:Last>Hollander</b:Last>
            <b:First>,</b:First>
            <b:Middle>Myles</b:Middle>
          </b:Person>
          <b:Person>
            <b:Last>Wolfe</b:Last>
            <b:First>Douglas</b:First>
            <b:Middle>A.</b:Middle>
          </b:Person>
        </b:NameList>
      </b:Author>
    </b:Author>
    <b:Title>Nonparametric Statistical Methods</b:Title>
    <b:Year> 1973</b:Year>
    <b:City>New York</b:City>
    <b:Publisher>John Wiley &amp; Sons</b:Publisher>
    <b:RefOrder>28</b:RefOrder>
  </b:Source>
  <b:Source>
    <b:Tag>Agr022</b:Tag>
    <b:SourceType>Book</b:SourceType>
    <b:Guid>{082B8E33-0DD9-4DB7-9610-61B2CF38A520}</b:Guid>
    <b:Author>
      <b:Author>
        <b:NameList>
          <b:Person>
            <b:Last>Agresti</b:Last>
            <b:First>A.</b:First>
          </b:Person>
        </b:NameList>
      </b:Author>
    </b:Author>
    <b:Title>Categorical data analysis</b:Title>
    <b:Year>2002</b:Year>
    <b:City>New York</b:City>
    <b:Publisher>Wiley</b:Publisher>
    <b:RefOrder>29</b:RefOrder>
  </b:Source>
  <b:Source>
    <b:Tag>Esp10</b:Tag>
    <b:SourceType>Book</b:SourceType>
    <b:Guid>{7E18167E-39E6-4B8F-AFA7-FFAC560C67C4}</b:Guid>
    <b:Author>
      <b:Author>
        <b:NameList>
          <b:Person>
            <b:Last>Esposito Vinzi</b:Last>
            <b:First>V.</b:First>
          </b:Person>
          <b:Person>
            <b:Last>Chin</b:Last>
            <b:First>W.W.</b:First>
          </b:Person>
          <b:Person>
            <b:Last>Henseler</b:Last>
            <b:First>J.</b:First>
          </b:Person>
          <b:Person>
            <b:Last>Wang</b:Last>
            <b:First>H.</b:First>
          </b:Person>
        </b:NameList>
      </b:Author>
    </b:Author>
    <b:Title>Handbook of Partial Least Squares</b:Title>
    <b:Year>2010</b:Year>
    <b:Publisher>Springer</b:Publisher>
    <b:RefOrder>30</b:RefOrder>
  </b:Source>
  <b:Source>
    <b:Tag>Arm12</b:Tag>
    <b:SourceType>ArticleInAPeriodical</b:SourceType>
    <b:Guid>{35A98BD9-6D86-4505-A087-7515B53BBBBD}</b:Guid>
    <b:Author>
      <b:Author>
        <b:NameList>
          <b:Person>
            <b:Last>Monecke</b:Last>
            <b:First>Armin</b:First>
          </b:Person>
          <b:Person>
            <b:Last>Leisch</b:Last>
            <b:First>Friedrich</b:First>
          </b:Person>
        </b:NameList>
      </b:Author>
    </b:Author>
    <b:Title>semPLS: Structural Equation Modeling Using Partial Least Squares</b:Title>
    <b:PeriodicalTitle>Journal of Statistical Software</b:PeriodicalTitle>
    <b:Year>2012</b:Year>
    <b:RefOrder>31</b:RefOrder>
  </b:Source>
  <b:Source>
    <b:Tag>San13</b:Tag>
    <b:SourceType>Book</b:SourceType>
    <b:Guid>{F4C3CA0F-0038-450F-977C-435BD85E3A1A}</b:Guid>
    <b:Author>
      <b:Author>
        <b:NameList>
          <b:Person>
            <b:Last>Sanchez</b:Last>
            <b:First>G.</b:First>
          </b:Person>
        </b:NameList>
      </b:Author>
    </b:Author>
    <b:Title>PLS Path Modeling with R</b:Title>
    <b:Year>2013</b:Year>
    <b:City>Berkeley</b:City>
    <b:Publisher>Trowchez Editions</b:Publisher>
    <b:RefOrder>32</b:RefOrder>
  </b:Source>
  <b:Source>
    <b:Tag>For81</b:Tag>
    <b:SourceType>ArticleInAPeriodical</b:SourceType>
    <b:Guid>{625A0536-B815-47B9-8890-D50A81C8163A}</b:Guid>
    <b:Author>
      <b:Author>
        <b:NameList>
          <b:Person>
            <b:Last>Fornell</b:Last>
            <b:First>C.</b:First>
          </b:Person>
          <b:Person>
            <b:Last>Larcker</b:Last>
            <b:First>DF.</b:First>
          </b:Person>
        </b:NameList>
      </b:Author>
    </b:Author>
    <b:Title>Evaluating structural equation models with unobservablevariables and measurement error</b:Title>
    <b:Year>1981</b:Year>
    <b:PeriodicalTitle>Journal of Marketing Research</b:PeriodicalTitle>
    <b:Pages>39-50</b:Pages>
    <b:RefOrder>33</b:RefOrder>
  </b:Source>
  <b:Source>
    <b:Tag>Hen09</b:Tag>
    <b:SourceType>JournalArticle</b:SourceType>
    <b:Guid>{7B172B94-22A3-4A63-AB34-8F61625A0EB0}</b:Guid>
    <b:Author>
      <b:Author>
        <b:NameList>
          <b:Person>
            <b:Last>Henseler</b:Last>
            <b:First>J</b:First>
          </b:Person>
          <b:Person>
            <b:Last>Ringle</b:Last>
            <b:First>C.M.</b:First>
          </b:Person>
          <b:Person>
            <b:Last>Sinkovics</b:Last>
            <b:First>R.R.</b:First>
          </b:Person>
        </b:NameList>
      </b:Author>
    </b:Author>
    <b:Title>The Use of Partial Least Squares Path Modeling International Marketing</b:Title>
    <b:Year>2009</b:Year>
    <b:JournalName>Advances in International Marketing</b:JournalName>
    <b:Pages>277-319</b:Pages>
    <b:RefOrder>34</b:RefOrder>
  </b:Source>
  <b:Source>
    <b:Tag>Nun94</b:Tag>
    <b:SourceType>Book</b:SourceType>
    <b:Guid>{5019EE03-49B9-4EA7-AF82-AEAE9AAEA145}</b:Guid>
    <b:Author>
      <b:Author>
        <b:NameList>
          <b:Person>
            <b:Last>Nunnaly</b:Last>
            <b:First>J.C.</b:First>
          </b:Person>
          <b:Person>
            <b:Last>Bernstein</b:Last>
            <b:First>I.</b:First>
            <b:Middle>H.</b:Middle>
          </b:Person>
        </b:NameList>
      </b:Author>
    </b:Author>
    <b:Title>Psychometric Theory</b:Title>
    <b:Year>1994</b:Year>
    <b:City>New York</b:City>
    <b:RefOrder>35</b:RefOrder>
  </b:Source>
  <b:Source>
    <b:Tag>Ten05</b:Tag>
    <b:SourceType>ArticleInAPeriodical</b:SourceType>
    <b:Guid>{CB2C497B-EEAE-4E55-8D3D-D2920ECBC3E1}</b:Guid>
    <b:Author>
      <b:Author>
        <b:NameList>
          <b:Person>
            <b:Last>Tenenhaus</b:Last>
            <b:First>M.</b:First>
          </b:Person>
          <b:Person>
            <b:Last>Vinzi</b:Last>
            <b:First>V.</b:First>
          </b:Person>
          <b:Person>
            <b:Last>Chatelin</b:Last>
            <b:First>Y.</b:First>
          </b:Person>
          <b:Person>
            <b:Last>Lauro</b:Last>
            <b:First>C.</b:First>
          </b:Person>
        </b:NameList>
      </b:Author>
    </b:Author>
    <b:Title>PLS path modeling</b:Title>
    <b:PeriodicalTitle>Computacional statistics &amp; Data Analysis</b:PeriodicalTitle>
    <b:Year>2005</b:Year>
    <b:RefOrder>36</b:RefOrder>
  </b:Source>
  <b:Source>
    <b:Tag>Hor65</b:Tag>
    <b:SourceType>ArticleInAPeriodical</b:SourceType>
    <b:Guid>{37BB4049-DF7B-4A92-9D22-3F43A2DC0DFC}</b:Guid>
    <b:Author>
      <b:Author>
        <b:NameList>
          <b:Person>
            <b:Last>Horn</b:Last>
            <b:First>J.</b:First>
            <b:Middle>L.</b:Middle>
          </b:Person>
        </b:NameList>
      </b:Author>
    </b:Author>
    <b:Title>A rationale for the number of factors in factor analysis</b:Title>
    <b:Year>1965</b:Year>
    <b:Volume>30</b:Volume>
    <b:PeriodicalTitle>Psychometrika</b:PeriodicalTitle>
    <b:RefOrder>37</b:RefOrder>
  </b:Source>
  <b:Source>
    <b:Tag>Cro512</b:Tag>
    <b:SourceType>ArticleInAPeriodical</b:SourceType>
    <b:Guid>{06D546ED-2C0B-49FF-B791-2F4FD77D22C7}</b:Guid>
    <b:Author>
      <b:Author>
        <b:NameList>
          <b:Person>
            <b:Last>Cronbach</b:Last>
            <b:First>L.J.</b:First>
          </b:Person>
        </b:NameList>
      </b:Author>
    </b:Author>
    <b:Title>Coefficient alpha and the internal structure of tests</b:Title>
    <b:PeriodicalTitle>Psychometrika</b:PeriodicalTitle>
    <b:Year>1951</b:Year>
    <b:Volume>16</b:Volume>
    <b:RefOrder>38</b:RefOrder>
  </b:Source>
  <b:Source>
    <b:Tag>Chi98</b:Tag>
    <b:SourceType>ArticleInAPeriodical</b:SourceType>
    <b:Guid>{0DE7AED3-AA3B-4043-9C45-F9FB5DF0E073}</b:Guid>
    <b:Title>The partial least squares approach for structural equation modeling. in G. A.Marcoulides (Ed.)</b:Title>
    <b:Year>1998</b:Year>
    <b:City>London</b:City>
    <b:Publisher>Lawrence Erlbaum Associates</b:Publisher>
    <b:Author>
      <b:Author>
        <b:NameList>
          <b:Person>
            <b:Last>Chin</b:Last>
            <b:Middle>W.</b:Middle>
            <b:First>W.</b:First>
          </b:Person>
        </b:NameList>
      </b:Author>
    </b:Author>
    <b:PeriodicalTitle>Modern methods for business research</b:PeriodicalTitle>
    <b:Pages>295–236</b:Pages>
    <b:RefOrder>39</b:RefOrder>
  </b:Source>
  <b:Source>
    <b:Tag>Ama04</b:Tag>
    <b:SourceType>JournalArticle</b:SourceType>
    <b:Guid>{FAB7FB90-F93C-4AA6-8B46-3E4F12518FAC}</b:Guid>
    <b:Author>
      <b:Author>
        <b:NameList>
          <b:Person>
            <b:Last>Amato</b:Last>
            <b:First>S.</b:First>
          </b:Person>
          <b:Person>
            <b:Last>Esposito Vinzi</b:Last>
            <b:First>V.</b:First>
          </b:Person>
          <b:Person>
            <b:Last>Tenenhaus</b:Last>
            <b:First>M.</b:First>
          </b:Person>
        </b:NameList>
      </b:Author>
    </b:Author>
    <b:Title>A global goodness-of-fit index for PLS structural equation modeling</b:Title>
    <b:JournalName>Oral Communication to PLS Club, HEC School of Management</b:JournalName>
    <b:Year>2004</b:Year>
    <b:RefOrder>40</b:RefOrder>
  </b:Source>
  <b:Source>
    <b:Tag>Hos00</b:Tag>
    <b:SourceType>Book</b:SourceType>
    <b:Guid>{D6B36EAC-C11A-4C9A-8328-509F83774A09}</b:Guid>
    <b:Author>
      <b:Author>
        <b:NameList>
          <b:Person>
            <b:Last>Hosmer</b:Last>
            <b:First>David</b:First>
            <b:Middle>W.</b:Middle>
          </b:Person>
          <b:Person>
            <b:Last>Lemeshow</b:Last>
            <b:First>Stanley</b:First>
          </b:Person>
        </b:NameList>
      </b:Author>
    </b:Author>
    <b:Title>Applied Logistic Regression</b:Title>
    <b:Year>2000</b:Year>
    <b:City>New York</b:City>
    <b:Publisher>Wiley</b:Publisher>
    <b:RefOrder>2</b:RefOrder>
  </b:Source>
  <b:Source>
    <b:Tag>Wed742</b:Tag>
    <b:SourceType>ArticleInAPeriodical</b:SourceType>
    <b:Guid>{30A87311-5D6F-44D6-8110-9D7A950BA297}</b:Guid>
    <b:Author>
      <b:Author>
        <b:NameList>
          <b:Person>
            <b:Last>Wedderburn</b:Last>
            <b:First>R</b:First>
            <b:Middle>W M</b:Middle>
          </b:Person>
        </b:NameList>
      </b:Author>
    </b:Author>
    <b:Title>Quasilikelihood functions, generalized linear models and the Gauss-Newton method</b:Title>
    <b:Year>1974</b:Year>
    <b:PeriodicalTitle>Biometrika</b:PeriodicalTitle>
    <b:Pages>439–47</b:Pages>
    <b:RefOrder>1</b:RefOrder>
  </b:Source>
  <b:Source>
    <b:Tag>McC895</b:Tag>
    <b:SourceType>Book</b:SourceType>
    <b:Guid>{82194C16-E983-4DE4-8399-D036193E4EEF}</b:Guid>
    <b:Author>
      <b:Author>
        <b:NameList>
          <b:Person>
            <b:Last>McCullagh P. and Nelder</b:Last>
            <b:First>J.</b:First>
            <b:Middle>A.</b:Middle>
          </b:Person>
        </b:NameList>
      </b:Author>
    </b:Author>
    <b:Title>Generalized Linear Models. </b:Title>
    <b:Year>1989</b:Year>
    <b:City>London</b:City>
    <b:Publisher>Chapman and Hall</b:Publisher>
    <b:RefOrder>2</b:RefOrder>
  </b:Source>
  <b:Source>
    <b:Tag>Nag911</b:Tag>
    <b:SourceType>JournalArticle</b:SourceType>
    <b:Guid>{8E3224C2-C8A5-4E29-8909-186DA7E97C99}</b:Guid>
    <b:Author>
      <b:Author>
        <b:NameList>
          <b:Person>
            <b:Last>Nagelkerke</b:Last>
            <b:First>N.</b:First>
          </b:Person>
        </b:NameList>
      </b:Author>
    </b:Author>
    <b:Title>A note on a general definition of the coefficient of determination</b:Title>
    <b:JournalName>Biometrika</b:JournalName>
    <b:Year>1991</b:Year>
    <b:RefOrder>3</b:RefOrder>
  </b:Source>
  <b:Source>
    <b:Tag>Cam96</b:Tag>
    <b:SourceType>ArticleInAPeriodical</b:SourceType>
    <b:Guid>{35222B3D-7D36-428E-B6A8-2C50485DCA97}</b:Guid>
    <b:Author>
      <b:Author>
        <b:NameList>
          <b:Person>
            <b:Last>Cameron</b:Last>
            <b:First>A.C.</b:First>
          </b:Person>
          <b:Person>
            <b:Last>Windmeijer</b:Last>
            <b:First>F.A.G</b:First>
          </b:Person>
        </b:NameList>
      </b:Author>
    </b:Author>
    <b:Title>R2 measures for count data regression models with applications</b:Title>
    <b:Year>1996</b:Year>
    <b:PeriodicalTitle> J. Bus. Econom. Statist</b:PeriodicalTitle>
    <b:Pages>209–220</b:Pages>
    <b:RefOrder>4</b:RefOrder>
  </b:Source>
</b:Sources>
</file>

<file path=customXml/itemProps1.xml><?xml version="1.0" encoding="utf-8"?>
<ds:datastoreItem xmlns:ds="http://schemas.openxmlformats.org/officeDocument/2006/customXml" ds:itemID="{4C0B3703-DEEC-4008-A4BC-74AB1C90B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Relatório Estatístico1</Template>
  <TotalTime>3417</TotalTime>
  <Pages>14</Pages>
  <Words>3718</Words>
  <Characters>20081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23752</CharactersWithSpaces>
  <SharedDoc>false</SharedDoc>
  <HLinks>
    <vt:vector size="108" baseType="variant">
      <vt:variant>
        <vt:i4>7995427</vt:i4>
      </vt:variant>
      <vt:variant>
        <vt:i4>111</vt:i4>
      </vt:variant>
      <vt:variant>
        <vt:i4>0</vt:i4>
      </vt:variant>
      <vt:variant>
        <vt:i4>5</vt:i4>
      </vt:variant>
      <vt:variant>
        <vt:lpwstr>../../André/Desktop/ABG Consultoria/Clientes TC/Humberto/revisão/www.R-project.org</vt:lpwstr>
      </vt:variant>
      <vt:variant>
        <vt:lpwstr/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_Toc278565765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_Toc278565764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_Toc278565763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_Toc278565762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_Toc278565761</vt:lpwstr>
      </vt:variant>
      <vt:variant>
        <vt:i4>1441851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_Toc278565760</vt:lpwstr>
      </vt:variant>
      <vt:variant>
        <vt:i4>1376315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_Toc278565759</vt:lpwstr>
      </vt:variant>
      <vt:variant>
        <vt:i4>1376315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_Toc278565758</vt:lpwstr>
      </vt:variant>
      <vt:variant>
        <vt:i4>1376315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_Toc278565757</vt:lpwstr>
      </vt:variant>
      <vt:variant>
        <vt:i4>1376315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_Toc278565756</vt:lpwstr>
      </vt:variant>
      <vt:variant>
        <vt:i4>1376315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_Toc278565755</vt:lpwstr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_Toc278817746</vt:lpwstr>
      </vt:variant>
      <vt:variant>
        <vt:i4>1769532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_Toc278817744</vt:lpwstr>
      </vt:variant>
      <vt:variant>
        <vt:i4>1769532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_Toc278817743</vt:lpwstr>
      </vt:variant>
      <vt:variant>
        <vt:i4>1769532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_Toc278817742</vt:lpwstr>
      </vt:variant>
      <vt:variant>
        <vt:i4>1769532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_Toc278817741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_Toc278817740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Baraky</dc:creator>
  <cp:keywords/>
  <dc:description/>
  <cp:lastModifiedBy>Data Talker 01</cp:lastModifiedBy>
  <cp:revision>97</cp:revision>
  <cp:lastPrinted>2023-05-08T14:41:00Z</cp:lastPrinted>
  <dcterms:created xsi:type="dcterms:W3CDTF">2023-03-27T11:41:00Z</dcterms:created>
  <dcterms:modified xsi:type="dcterms:W3CDTF">2023-06-25T13:15:00Z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3c90f300-9972-3d7d-8d11-6244a537968b</vt:lpwstr>
  </property>
  <property fmtid="{D5CDD505-2E9C-101B-9397-08002B2CF9AE}" pid="4" name="Mendeley Citation Style_1">
    <vt:lpwstr>http://www.zotero.org/styles/associacao-brasileira-de-normas-tecnicas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7th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 6th edition</vt:lpwstr>
  </property>
  <property fmtid="{D5CDD505-2E9C-101B-9397-08002B2CF9AE}" pid="11" name="Mendeley Recent Style Id 3_1">
    <vt:lpwstr>http://www.zotero.org/styles/associacao-brasileira-de-normas-tecnicas</vt:lpwstr>
  </property>
  <property fmtid="{D5CDD505-2E9C-101B-9397-08002B2CF9AE}" pid="12" name="Mendeley Recent Style Name 3_1">
    <vt:lpwstr>Associação Brasileira de Normas Técnicas (Portuguese - Brazil)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