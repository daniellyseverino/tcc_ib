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9DCB" w14:textId="2FCB998C" w:rsidR="007776B6" w:rsidRPr="008A75E9" w:rsidRDefault="0080734E" w:rsidP="00F61D3C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0" w:name="_Toc329254352"/>
      <w:bookmarkStart w:id="1" w:name="_Toc430341767"/>
      <w:bookmarkStart w:id="2" w:name="_Toc430341841"/>
      <w:bookmarkStart w:id="3" w:name="_Toc430611378"/>
      <w:bookmarkStart w:id="4" w:name="_Toc430865202"/>
      <w:bookmarkStart w:id="5" w:name="_Toc430869151"/>
      <w:bookmarkStart w:id="6" w:name="_Toc431206432"/>
      <w:bookmarkStart w:id="7" w:name="_Toc431206499"/>
      <w:bookmarkStart w:id="8" w:name="_Toc431374636"/>
      <w:bookmarkStart w:id="9" w:name="_Toc432668340"/>
      <w:bookmarkStart w:id="10" w:name="_Toc433888308"/>
      <w:bookmarkStart w:id="11" w:name="_Toc455746053"/>
      <w:bookmarkStart w:id="12" w:name="_Toc458433388"/>
      <w:bookmarkStart w:id="13" w:name="_Toc458500636"/>
      <w:bookmarkStart w:id="14" w:name="_Toc517102575"/>
      <w:bookmarkStart w:id="15" w:name="_Toc517102728"/>
      <w:bookmarkStart w:id="16" w:name="_Toc518906835"/>
      <w:bookmarkStart w:id="17" w:name="_Toc41655650"/>
      <w:bookmarkStart w:id="18" w:name="_Toc54800893"/>
      <w:bookmarkStart w:id="19" w:name="_Toc54800959"/>
      <w:bookmarkStart w:id="20" w:name="_Toc54874220"/>
      <w:bookmarkStart w:id="21" w:name="_Toc55385755"/>
      <w:bookmarkStart w:id="22" w:name="_Toc55385882"/>
      <w:bookmarkStart w:id="23" w:name="_Toc98317331"/>
      <w:bookmarkStart w:id="24" w:name="_Toc98319192"/>
      <w:bookmarkStart w:id="25" w:name="_Toc112164388"/>
      <w:bookmarkStart w:id="26" w:name="_Toc124430277"/>
      <w:bookmarkStart w:id="27" w:name="_Toc130808186"/>
      <w:bookmarkStart w:id="28" w:name="_Toc133573045"/>
      <w:bookmarkStart w:id="29" w:name="_Toc134438255"/>
      <w:r w:rsidRPr="008A75E9">
        <w:rPr>
          <w:rFonts w:ascii="Times New Roman" w:hAnsi="Times New Roman"/>
          <w:sz w:val="28"/>
          <w:szCs w:val="28"/>
          <w:lang w:val="en-US"/>
        </w:rPr>
        <w:t>UNIVERSIDADE FEDERAL DE MINAS GERAIS</w:t>
      </w:r>
    </w:p>
    <w:p w14:paraId="45B5A9ED" w14:textId="76F2B770" w:rsidR="0080734E" w:rsidRPr="008A75E9" w:rsidRDefault="0080734E" w:rsidP="003F4C4F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 w:rsidRPr="008A75E9">
        <w:rPr>
          <w:rFonts w:ascii="Times New Roman" w:hAnsi="Times New Roman"/>
          <w:sz w:val="28"/>
          <w:szCs w:val="28"/>
          <w:lang w:val="en-US"/>
        </w:rPr>
        <w:t>INSTITUTO DE CIÊNCIAS EXATAS</w:t>
      </w:r>
    </w:p>
    <w:p w14:paraId="5CCDC489" w14:textId="5CF9A7D1" w:rsidR="0080734E" w:rsidRPr="008A75E9" w:rsidRDefault="0080734E" w:rsidP="003F4C4F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 w:rsidRPr="008A75E9">
        <w:rPr>
          <w:rFonts w:ascii="Times New Roman" w:hAnsi="Times New Roman"/>
          <w:sz w:val="28"/>
          <w:szCs w:val="28"/>
          <w:lang w:val="en-US"/>
        </w:rPr>
        <w:t>ESTATÍSTICA</w:t>
      </w:r>
    </w:p>
    <w:p w14:paraId="410EE0BC" w14:textId="77777777" w:rsidR="008A75E9" w:rsidRDefault="008A75E9" w:rsidP="003F4C4F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02D3B6A" w14:textId="77777777" w:rsidR="008A75E9" w:rsidRDefault="008A75E9" w:rsidP="003F4C4F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8E7F323" w14:textId="77777777" w:rsidR="00F61D3C" w:rsidRDefault="00F61D3C" w:rsidP="003F4C4F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179B3C9" w14:textId="72D067DB" w:rsidR="0080734E" w:rsidRPr="008A75E9" w:rsidRDefault="0080734E" w:rsidP="003F4C4F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 w:rsidRPr="008A75E9">
        <w:rPr>
          <w:rFonts w:ascii="Times New Roman" w:hAnsi="Times New Roman"/>
          <w:sz w:val="28"/>
          <w:szCs w:val="28"/>
          <w:lang w:val="en-US"/>
        </w:rPr>
        <w:t>DANIELLY SANTOS SEVERINO</w:t>
      </w:r>
    </w:p>
    <w:p w14:paraId="02C1A6D2" w14:textId="77777777" w:rsidR="008A75E9" w:rsidRDefault="008A75E9" w:rsidP="003F4C4F">
      <w:pPr>
        <w:ind w:firstLine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6928A77" w14:textId="77777777" w:rsidR="008A75E9" w:rsidRDefault="008A75E9" w:rsidP="003F4C4F">
      <w:pPr>
        <w:ind w:firstLine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B4E9FB6" w14:textId="77777777" w:rsidR="008A75E9" w:rsidRDefault="008A75E9" w:rsidP="003F4C4F">
      <w:pPr>
        <w:ind w:firstLine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FD08680" w14:textId="3ED6A397" w:rsidR="0080734E" w:rsidRDefault="0080734E" w:rsidP="003F4C4F">
      <w:pPr>
        <w:ind w:firstLine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A75E9">
        <w:rPr>
          <w:rFonts w:ascii="Times New Roman" w:hAnsi="Times New Roman"/>
          <w:b/>
          <w:bCs/>
          <w:sz w:val="28"/>
          <w:szCs w:val="28"/>
          <w:lang w:val="en-US"/>
        </w:rPr>
        <w:t>PREVISÃO DE SÉRIES EPIDEMIOLÓGICAS INCORPORANDO ATRASO NA NOTIFICAÇÃO</w:t>
      </w:r>
    </w:p>
    <w:p w14:paraId="17A07F2C" w14:textId="77777777" w:rsidR="008A75E9" w:rsidRDefault="008A75E9" w:rsidP="008A75E9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E33E690" w14:textId="77777777" w:rsidR="008A75E9" w:rsidRPr="008A75E9" w:rsidRDefault="008A75E9" w:rsidP="008A75E9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B9935E0" w14:textId="77777777" w:rsidR="008A75E9" w:rsidRDefault="008A75E9" w:rsidP="0025493A">
      <w:pPr>
        <w:rPr>
          <w:rFonts w:ascii="Times New Roman" w:hAnsi="Times New Roman"/>
          <w:sz w:val="28"/>
          <w:szCs w:val="28"/>
          <w:lang w:val="en-US"/>
        </w:rPr>
      </w:pPr>
    </w:p>
    <w:p w14:paraId="37832BA0" w14:textId="7F005BF7" w:rsidR="0080734E" w:rsidRPr="008A75E9" w:rsidRDefault="0080734E" w:rsidP="008A75E9">
      <w:pPr>
        <w:ind w:left="3960" w:firstLine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A75E9">
        <w:rPr>
          <w:rFonts w:ascii="Times New Roman" w:hAnsi="Times New Roman"/>
          <w:sz w:val="24"/>
          <w:szCs w:val="24"/>
          <w:lang w:val="en-US"/>
        </w:rPr>
        <w:t>Resumo</w:t>
      </w:r>
      <w:proofErr w:type="spellEnd"/>
      <w:r w:rsidRPr="008A75E9">
        <w:rPr>
          <w:rFonts w:ascii="Times New Roman" w:hAnsi="Times New Roman"/>
          <w:sz w:val="24"/>
          <w:szCs w:val="24"/>
          <w:lang w:val="en-US"/>
        </w:rPr>
        <w:t xml:space="preserve"> da </w:t>
      </w:r>
      <w:proofErr w:type="spellStart"/>
      <w:r w:rsidRPr="008A75E9">
        <w:rPr>
          <w:rFonts w:ascii="Times New Roman" w:hAnsi="Times New Roman"/>
          <w:sz w:val="24"/>
          <w:szCs w:val="24"/>
          <w:lang w:val="en-US"/>
        </w:rPr>
        <w:t>Monografia</w:t>
      </w:r>
      <w:proofErr w:type="spellEnd"/>
      <w:r w:rsidRPr="008A75E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A75E9">
        <w:rPr>
          <w:rFonts w:ascii="Times New Roman" w:hAnsi="Times New Roman"/>
          <w:sz w:val="24"/>
          <w:szCs w:val="24"/>
          <w:lang w:val="en-US"/>
        </w:rPr>
        <w:t>apresentado</w:t>
      </w:r>
      <w:proofErr w:type="spellEnd"/>
      <w:r w:rsidRPr="008A75E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61D3C">
        <w:rPr>
          <w:rFonts w:ascii="Times New Roman" w:hAnsi="Times New Roman"/>
          <w:sz w:val="24"/>
          <w:szCs w:val="24"/>
          <w:lang w:val="en-US"/>
        </w:rPr>
        <w:t>à</w:t>
      </w:r>
      <w:r w:rsidRPr="008A75E9">
        <w:rPr>
          <w:rFonts w:ascii="Times New Roman" w:hAnsi="Times New Roman"/>
          <w:sz w:val="24"/>
          <w:szCs w:val="24"/>
          <w:lang w:val="en-US"/>
        </w:rPr>
        <w:t xml:space="preserve"> Banca </w:t>
      </w:r>
      <w:proofErr w:type="spellStart"/>
      <w:r w:rsidRPr="008A75E9">
        <w:rPr>
          <w:rFonts w:ascii="Times New Roman" w:hAnsi="Times New Roman"/>
          <w:sz w:val="24"/>
          <w:szCs w:val="24"/>
          <w:lang w:val="en-US"/>
        </w:rPr>
        <w:t>Examinadora</w:t>
      </w:r>
      <w:proofErr w:type="spellEnd"/>
      <w:r w:rsidRPr="008A75E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8A75E9">
        <w:rPr>
          <w:rFonts w:ascii="Times New Roman" w:hAnsi="Times New Roman"/>
          <w:sz w:val="24"/>
          <w:szCs w:val="24"/>
          <w:lang w:val="en-US"/>
        </w:rPr>
        <w:t>como</w:t>
      </w:r>
      <w:proofErr w:type="spellEnd"/>
      <w:r w:rsidRPr="008A75E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A75E9">
        <w:rPr>
          <w:rFonts w:ascii="Times New Roman" w:hAnsi="Times New Roman"/>
          <w:sz w:val="24"/>
          <w:szCs w:val="24"/>
          <w:lang w:val="en-US"/>
        </w:rPr>
        <w:t>parte</w:t>
      </w:r>
      <w:proofErr w:type="spellEnd"/>
      <w:r w:rsidRPr="008A75E9">
        <w:rPr>
          <w:rFonts w:ascii="Times New Roman" w:hAnsi="Times New Roman"/>
          <w:sz w:val="24"/>
          <w:szCs w:val="24"/>
          <w:lang w:val="en-US"/>
        </w:rPr>
        <w:t xml:space="preserve"> dos </w:t>
      </w:r>
      <w:proofErr w:type="spellStart"/>
      <w:r w:rsidRPr="008A75E9">
        <w:rPr>
          <w:rFonts w:ascii="Times New Roman" w:hAnsi="Times New Roman"/>
          <w:sz w:val="24"/>
          <w:szCs w:val="24"/>
          <w:lang w:val="en-US"/>
        </w:rPr>
        <w:t>requisitos</w:t>
      </w:r>
      <w:proofErr w:type="spellEnd"/>
      <w:r w:rsidRPr="008A75E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A75E9">
        <w:rPr>
          <w:rFonts w:ascii="Times New Roman" w:hAnsi="Times New Roman"/>
          <w:sz w:val="24"/>
          <w:szCs w:val="24"/>
          <w:lang w:val="en-US"/>
        </w:rPr>
        <w:t>necessários</w:t>
      </w:r>
      <w:proofErr w:type="spellEnd"/>
      <w:r w:rsidRPr="008A75E9">
        <w:rPr>
          <w:rFonts w:ascii="Times New Roman" w:hAnsi="Times New Roman"/>
          <w:sz w:val="24"/>
          <w:szCs w:val="24"/>
          <w:lang w:val="en-US"/>
        </w:rPr>
        <w:t xml:space="preserve"> à </w:t>
      </w:r>
      <w:proofErr w:type="spellStart"/>
      <w:r w:rsidRPr="008A75E9">
        <w:rPr>
          <w:rFonts w:ascii="Times New Roman" w:hAnsi="Times New Roman"/>
          <w:sz w:val="24"/>
          <w:szCs w:val="24"/>
          <w:lang w:val="en-US"/>
        </w:rPr>
        <w:t>obtenção</w:t>
      </w:r>
      <w:proofErr w:type="spellEnd"/>
      <w:r w:rsidRPr="008A75E9">
        <w:rPr>
          <w:rFonts w:ascii="Times New Roman" w:hAnsi="Times New Roman"/>
          <w:sz w:val="24"/>
          <w:szCs w:val="24"/>
          <w:lang w:val="en-US"/>
        </w:rPr>
        <w:t xml:space="preserve"> do </w:t>
      </w:r>
      <w:proofErr w:type="spellStart"/>
      <w:r w:rsidRPr="008A75E9">
        <w:rPr>
          <w:rFonts w:ascii="Times New Roman" w:hAnsi="Times New Roman"/>
          <w:sz w:val="24"/>
          <w:szCs w:val="24"/>
          <w:lang w:val="en-US"/>
        </w:rPr>
        <w:t>título</w:t>
      </w:r>
      <w:proofErr w:type="spellEnd"/>
      <w:r w:rsidRPr="008A75E9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8A75E9">
        <w:rPr>
          <w:rFonts w:ascii="Times New Roman" w:hAnsi="Times New Roman"/>
          <w:sz w:val="24"/>
          <w:szCs w:val="24"/>
          <w:lang w:val="en-US"/>
        </w:rPr>
        <w:t>bacharel</w:t>
      </w:r>
      <w:proofErr w:type="spellEnd"/>
      <w:r w:rsidRPr="008A75E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A75E9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Pr="008A75E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A75E9">
        <w:rPr>
          <w:rFonts w:ascii="Times New Roman" w:hAnsi="Times New Roman"/>
          <w:sz w:val="24"/>
          <w:szCs w:val="24"/>
          <w:lang w:val="en-US"/>
        </w:rPr>
        <w:t>Estatística</w:t>
      </w:r>
      <w:proofErr w:type="spellEnd"/>
      <w:r w:rsidRPr="008A75E9">
        <w:rPr>
          <w:rFonts w:ascii="Times New Roman" w:hAnsi="Times New Roman"/>
          <w:sz w:val="24"/>
          <w:szCs w:val="24"/>
          <w:lang w:val="en-US"/>
        </w:rPr>
        <w:t>.</w:t>
      </w:r>
    </w:p>
    <w:p w14:paraId="28577DBB" w14:textId="14B2D530" w:rsidR="0080734E" w:rsidRPr="008A75E9" w:rsidRDefault="0080734E" w:rsidP="008A75E9">
      <w:pPr>
        <w:ind w:left="3960" w:firstLine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A75E9">
        <w:rPr>
          <w:rFonts w:ascii="Times New Roman" w:hAnsi="Times New Roman"/>
          <w:sz w:val="24"/>
          <w:szCs w:val="24"/>
          <w:lang w:val="en-US"/>
        </w:rPr>
        <w:t>Orientador</w:t>
      </w:r>
      <w:proofErr w:type="spellEnd"/>
      <w:r w:rsidRPr="008A75E9">
        <w:rPr>
          <w:rFonts w:ascii="Times New Roman" w:hAnsi="Times New Roman"/>
          <w:sz w:val="24"/>
          <w:szCs w:val="24"/>
          <w:lang w:val="en-US"/>
        </w:rPr>
        <w:t xml:space="preserve">: Dani </w:t>
      </w:r>
      <w:proofErr w:type="spellStart"/>
      <w:r w:rsidRPr="008A75E9">
        <w:rPr>
          <w:rFonts w:ascii="Times New Roman" w:hAnsi="Times New Roman"/>
          <w:sz w:val="24"/>
          <w:szCs w:val="24"/>
          <w:lang w:val="en-US"/>
        </w:rPr>
        <w:t>Gamerman</w:t>
      </w:r>
      <w:proofErr w:type="spellEnd"/>
    </w:p>
    <w:p w14:paraId="1854DEF6" w14:textId="415B0692" w:rsidR="0080734E" w:rsidRPr="008A75E9" w:rsidRDefault="0080734E" w:rsidP="008A75E9">
      <w:pPr>
        <w:ind w:left="3960" w:firstLine="0"/>
        <w:rPr>
          <w:rFonts w:ascii="Times New Roman" w:hAnsi="Times New Roman"/>
          <w:sz w:val="24"/>
          <w:szCs w:val="24"/>
          <w:lang w:val="en-US"/>
        </w:rPr>
      </w:pPr>
      <w:r w:rsidRPr="008A75E9">
        <w:rPr>
          <w:rFonts w:ascii="Times New Roman" w:hAnsi="Times New Roman"/>
          <w:sz w:val="24"/>
          <w:szCs w:val="24"/>
          <w:lang w:val="en-US"/>
        </w:rPr>
        <w:t>Co-</w:t>
      </w:r>
      <w:proofErr w:type="spellStart"/>
      <w:r w:rsidRPr="008A75E9">
        <w:rPr>
          <w:rFonts w:ascii="Times New Roman" w:hAnsi="Times New Roman"/>
          <w:sz w:val="24"/>
          <w:szCs w:val="24"/>
          <w:lang w:val="en-US"/>
        </w:rPr>
        <w:t>Orientadora</w:t>
      </w:r>
      <w:proofErr w:type="spellEnd"/>
      <w:r w:rsidRPr="008A75E9"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 w:rsidRPr="008A75E9">
        <w:rPr>
          <w:rFonts w:ascii="Times New Roman" w:hAnsi="Times New Roman"/>
          <w:sz w:val="24"/>
          <w:szCs w:val="24"/>
          <w:lang w:val="en-US"/>
        </w:rPr>
        <w:t>Izabel</w:t>
      </w:r>
      <w:proofErr w:type="spellEnd"/>
      <w:r w:rsidRPr="008A75E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A75E9">
        <w:rPr>
          <w:rFonts w:ascii="Times New Roman" w:hAnsi="Times New Roman"/>
          <w:sz w:val="24"/>
          <w:szCs w:val="24"/>
          <w:lang w:val="en-US"/>
        </w:rPr>
        <w:t>Nolau</w:t>
      </w:r>
      <w:proofErr w:type="spellEnd"/>
    </w:p>
    <w:p w14:paraId="45EA47F5" w14:textId="77777777" w:rsidR="008A75E9" w:rsidRDefault="008A75E9" w:rsidP="008A75E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91C9F79" w14:textId="77777777" w:rsidR="008A75E9" w:rsidRDefault="008A75E9" w:rsidP="008A75E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AA37F59" w14:textId="77777777" w:rsidR="008A75E9" w:rsidRDefault="008A75E9" w:rsidP="008A75E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870BE4C" w14:textId="77777777" w:rsidR="008A75E9" w:rsidRDefault="008A75E9" w:rsidP="008A75E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A1E3FFA" w14:textId="77777777" w:rsidR="008A75E9" w:rsidRDefault="008A75E9" w:rsidP="003F4C4F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E8F454C" w14:textId="77777777" w:rsidR="00F61D3C" w:rsidRDefault="00F61D3C" w:rsidP="003F4C4F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DD6D6A6" w14:textId="77777777" w:rsidR="00F61D3C" w:rsidRDefault="00F61D3C" w:rsidP="003F4C4F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764729F" w14:textId="4F6F6004" w:rsidR="0080734E" w:rsidRPr="008A75E9" w:rsidRDefault="0080734E" w:rsidP="003F4C4F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 w:rsidRPr="008A75E9">
        <w:rPr>
          <w:rFonts w:ascii="Times New Roman" w:hAnsi="Times New Roman"/>
          <w:sz w:val="28"/>
          <w:szCs w:val="28"/>
          <w:lang w:val="en-US"/>
        </w:rPr>
        <w:t>BELO HORIZONTE</w:t>
      </w:r>
    </w:p>
    <w:p w14:paraId="457FBCD4" w14:textId="52ECCDAF" w:rsidR="00E6553D" w:rsidRPr="00F61D3C" w:rsidRDefault="0080734E" w:rsidP="00F61D3C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 w:rsidRPr="008A75E9">
        <w:rPr>
          <w:rFonts w:ascii="Times New Roman" w:hAnsi="Times New Roman"/>
          <w:sz w:val="28"/>
          <w:szCs w:val="28"/>
          <w:lang w:val="en-US"/>
        </w:rPr>
        <w:t>2023</w:t>
      </w:r>
    </w:p>
    <w:p w14:paraId="2E0B9E57" w14:textId="7CC5A60A" w:rsidR="00E6553D" w:rsidRPr="008A75E9" w:rsidRDefault="00E6553D" w:rsidP="008A75E9">
      <w:pPr>
        <w:pStyle w:val="Ttulo1"/>
      </w:pPr>
      <w:bookmarkStart w:id="30" w:name="_Toc137149897"/>
      <w:proofErr w:type="spellStart"/>
      <w:r w:rsidRPr="008A75E9">
        <w:lastRenderedPageBreak/>
        <w:t>Resumo</w:t>
      </w:r>
      <w:bookmarkEnd w:id="30"/>
      <w:proofErr w:type="spellEnd"/>
    </w:p>
    <w:p w14:paraId="01BC671E" w14:textId="1893B304" w:rsidR="005768C8" w:rsidRDefault="005768C8" w:rsidP="008D54D5">
      <w:pPr>
        <w:ind w:firstLine="708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A gestão do risco de doenças infecciosas incorpora um sistema de notificação e coleta de dados que se caracteriza por estabelecer informações essenciais para monitorar a disseminação e identificar tendências das doenças. Os casos de doenças que são relatados pelos profissionais de saúde podem ser analisados através de contagens, sendo que, o número de casos comumente sofre atraso na notificação</w:t>
      </w:r>
      <w:r w:rsidR="008D54D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ou seja, casos </w:t>
      </w:r>
      <w:r w:rsidR="00DF1A70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que são </w:t>
      </w:r>
      <w:r w:rsidR="008D54D5">
        <w:rPr>
          <w:rFonts w:ascii="Times New Roman" w:hAnsi="Times New Roman"/>
          <w:bCs/>
          <w:color w:val="000000" w:themeColor="text1"/>
          <w:sz w:val="24"/>
          <w:szCs w:val="24"/>
        </w:rPr>
        <w:t>notificados após a incidência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</w:t>
      </w:r>
      <w:r w:rsidR="008D54D5">
        <w:rPr>
          <w:rFonts w:ascii="Times New Roman" w:hAnsi="Times New Roman"/>
          <w:bCs/>
          <w:color w:val="000000" w:themeColor="text1"/>
          <w:sz w:val="24"/>
          <w:szCs w:val="24"/>
        </w:rPr>
        <w:t>Portanto, os casos notificados distorcem a relação entre a incidência da doença relatada e a verdadeira incidência da doença.</w:t>
      </w:r>
      <w:r w:rsidR="008D54D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Existem diversos fatores que podem levar ao atraso na notificação como confirmação laboratorial, dificuldades de estrutura e problemas logísticos. </w:t>
      </w:r>
    </w:p>
    <w:p w14:paraId="47AC9432" w14:textId="2534675E" w:rsidR="005768C8" w:rsidRDefault="005768C8" w:rsidP="008D54D5">
      <w:pPr>
        <w:ind w:firstLine="708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O atraso na notificação de doenças infecciosas pode ter consequências significativas para a saúde pública e para a eficácia de medidas de controle. </w:t>
      </w:r>
      <w:r w:rsidR="00C54A1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Sem informações adequadas da gravidade da situação atual em relação à doença, as autoridades têm dificuldade em agir de maneira eficaz para identificar e responder adequadamente aos surtos, permitindo que a infecção entre a população aumente.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Sendo assim, é crucial corrigir a informação disponível o mais rápido possível para auxiliar a tomada de decisões</w:t>
      </w:r>
      <w:r w:rsidR="006759B8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como emissões de aviso às autoridades locais e ao público</w:t>
      </w:r>
      <w:r w:rsidR="00C54A12">
        <w:rPr>
          <w:rFonts w:ascii="Times New Roman" w:hAnsi="Times New Roman"/>
          <w:bCs/>
          <w:color w:val="000000" w:themeColor="text1"/>
          <w:sz w:val="24"/>
          <w:szCs w:val="24"/>
        </w:rPr>
        <w:t>-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alvo.</w:t>
      </w:r>
    </w:p>
    <w:p w14:paraId="7FC106FD" w14:textId="4B817826" w:rsidR="00DF1A70" w:rsidRDefault="00DF1A70" w:rsidP="00DF1A70">
      <w:pPr>
        <w:ind w:firstLine="708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Os modelos hierárquicos são uma abordagem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utilizada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para lidar com a incerteza em vários níveis dos dados. Dessa forma, as informações de cada nível podem ser compartilhadas e combinadas para obter estimativas e previsões mais precisas e robustas.</w:t>
      </w:r>
    </w:p>
    <w:p w14:paraId="2B36211B" w14:textId="77777777" w:rsidR="00DF1A70" w:rsidRDefault="00DF1A70" w:rsidP="00DF1A70">
      <w:pPr>
        <w:ind w:firstLine="708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Ao lidar com doenças infecciosas é importante que os modelos sejam capazes de gerar estimativas que recuperem a informação existente com precisão e, especialmente, construir previsões robustas. Duas abordagens podem ser utilizadas nas previsões: </w:t>
      </w:r>
      <w:proofErr w:type="spellStart"/>
      <w:r w:rsidRPr="00DC1055">
        <w:rPr>
          <w:rFonts w:ascii="Times New Roman" w:hAnsi="Times New Roman"/>
          <w:bCs/>
          <w:i/>
          <w:iCs/>
          <w:color w:val="000000" w:themeColor="text1"/>
          <w:sz w:val="24"/>
          <w:szCs w:val="24"/>
        </w:rPr>
        <w:t>Nowcasting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e </w:t>
      </w:r>
      <w:proofErr w:type="spellStart"/>
      <w:r w:rsidRPr="00DC1055">
        <w:rPr>
          <w:rFonts w:ascii="Times New Roman" w:hAnsi="Times New Roman"/>
          <w:bCs/>
          <w:i/>
          <w:iCs/>
          <w:color w:val="000000" w:themeColor="text1"/>
          <w:sz w:val="24"/>
          <w:szCs w:val="24"/>
        </w:rPr>
        <w:t>Forecasting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O </w:t>
      </w:r>
      <w:proofErr w:type="spellStart"/>
      <w:r w:rsidRPr="00DC1055">
        <w:rPr>
          <w:rFonts w:ascii="Times New Roman" w:hAnsi="Times New Roman"/>
          <w:bCs/>
          <w:i/>
          <w:iCs/>
          <w:color w:val="000000" w:themeColor="text1"/>
          <w:sz w:val="24"/>
          <w:szCs w:val="24"/>
        </w:rPr>
        <w:t>Nowcasting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abrange as previsões em tempo (quase) real, cujo foco principal é obter previsões precisas e atualizadas para o momento presente com base nos dados disponíveis. Esse procedimento é particularmente útil para o problema, uma vez que, permite o monitoramento em tempo real das doenças. Por sua vez, o </w:t>
      </w:r>
      <w:proofErr w:type="spellStart"/>
      <w:r w:rsidRPr="00285131">
        <w:rPr>
          <w:rFonts w:ascii="Times New Roman" w:hAnsi="Times New Roman"/>
          <w:bCs/>
          <w:i/>
          <w:iCs/>
          <w:color w:val="000000" w:themeColor="text1"/>
          <w:sz w:val="24"/>
          <w:szCs w:val="24"/>
        </w:rPr>
        <w:t>Forecasting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refere-se as previsões para os períodos futuros a partir do histórico disponível. Logo, trata-se de uma tentativa de prever o que pode acontecer no futuro considerando padrões e tendências observadas no passado.</w:t>
      </w:r>
    </w:p>
    <w:p w14:paraId="71B0FF7B" w14:textId="5147037A" w:rsidR="009450A3" w:rsidRDefault="008D54D5" w:rsidP="008D54D5">
      <w:pPr>
        <w:ind w:firstLine="708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Neste trabalho f</w:t>
      </w:r>
      <w:r w:rsidR="00C54A1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oram propostos modelos hierárquicos Bayesianos com duas estruturas diferentes para lidar com dados de contagem </w:t>
      </w:r>
      <w:r w:rsidR="00382862">
        <w:rPr>
          <w:rFonts w:ascii="Times New Roman" w:hAnsi="Times New Roman"/>
          <w:bCs/>
          <w:color w:val="000000" w:themeColor="text1"/>
          <w:sz w:val="24"/>
          <w:szCs w:val="24"/>
        </w:rPr>
        <w:t>como uma forma</w:t>
      </w:r>
      <w:r w:rsidR="00C54A1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flexível de corrigir o atraso nas notificações e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gerar previsões</w:t>
      </w:r>
      <w:r w:rsidR="00C54A1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quantifica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ndo</w:t>
      </w:r>
      <w:r w:rsidR="00C54A1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a incerteza associada. </w:t>
      </w:r>
      <w:r w:rsidR="006759B8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Ambos os modelos </w:t>
      </w:r>
      <w:r w:rsidR="006759B8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permitem mudanças suaves na variação temporal </w:t>
      </w:r>
      <w:r w:rsidR="009450A3">
        <w:rPr>
          <w:rFonts w:ascii="Times New Roman" w:hAnsi="Times New Roman"/>
          <w:bCs/>
          <w:color w:val="000000" w:themeColor="text1"/>
          <w:sz w:val="24"/>
          <w:szCs w:val="24"/>
        </w:rPr>
        <w:t>do número de eventos e no mecanismo de atraso.</w:t>
      </w:r>
    </w:p>
    <w:p w14:paraId="42CC07A3" w14:textId="5B3B2D53" w:rsidR="009450A3" w:rsidRDefault="009450A3" w:rsidP="00DF1A70">
      <w:pPr>
        <w:ind w:firstLine="708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Uma das estruturas dos modelos propostos considera que o mecanismo de atraso pode ser representado de forma independente para cada atraso distinto. </w:t>
      </w:r>
      <w:r w:rsidR="008D54D5">
        <w:rPr>
          <w:rFonts w:ascii="Times New Roman" w:hAnsi="Times New Roman"/>
          <w:bCs/>
          <w:color w:val="000000" w:themeColor="text1"/>
          <w:sz w:val="24"/>
          <w:szCs w:val="24"/>
        </w:rPr>
        <w:t>Logo,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cada atraso possui suas próprias especificações para os parâmetros do modelo. Em contrapartida, o modelo com mecanismo de atraso conjunto </w:t>
      </w:r>
      <w:r w:rsidR="00600248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assume que os diferentes atrasos na notificação compartilham uma estrutura linear. </w:t>
      </w:r>
      <w:r w:rsidR="0005345F">
        <w:rPr>
          <w:rFonts w:ascii="Times New Roman" w:hAnsi="Times New Roman"/>
          <w:bCs/>
          <w:color w:val="000000" w:themeColor="text1"/>
          <w:sz w:val="24"/>
          <w:szCs w:val="24"/>
        </w:rPr>
        <w:t>Sendo assim</w:t>
      </w:r>
      <w:r w:rsidR="00600248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assume-se que os atrasos </w:t>
      </w:r>
      <w:r w:rsidR="008D54D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apresentam uma relação </w:t>
      </w:r>
      <w:r w:rsidR="00DF1A70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linear </w:t>
      </w:r>
      <w:r w:rsidR="008D54D5">
        <w:rPr>
          <w:rFonts w:ascii="Times New Roman" w:hAnsi="Times New Roman"/>
          <w:bCs/>
          <w:color w:val="000000" w:themeColor="text1"/>
          <w:sz w:val="24"/>
          <w:szCs w:val="24"/>
        </w:rPr>
        <w:t>entre si</w:t>
      </w:r>
      <w:r w:rsidR="0005345F">
        <w:rPr>
          <w:rFonts w:ascii="Times New Roman" w:hAnsi="Times New Roman"/>
          <w:bCs/>
          <w:color w:val="000000" w:themeColor="text1"/>
          <w:sz w:val="24"/>
          <w:szCs w:val="24"/>
        </w:rPr>
        <w:t>. Além disso, as aproximações podem ser geradas mais rapidamente para esse modelo devido a presença de menos parâmetros.</w:t>
      </w:r>
    </w:p>
    <w:p w14:paraId="55E1D530" w14:textId="4D805CAB" w:rsidR="00190411" w:rsidRDefault="00285131" w:rsidP="008D54D5">
      <w:pPr>
        <w:ind w:firstLine="708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Os modelos propostos foram ilustrados em dados </w:t>
      </w:r>
      <w:r w:rsidR="00DF1A70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semanais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de casos de incidência de dengue no Rio de Janeiro registrados entre janeiro de 2011 e abril de 2012.</w:t>
      </w:r>
      <w:r w:rsidR="00190411" w:rsidRPr="0019041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190411">
        <w:rPr>
          <w:rFonts w:ascii="Times New Roman" w:hAnsi="Times New Roman"/>
          <w:bCs/>
          <w:color w:val="000000" w:themeColor="text1"/>
          <w:sz w:val="24"/>
          <w:szCs w:val="24"/>
        </w:rPr>
        <w:t>Além disso, o método de Monte Carlo via Cadeias de Markov (MCM</w:t>
      </w:r>
      <w:r w:rsidR="00DF1A70">
        <w:rPr>
          <w:rFonts w:ascii="Times New Roman" w:hAnsi="Times New Roman"/>
          <w:bCs/>
          <w:color w:val="000000" w:themeColor="text1"/>
          <w:sz w:val="24"/>
          <w:szCs w:val="24"/>
        </w:rPr>
        <w:t>C</w:t>
      </w:r>
      <w:r w:rsidR="00190411">
        <w:rPr>
          <w:rFonts w:ascii="Times New Roman" w:hAnsi="Times New Roman"/>
          <w:bCs/>
          <w:color w:val="000000" w:themeColor="text1"/>
          <w:sz w:val="24"/>
          <w:szCs w:val="24"/>
        </w:rPr>
        <w:t>) foi utilizado como técnica de extração de amostras para aproximar as densidades a posteriori das quantidades de interesse e a operacionalização foi realizada via STAN e R (versão 4.3.1).</w:t>
      </w:r>
    </w:p>
    <w:p w14:paraId="577469A9" w14:textId="02ADCBCA" w:rsidR="00475F9C" w:rsidRDefault="00AD5E0E" w:rsidP="008D54D5">
      <w:pPr>
        <w:ind w:firstLine="708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Para realizar o ajuste e verificar a qualidade e precisão das previsões geradas pelos modelos parte dos dados foi omitida. </w:t>
      </w:r>
      <w:r w:rsidR="00475F9C">
        <w:rPr>
          <w:rFonts w:ascii="Times New Roman" w:hAnsi="Times New Roman"/>
          <w:bCs/>
          <w:color w:val="000000" w:themeColor="text1"/>
          <w:sz w:val="24"/>
          <w:szCs w:val="24"/>
        </w:rPr>
        <w:t>Observou-se que</w:t>
      </w:r>
      <w:r w:rsidR="00615941">
        <w:rPr>
          <w:rFonts w:ascii="Times New Roman" w:hAnsi="Times New Roman"/>
          <w:bCs/>
          <w:color w:val="000000" w:themeColor="text1"/>
          <w:sz w:val="24"/>
          <w:szCs w:val="24"/>
        </w:rPr>
        <w:t>, em geral,</w:t>
      </w:r>
      <w:r w:rsidR="00475F9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o modelo com mecanismo de atraso independente apresentou estimativas e previsões ligeiramente mais precisas que o modelo com mecanismo de atraso conjunto.</w:t>
      </w:r>
      <w:r w:rsidR="0061594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Destaca-se que ambos os modelos apresentaram um desempenho satisfatório, recuperando as informações com pouco ruído. Cabe ressaltar que para o bom funcionamento do procedimento foi fundamental escolher bons valores de inicialização do MCMC.</w:t>
      </w:r>
    </w:p>
    <w:p w14:paraId="17FFA8D8" w14:textId="77777777" w:rsidR="00E073BB" w:rsidRPr="0025493A" w:rsidRDefault="00E073BB" w:rsidP="0025493A">
      <w:pPr>
        <w:ind w:firstLine="0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14:paraId="08EF4F07" w14:textId="4741C215" w:rsidR="00FC3B4A" w:rsidRPr="0025493A" w:rsidRDefault="00E6553D" w:rsidP="0025493A">
      <w:pPr>
        <w:ind w:firstLine="0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  <w:r w:rsidRPr="0025493A">
        <w:rPr>
          <w:rFonts w:ascii="Times New Roman" w:hAnsi="Times New Roman"/>
          <w:b/>
          <w:color w:val="000000" w:themeColor="text1"/>
          <w:sz w:val="24"/>
          <w:szCs w:val="24"/>
        </w:rPr>
        <w:t>Palavras-chaves</w:t>
      </w:r>
      <w:r w:rsidRPr="0025493A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: </w:t>
      </w:r>
      <w:r w:rsidR="00E63417" w:rsidRPr="0025493A">
        <w:rPr>
          <w:rFonts w:ascii="Times New Roman" w:hAnsi="Times New Roman"/>
          <w:bCs/>
          <w:color w:val="000000" w:themeColor="text1"/>
          <w:sz w:val="24"/>
          <w:szCs w:val="24"/>
        </w:rPr>
        <w:t>Estatística, i</w:t>
      </w:r>
      <w:r w:rsidRPr="0025493A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nferência </w:t>
      </w:r>
      <w:r w:rsidR="00D840AB" w:rsidRPr="0025493A">
        <w:rPr>
          <w:rFonts w:ascii="Times New Roman" w:hAnsi="Times New Roman"/>
          <w:bCs/>
          <w:color w:val="000000" w:themeColor="text1"/>
          <w:sz w:val="24"/>
          <w:szCs w:val="24"/>
        </w:rPr>
        <w:t>B</w:t>
      </w:r>
      <w:r w:rsidRPr="0025493A">
        <w:rPr>
          <w:rFonts w:ascii="Times New Roman" w:hAnsi="Times New Roman"/>
          <w:bCs/>
          <w:color w:val="000000" w:themeColor="text1"/>
          <w:sz w:val="24"/>
          <w:szCs w:val="24"/>
        </w:rPr>
        <w:t>ayesiana, séries temporais, dados de contagem, atraso na notificação,</w:t>
      </w:r>
      <w:r w:rsidR="00DF1A70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DF1A70" w:rsidRPr="00DF1A70">
        <w:rPr>
          <w:rFonts w:ascii="Times New Roman" w:hAnsi="Times New Roman"/>
          <w:bCs/>
          <w:i/>
          <w:iCs/>
          <w:color w:val="000000" w:themeColor="text1"/>
          <w:sz w:val="24"/>
          <w:szCs w:val="24"/>
        </w:rPr>
        <w:t>Nowcasting</w:t>
      </w:r>
      <w:proofErr w:type="spellEnd"/>
      <w:r w:rsidR="00DF1A70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DF1A70" w:rsidRPr="00DF1A70">
        <w:rPr>
          <w:rFonts w:ascii="Times New Roman" w:hAnsi="Times New Roman"/>
          <w:bCs/>
          <w:i/>
          <w:iCs/>
          <w:color w:val="000000" w:themeColor="text1"/>
          <w:sz w:val="24"/>
          <w:szCs w:val="24"/>
        </w:rPr>
        <w:t>Forecasting</w:t>
      </w:r>
      <w:proofErr w:type="spellEnd"/>
      <w:r w:rsidR="00DF1A70">
        <w:rPr>
          <w:rFonts w:ascii="Times New Roman" w:hAnsi="Times New Roman"/>
          <w:bCs/>
          <w:color w:val="000000" w:themeColor="text1"/>
          <w:sz w:val="24"/>
          <w:szCs w:val="24"/>
        </w:rPr>
        <w:t>,</w:t>
      </w:r>
      <w:r w:rsidRPr="0025493A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dengue.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sectPr w:rsidR="00FC3B4A" w:rsidRPr="0025493A" w:rsidSect="008A75E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1701" w:right="1134" w:bottom="1134" w:left="1701" w:header="45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F1945" w14:textId="77777777" w:rsidR="006D43E0" w:rsidRDefault="006D43E0" w:rsidP="003A303A">
      <w:pPr>
        <w:spacing w:line="240" w:lineRule="auto"/>
      </w:pPr>
      <w:r>
        <w:separator/>
      </w:r>
    </w:p>
    <w:p w14:paraId="7EF94DFF" w14:textId="77777777" w:rsidR="006D43E0" w:rsidRDefault="006D43E0"/>
  </w:endnote>
  <w:endnote w:type="continuationSeparator" w:id="0">
    <w:p w14:paraId="45F5645F" w14:textId="77777777" w:rsidR="006D43E0" w:rsidRDefault="006D43E0" w:rsidP="003A303A">
      <w:pPr>
        <w:spacing w:line="240" w:lineRule="auto"/>
      </w:pPr>
      <w:r>
        <w:continuationSeparator/>
      </w:r>
    </w:p>
    <w:p w14:paraId="72186EC5" w14:textId="77777777" w:rsidR="006D43E0" w:rsidRDefault="006D4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548"/>
      <w:docPartObj>
        <w:docPartGallery w:val="Page Numbers (Bottom of Page)"/>
        <w:docPartUnique/>
      </w:docPartObj>
    </w:sdtPr>
    <w:sdtContent>
      <w:p w14:paraId="3EF2DCD5" w14:textId="77777777" w:rsidR="00E219B3" w:rsidRPr="00C25248" w:rsidRDefault="00E219B3" w:rsidP="00CB64C5">
        <w:pPr>
          <w:pStyle w:val="Rodap"/>
          <w:ind w:firstLine="0"/>
        </w:pPr>
        <w:r>
          <w:rPr>
            <w:noProof/>
            <w:lang w:eastAsia="pt-BR"/>
          </w:rPr>
          <mc:AlternateContent>
            <mc:Choice Requires="wps">
              <w:drawing>
                <wp:anchor distT="4294967295" distB="4294967295" distL="114300" distR="114300" simplePos="0" relativeHeight="251660288" behindDoc="0" locked="0" layoutInCell="1" allowOverlap="1" wp14:anchorId="3A8D8FD2" wp14:editId="63D34726">
                  <wp:simplePos x="0" y="0"/>
                  <wp:positionH relativeFrom="margin">
                    <wp:align>center</wp:align>
                  </wp:positionH>
                  <wp:positionV relativeFrom="margin">
                    <wp:align>bottom</wp:align>
                  </wp:positionV>
                  <wp:extent cx="5400040" cy="0"/>
                  <wp:effectExtent l="0" t="0" r="29210" b="19050"/>
                  <wp:wrapSquare wrapText="bothSides"/>
                  <wp:docPr id="2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4000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shapetype w14:anchorId="7C23C96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6" type="#_x0000_t32" style="position:absolute;margin-left:0;margin-top:0;width:425.2pt;height:0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bottom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DuHQ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">
                  <w10:wrap type="square"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4F16B" w14:textId="3D3173F8" w:rsidR="00E219B3" w:rsidRPr="00C25248" w:rsidRDefault="00E219B3" w:rsidP="00C41580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E6A84" w14:textId="77777777" w:rsidR="006D43E0" w:rsidRDefault="006D43E0" w:rsidP="003A303A">
      <w:pPr>
        <w:spacing w:line="240" w:lineRule="auto"/>
      </w:pPr>
      <w:r>
        <w:separator/>
      </w:r>
    </w:p>
    <w:p w14:paraId="45F91A0D" w14:textId="77777777" w:rsidR="006D43E0" w:rsidRDefault="006D43E0"/>
  </w:footnote>
  <w:footnote w:type="continuationSeparator" w:id="0">
    <w:p w14:paraId="6191C079" w14:textId="77777777" w:rsidR="006D43E0" w:rsidRDefault="006D43E0" w:rsidP="003A303A">
      <w:pPr>
        <w:spacing w:line="240" w:lineRule="auto"/>
      </w:pPr>
      <w:r>
        <w:continuationSeparator/>
      </w:r>
    </w:p>
    <w:p w14:paraId="2F91CC35" w14:textId="77777777" w:rsidR="006D43E0" w:rsidRDefault="006D43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59A4" w14:textId="77777777" w:rsidR="00E219B3" w:rsidRDefault="00E219B3" w:rsidP="00C25248">
    <w:pPr>
      <w:pStyle w:val="Cabealho"/>
      <w:tabs>
        <w:tab w:val="clear" w:pos="4252"/>
        <w:tab w:val="clear" w:pos="8504"/>
        <w:tab w:val="left" w:pos="6985"/>
      </w:tabs>
      <w:ind w:firstLine="0"/>
      <w:rPr>
        <w:rFonts w:asciiTheme="majorHAnsi" w:hAnsiTheme="majorHAnsi" w:cstheme="minorHAnsi"/>
        <w:sz w:val="18"/>
      </w:rPr>
    </w:pPr>
  </w:p>
  <w:p w14:paraId="15BEE09E" w14:textId="77777777" w:rsidR="00E219B3" w:rsidRPr="00397DE3" w:rsidRDefault="00E219B3" w:rsidP="00C25248">
    <w:pPr>
      <w:pStyle w:val="Cabealho"/>
      <w:tabs>
        <w:tab w:val="clear" w:pos="4252"/>
        <w:tab w:val="clear" w:pos="8504"/>
        <w:tab w:val="left" w:pos="6985"/>
      </w:tabs>
      <w:ind w:firstLine="0"/>
      <w:rPr>
        <w:rFonts w:asciiTheme="majorHAnsi" w:hAnsiTheme="majorHAnsi" w:cstheme="minorHAnsi"/>
        <w:sz w:val="18"/>
      </w:rPr>
    </w:pPr>
    <w:r w:rsidRPr="00C25248">
      <w:rPr>
        <w:rFonts w:asciiTheme="majorHAnsi" w:hAnsiTheme="majorHAnsi" w:cstheme="minorHAnsi"/>
        <w:sz w:val="18"/>
      </w:rPr>
      <w:t>ABG CONSULTORIA ESTATÍSTICA</w:t>
    </w:r>
    <w:r>
      <w:rPr>
        <w:rFonts w:asciiTheme="majorHAnsi" w:hAnsiTheme="majorHAnsi" w:cstheme="minorHAnsi"/>
        <w:noProof/>
        <w:sz w:val="22"/>
        <w:lang w:eastAsia="pt-BR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 wp14:anchorId="5F58A58D" wp14:editId="66D3EEFB">
              <wp:simplePos x="0" y="0"/>
              <wp:positionH relativeFrom="margin">
                <wp:align>left</wp:align>
              </wp:positionH>
              <wp:positionV relativeFrom="margin">
                <wp:align>top</wp:align>
              </wp:positionV>
              <wp:extent cx="5400040" cy="0"/>
              <wp:effectExtent l="0" t="0" r="29210" b="19050"/>
              <wp:wrapSquare wrapText="bothSides"/>
              <wp:docPr id="4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C7EEFA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0;margin-top:0;width:425.2pt;height:0;z-index:25166848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top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kWdHgIAADw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">
              <w10:wrap type="square"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1E3D2" w14:textId="6B43BE83" w:rsidR="00E219B3" w:rsidRDefault="00E219B3" w:rsidP="00362110">
    <w:pPr>
      <w:pStyle w:val="Cabealho"/>
      <w:ind w:firstLine="0"/>
      <w:jc w:val="center"/>
      <w:rPr>
        <w:rFonts w:asciiTheme="majorHAnsi" w:hAnsiTheme="majorHAnsi"/>
        <w:sz w:val="16"/>
      </w:rPr>
    </w:pPr>
  </w:p>
  <w:p w14:paraId="1B5D1ED6" w14:textId="0B38BBD2" w:rsidR="00E219B3" w:rsidRPr="001513FF" w:rsidRDefault="00E219B3" w:rsidP="00362110">
    <w:pPr>
      <w:pStyle w:val="Cabealho"/>
      <w:ind w:firstLine="0"/>
      <w:jc w:val="center"/>
      <w:rPr>
        <w:rFonts w:asciiTheme="majorHAnsi" w:hAnsiTheme="majorHAns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D86"/>
    <w:multiLevelType w:val="hybridMultilevel"/>
    <w:tmpl w:val="9058EC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45273A"/>
    <w:multiLevelType w:val="hybridMultilevel"/>
    <w:tmpl w:val="427AB1A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E053F8"/>
    <w:multiLevelType w:val="hybridMultilevel"/>
    <w:tmpl w:val="1CA6722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78908D3"/>
    <w:multiLevelType w:val="hybridMultilevel"/>
    <w:tmpl w:val="4C50F040"/>
    <w:lvl w:ilvl="0" w:tplc="6970478E">
      <w:start w:val="1"/>
      <w:numFmt w:val="decimal"/>
      <w:pStyle w:val="Ttulo5"/>
      <w:lvlText w:val="Figura %1 -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83E4F"/>
    <w:multiLevelType w:val="hybridMultilevel"/>
    <w:tmpl w:val="F404D9BC"/>
    <w:lvl w:ilvl="0" w:tplc="7C0EC6AC">
      <w:start w:val="1"/>
      <w:numFmt w:val="decimal"/>
      <w:pStyle w:val="Ttulo3"/>
      <w:lvlText w:val="Tabela %1 -"/>
      <w:lvlJc w:val="center"/>
      <w:pPr>
        <w:ind w:left="720" w:hanging="360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B5D7A"/>
    <w:multiLevelType w:val="hybridMultilevel"/>
    <w:tmpl w:val="C20A983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82B33A5"/>
    <w:multiLevelType w:val="hybridMultilevel"/>
    <w:tmpl w:val="39B8978E"/>
    <w:lvl w:ilvl="0" w:tplc="2DDA4D62">
      <w:start w:val="1"/>
      <w:numFmt w:val="decimal"/>
      <w:pStyle w:val="Ttulo4"/>
      <w:lvlText w:val="Figura %1 -"/>
      <w:lvlJc w:val="left"/>
      <w:pPr>
        <w:ind w:left="36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7112" w:hanging="360"/>
      </w:pPr>
    </w:lvl>
    <w:lvl w:ilvl="2" w:tplc="0416001B" w:tentative="1">
      <w:start w:val="1"/>
      <w:numFmt w:val="lowerRoman"/>
      <w:lvlText w:val="%3."/>
      <w:lvlJc w:val="right"/>
      <w:pPr>
        <w:ind w:left="7832" w:hanging="180"/>
      </w:pPr>
    </w:lvl>
    <w:lvl w:ilvl="3" w:tplc="0416000F" w:tentative="1">
      <w:start w:val="1"/>
      <w:numFmt w:val="decimal"/>
      <w:lvlText w:val="%4."/>
      <w:lvlJc w:val="left"/>
      <w:pPr>
        <w:ind w:left="8552" w:hanging="360"/>
      </w:pPr>
    </w:lvl>
    <w:lvl w:ilvl="4" w:tplc="04160019" w:tentative="1">
      <w:start w:val="1"/>
      <w:numFmt w:val="lowerLetter"/>
      <w:lvlText w:val="%5."/>
      <w:lvlJc w:val="left"/>
      <w:pPr>
        <w:ind w:left="9272" w:hanging="360"/>
      </w:pPr>
    </w:lvl>
    <w:lvl w:ilvl="5" w:tplc="0416001B" w:tentative="1">
      <w:start w:val="1"/>
      <w:numFmt w:val="lowerRoman"/>
      <w:lvlText w:val="%6."/>
      <w:lvlJc w:val="right"/>
      <w:pPr>
        <w:ind w:left="9992" w:hanging="180"/>
      </w:pPr>
    </w:lvl>
    <w:lvl w:ilvl="6" w:tplc="0416000F" w:tentative="1">
      <w:start w:val="1"/>
      <w:numFmt w:val="decimal"/>
      <w:lvlText w:val="%7."/>
      <w:lvlJc w:val="left"/>
      <w:pPr>
        <w:ind w:left="10712" w:hanging="360"/>
      </w:pPr>
    </w:lvl>
    <w:lvl w:ilvl="7" w:tplc="04160019" w:tentative="1">
      <w:start w:val="1"/>
      <w:numFmt w:val="lowerLetter"/>
      <w:lvlText w:val="%8."/>
      <w:lvlJc w:val="left"/>
      <w:pPr>
        <w:ind w:left="11432" w:hanging="360"/>
      </w:pPr>
    </w:lvl>
    <w:lvl w:ilvl="8" w:tplc="0416001B" w:tentative="1">
      <w:start w:val="1"/>
      <w:numFmt w:val="lowerRoman"/>
      <w:lvlText w:val="%9."/>
      <w:lvlJc w:val="right"/>
      <w:pPr>
        <w:ind w:left="12152" w:hanging="180"/>
      </w:pPr>
    </w:lvl>
  </w:abstractNum>
  <w:abstractNum w:abstractNumId="7" w15:restartNumberingAfterBreak="0">
    <w:nsid w:val="2ED97F43"/>
    <w:multiLevelType w:val="hybridMultilevel"/>
    <w:tmpl w:val="251C041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0A56B6A"/>
    <w:multiLevelType w:val="hybridMultilevel"/>
    <w:tmpl w:val="0B86661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3916D61"/>
    <w:multiLevelType w:val="hybridMultilevel"/>
    <w:tmpl w:val="F5C659D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83925BA"/>
    <w:multiLevelType w:val="hybridMultilevel"/>
    <w:tmpl w:val="FF3AE6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A506033"/>
    <w:multiLevelType w:val="hybridMultilevel"/>
    <w:tmpl w:val="960A8C2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CA07CC7"/>
    <w:multiLevelType w:val="hybridMultilevel"/>
    <w:tmpl w:val="7BFE601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31A0567"/>
    <w:multiLevelType w:val="hybridMultilevel"/>
    <w:tmpl w:val="0130D19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D322A60"/>
    <w:multiLevelType w:val="hybridMultilevel"/>
    <w:tmpl w:val="03E4ADE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BE30DD"/>
    <w:multiLevelType w:val="hybridMultilevel"/>
    <w:tmpl w:val="7AAECB8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899416C"/>
    <w:multiLevelType w:val="hybridMultilevel"/>
    <w:tmpl w:val="06FC6A56"/>
    <w:lvl w:ilvl="0" w:tplc="02D88CFA">
      <w:start w:val="1"/>
      <w:numFmt w:val="decimal"/>
      <w:pStyle w:val="Ttulo6"/>
      <w:lvlText w:val="Gráfico %1 -"/>
      <w:lvlJc w:val="center"/>
      <w:pPr>
        <w:ind w:left="2913" w:hanging="360"/>
      </w:pPr>
      <w:rPr>
        <w:rFonts w:ascii="Calibri" w:hAnsi="Calibri" w:hint="default"/>
        <w:i w:val="0"/>
        <w:color w:val="auto"/>
        <w:spacing w:val="0"/>
        <w:w w:val="100"/>
        <w:position w:val="0"/>
        <w:sz w:val="20"/>
      </w:rPr>
    </w:lvl>
    <w:lvl w:ilvl="1" w:tplc="04160019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7" w15:restartNumberingAfterBreak="0">
    <w:nsid w:val="593C0B1D"/>
    <w:multiLevelType w:val="hybridMultilevel"/>
    <w:tmpl w:val="FAE0F6E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9B67192"/>
    <w:multiLevelType w:val="hybridMultilevel"/>
    <w:tmpl w:val="A302FC6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DC46528"/>
    <w:multiLevelType w:val="hybridMultilevel"/>
    <w:tmpl w:val="149CFDD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E26281B"/>
    <w:multiLevelType w:val="hybridMultilevel"/>
    <w:tmpl w:val="8FFC49C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60B0D4F"/>
    <w:multiLevelType w:val="hybridMultilevel"/>
    <w:tmpl w:val="7E68BC5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9202BBA"/>
    <w:multiLevelType w:val="hybridMultilevel"/>
    <w:tmpl w:val="759AFB8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D1B6125"/>
    <w:multiLevelType w:val="hybridMultilevel"/>
    <w:tmpl w:val="6C267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35D79"/>
    <w:multiLevelType w:val="hybridMultilevel"/>
    <w:tmpl w:val="5C1E7EA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F0A1AB0"/>
    <w:multiLevelType w:val="hybridMultilevel"/>
    <w:tmpl w:val="FB7430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96CDE"/>
    <w:multiLevelType w:val="hybridMultilevel"/>
    <w:tmpl w:val="8B00F19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372918989">
    <w:abstractNumId w:val="6"/>
  </w:num>
  <w:num w:numId="2" w16cid:durableId="1251816778">
    <w:abstractNumId w:val="3"/>
  </w:num>
  <w:num w:numId="3" w16cid:durableId="1669937331">
    <w:abstractNumId w:val="16"/>
  </w:num>
  <w:num w:numId="4" w16cid:durableId="1699624929">
    <w:abstractNumId w:val="4"/>
  </w:num>
  <w:num w:numId="5" w16cid:durableId="1063677150">
    <w:abstractNumId w:val="22"/>
  </w:num>
  <w:num w:numId="6" w16cid:durableId="1929540857">
    <w:abstractNumId w:val="23"/>
  </w:num>
  <w:num w:numId="7" w16cid:durableId="1762489958">
    <w:abstractNumId w:val="25"/>
  </w:num>
  <w:num w:numId="8" w16cid:durableId="519588398">
    <w:abstractNumId w:val="2"/>
  </w:num>
  <w:num w:numId="9" w16cid:durableId="1589536961">
    <w:abstractNumId w:val="13"/>
  </w:num>
  <w:num w:numId="10" w16cid:durableId="544488934">
    <w:abstractNumId w:val="18"/>
  </w:num>
  <w:num w:numId="11" w16cid:durableId="1378048001">
    <w:abstractNumId w:val="26"/>
  </w:num>
  <w:num w:numId="12" w16cid:durableId="1680964580">
    <w:abstractNumId w:val="20"/>
  </w:num>
  <w:num w:numId="13" w16cid:durableId="652878753">
    <w:abstractNumId w:val="12"/>
  </w:num>
  <w:num w:numId="14" w16cid:durableId="1089547910">
    <w:abstractNumId w:val="8"/>
  </w:num>
  <w:num w:numId="15" w16cid:durableId="711852972">
    <w:abstractNumId w:val="1"/>
  </w:num>
  <w:num w:numId="16" w16cid:durableId="1766919084">
    <w:abstractNumId w:val="21"/>
  </w:num>
  <w:num w:numId="17" w16cid:durableId="879899700">
    <w:abstractNumId w:val="19"/>
  </w:num>
  <w:num w:numId="18" w16cid:durableId="1916476181">
    <w:abstractNumId w:val="5"/>
  </w:num>
  <w:num w:numId="19" w16cid:durableId="1877961035">
    <w:abstractNumId w:val="11"/>
  </w:num>
  <w:num w:numId="20" w16cid:durableId="1520965163">
    <w:abstractNumId w:val="7"/>
  </w:num>
  <w:num w:numId="21" w16cid:durableId="1163471960">
    <w:abstractNumId w:val="15"/>
  </w:num>
  <w:num w:numId="22" w16cid:durableId="843591964">
    <w:abstractNumId w:val="9"/>
  </w:num>
  <w:num w:numId="23" w16cid:durableId="1145778278">
    <w:abstractNumId w:val="24"/>
  </w:num>
  <w:num w:numId="24" w16cid:durableId="1952589257">
    <w:abstractNumId w:val="14"/>
  </w:num>
  <w:num w:numId="25" w16cid:durableId="193809351">
    <w:abstractNumId w:val="17"/>
  </w:num>
  <w:num w:numId="26" w16cid:durableId="1112287407">
    <w:abstractNumId w:val="0"/>
  </w:num>
  <w:num w:numId="27" w16cid:durableId="11016799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41C"/>
    <w:rsid w:val="00000DBC"/>
    <w:rsid w:val="0000119E"/>
    <w:rsid w:val="000015EE"/>
    <w:rsid w:val="00001A52"/>
    <w:rsid w:val="00001DCC"/>
    <w:rsid w:val="0000324C"/>
    <w:rsid w:val="00005D60"/>
    <w:rsid w:val="00006003"/>
    <w:rsid w:val="00006A08"/>
    <w:rsid w:val="00011998"/>
    <w:rsid w:val="00011AD4"/>
    <w:rsid w:val="00011DB6"/>
    <w:rsid w:val="00012840"/>
    <w:rsid w:val="00012FE8"/>
    <w:rsid w:val="00013717"/>
    <w:rsid w:val="00013986"/>
    <w:rsid w:val="00013D14"/>
    <w:rsid w:val="00015991"/>
    <w:rsid w:val="00015A0C"/>
    <w:rsid w:val="00015F19"/>
    <w:rsid w:val="00016291"/>
    <w:rsid w:val="00016E4E"/>
    <w:rsid w:val="0002078A"/>
    <w:rsid w:val="00020985"/>
    <w:rsid w:val="00022F3C"/>
    <w:rsid w:val="000244C5"/>
    <w:rsid w:val="00025BED"/>
    <w:rsid w:val="00026B27"/>
    <w:rsid w:val="000271A2"/>
    <w:rsid w:val="0002754D"/>
    <w:rsid w:val="00027CB6"/>
    <w:rsid w:val="00030EA4"/>
    <w:rsid w:val="00031242"/>
    <w:rsid w:val="000312CE"/>
    <w:rsid w:val="000316C0"/>
    <w:rsid w:val="00033F61"/>
    <w:rsid w:val="000352C6"/>
    <w:rsid w:val="0003574C"/>
    <w:rsid w:val="00035A3A"/>
    <w:rsid w:val="0003691F"/>
    <w:rsid w:val="00037B0F"/>
    <w:rsid w:val="00037B5A"/>
    <w:rsid w:val="00037DD6"/>
    <w:rsid w:val="000409DB"/>
    <w:rsid w:val="00042498"/>
    <w:rsid w:val="00042A1D"/>
    <w:rsid w:val="00042FEF"/>
    <w:rsid w:val="000455FC"/>
    <w:rsid w:val="00045BF5"/>
    <w:rsid w:val="000467F5"/>
    <w:rsid w:val="00046DF4"/>
    <w:rsid w:val="00047EE4"/>
    <w:rsid w:val="00050B7E"/>
    <w:rsid w:val="000515C3"/>
    <w:rsid w:val="0005173C"/>
    <w:rsid w:val="000526D5"/>
    <w:rsid w:val="00052AD1"/>
    <w:rsid w:val="00052D7E"/>
    <w:rsid w:val="0005345F"/>
    <w:rsid w:val="00053EA6"/>
    <w:rsid w:val="00054742"/>
    <w:rsid w:val="000557CC"/>
    <w:rsid w:val="000567CA"/>
    <w:rsid w:val="000608AA"/>
    <w:rsid w:val="00061434"/>
    <w:rsid w:val="00062E05"/>
    <w:rsid w:val="000637CB"/>
    <w:rsid w:val="0006394D"/>
    <w:rsid w:val="000650CE"/>
    <w:rsid w:val="00065CFA"/>
    <w:rsid w:val="000663BC"/>
    <w:rsid w:val="0006727E"/>
    <w:rsid w:val="00067DDB"/>
    <w:rsid w:val="00070079"/>
    <w:rsid w:val="00070B89"/>
    <w:rsid w:val="0007231C"/>
    <w:rsid w:val="00072EE9"/>
    <w:rsid w:val="00073676"/>
    <w:rsid w:val="000760B7"/>
    <w:rsid w:val="0007681D"/>
    <w:rsid w:val="0007689A"/>
    <w:rsid w:val="000769E1"/>
    <w:rsid w:val="000807FF"/>
    <w:rsid w:val="00081335"/>
    <w:rsid w:val="00081344"/>
    <w:rsid w:val="000834D3"/>
    <w:rsid w:val="00083D1D"/>
    <w:rsid w:val="00084A4F"/>
    <w:rsid w:val="00084CFA"/>
    <w:rsid w:val="00084F83"/>
    <w:rsid w:val="00085108"/>
    <w:rsid w:val="00085264"/>
    <w:rsid w:val="00087858"/>
    <w:rsid w:val="0009009F"/>
    <w:rsid w:val="00091895"/>
    <w:rsid w:val="00091B33"/>
    <w:rsid w:val="000933EF"/>
    <w:rsid w:val="000949A7"/>
    <w:rsid w:val="000978A9"/>
    <w:rsid w:val="00097AA8"/>
    <w:rsid w:val="000A0749"/>
    <w:rsid w:val="000A0865"/>
    <w:rsid w:val="000A146C"/>
    <w:rsid w:val="000A1947"/>
    <w:rsid w:val="000A1B77"/>
    <w:rsid w:val="000A2374"/>
    <w:rsid w:val="000A2584"/>
    <w:rsid w:val="000A355C"/>
    <w:rsid w:val="000A38F2"/>
    <w:rsid w:val="000A416C"/>
    <w:rsid w:val="000A426C"/>
    <w:rsid w:val="000A4DD5"/>
    <w:rsid w:val="000A5609"/>
    <w:rsid w:val="000A5E13"/>
    <w:rsid w:val="000A5EDB"/>
    <w:rsid w:val="000A61DB"/>
    <w:rsid w:val="000A6EF1"/>
    <w:rsid w:val="000A6FD1"/>
    <w:rsid w:val="000A74E7"/>
    <w:rsid w:val="000A7A55"/>
    <w:rsid w:val="000A7BC0"/>
    <w:rsid w:val="000B0D53"/>
    <w:rsid w:val="000B0D94"/>
    <w:rsid w:val="000B147F"/>
    <w:rsid w:val="000B18DB"/>
    <w:rsid w:val="000B1EC9"/>
    <w:rsid w:val="000B3278"/>
    <w:rsid w:val="000B3DDF"/>
    <w:rsid w:val="000B462A"/>
    <w:rsid w:val="000B466D"/>
    <w:rsid w:val="000B4ECD"/>
    <w:rsid w:val="000B581C"/>
    <w:rsid w:val="000B58D8"/>
    <w:rsid w:val="000B63DE"/>
    <w:rsid w:val="000B6CDE"/>
    <w:rsid w:val="000B7789"/>
    <w:rsid w:val="000B7ECE"/>
    <w:rsid w:val="000C07F4"/>
    <w:rsid w:val="000C0F01"/>
    <w:rsid w:val="000C1322"/>
    <w:rsid w:val="000C1459"/>
    <w:rsid w:val="000C1955"/>
    <w:rsid w:val="000C2389"/>
    <w:rsid w:val="000C3C90"/>
    <w:rsid w:val="000C4EAA"/>
    <w:rsid w:val="000C57B5"/>
    <w:rsid w:val="000C5C44"/>
    <w:rsid w:val="000D0559"/>
    <w:rsid w:val="000D2C39"/>
    <w:rsid w:val="000D2D31"/>
    <w:rsid w:val="000D2E1F"/>
    <w:rsid w:val="000D3987"/>
    <w:rsid w:val="000D546D"/>
    <w:rsid w:val="000D6A8A"/>
    <w:rsid w:val="000D73BF"/>
    <w:rsid w:val="000D7476"/>
    <w:rsid w:val="000E0BE1"/>
    <w:rsid w:val="000E1831"/>
    <w:rsid w:val="000E1CE4"/>
    <w:rsid w:val="000E27C3"/>
    <w:rsid w:val="000E35ED"/>
    <w:rsid w:val="000E3AD8"/>
    <w:rsid w:val="000E5436"/>
    <w:rsid w:val="000E5FDF"/>
    <w:rsid w:val="000E7F0A"/>
    <w:rsid w:val="000F0C84"/>
    <w:rsid w:val="000F172E"/>
    <w:rsid w:val="000F2967"/>
    <w:rsid w:val="000F3584"/>
    <w:rsid w:val="000F5727"/>
    <w:rsid w:val="000F598B"/>
    <w:rsid w:val="000F5C17"/>
    <w:rsid w:val="000F64FC"/>
    <w:rsid w:val="000F6ACF"/>
    <w:rsid w:val="000F7550"/>
    <w:rsid w:val="001007DD"/>
    <w:rsid w:val="00101889"/>
    <w:rsid w:val="00102A7F"/>
    <w:rsid w:val="001046BE"/>
    <w:rsid w:val="00104DF9"/>
    <w:rsid w:val="00105028"/>
    <w:rsid w:val="00105643"/>
    <w:rsid w:val="00106ECF"/>
    <w:rsid w:val="001076B8"/>
    <w:rsid w:val="001101C3"/>
    <w:rsid w:val="0011048E"/>
    <w:rsid w:val="001104E4"/>
    <w:rsid w:val="0011070C"/>
    <w:rsid w:val="0011086F"/>
    <w:rsid w:val="001117BB"/>
    <w:rsid w:val="00111B1A"/>
    <w:rsid w:val="00115CD7"/>
    <w:rsid w:val="00115FB6"/>
    <w:rsid w:val="00116002"/>
    <w:rsid w:val="00116234"/>
    <w:rsid w:val="001174EF"/>
    <w:rsid w:val="001207A4"/>
    <w:rsid w:val="00121080"/>
    <w:rsid w:val="0012193A"/>
    <w:rsid w:val="00122845"/>
    <w:rsid w:val="00123A87"/>
    <w:rsid w:val="0012417D"/>
    <w:rsid w:val="00124C71"/>
    <w:rsid w:val="001250C4"/>
    <w:rsid w:val="001252E9"/>
    <w:rsid w:val="00125453"/>
    <w:rsid w:val="00125ACA"/>
    <w:rsid w:val="00126EDE"/>
    <w:rsid w:val="00130792"/>
    <w:rsid w:val="00132BB9"/>
    <w:rsid w:val="00132E71"/>
    <w:rsid w:val="00132EDA"/>
    <w:rsid w:val="001330E9"/>
    <w:rsid w:val="001331AE"/>
    <w:rsid w:val="001342D5"/>
    <w:rsid w:val="001344C5"/>
    <w:rsid w:val="00134912"/>
    <w:rsid w:val="001351AF"/>
    <w:rsid w:val="0013545F"/>
    <w:rsid w:val="00140615"/>
    <w:rsid w:val="0014063D"/>
    <w:rsid w:val="00141BE6"/>
    <w:rsid w:val="00141C3E"/>
    <w:rsid w:val="00142B96"/>
    <w:rsid w:val="00145A28"/>
    <w:rsid w:val="00145F45"/>
    <w:rsid w:val="00150089"/>
    <w:rsid w:val="001503B6"/>
    <w:rsid w:val="00150489"/>
    <w:rsid w:val="00150848"/>
    <w:rsid w:val="00150A95"/>
    <w:rsid w:val="001513FF"/>
    <w:rsid w:val="00153130"/>
    <w:rsid w:val="00153281"/>
    <w:rsid w:val="00153FE8"/>
    <w:rsid w:val="00154E46"/>
    <w:rsid w:val="00155BB0"/>
    <w:rsid w:val="001562EC"/>
    <w:rsid w:val="001564A6"/>
    <w:rsid w:val="00157382"/>
    <w:rsid w:val="00157775"/>
    <w:rsid w:val="00157FF1"/>
    <w:rsid w:val="00160463"/>
    <w:rsid w:val="00160CE8"/>
    <w:rsid w:val="00161CFE"/>
    <w:rsid w:val="00163B03"/>
    <w:rsid w:val="001640B8"/>
    <w:rsid w:val="001648B6"/>
    <w:rsid w:val="001667EA"/>
    <w:rsid w:val="00167820"/>
    <w:rsid w:val="0016785C"/>
    <w:rsid w:val="00167896"/>
    <w:rsid w:val="00171303"/>
    <w:rsid w:val="00171DA5"/>
    <w:rsid w:val="00172579"/>
    <w:rsid w:val="0017289F"/>
    <w:rsid w:val="001731D8"/>
    <w:rsid w:val="00173F62"/>
    <w:rsid w:val="00174396"/>
    <w:rsid w:val="00174411"/>
    <w:rsid w:val="00174ACA"/>
    <w:rsid w:val="0017511B"/>
    <w:rsid w:val="001755B0"/>
    <w:rsid w:val="001756E9"/>
    <w:rsid w:val="001774D1"/>
    <w:rsid w:val="0018048D"/>
    <w:rsid w:val="00180DFF"/>
    <w:rsid w:val="00181536"/>
    <w:rsid w:val="00181FB8"/>
    <w:rsid w:val="001825A0"/>
    <w:rsid w:val="00183821"/>
    <w:rsid w:val="00183C55"/>
    <w:rsid w:val="00183EBC"/>
    <w:rsid w:val="0018471F"/>
    <w:rsid w:val="001852F2"/>
    <w:rsid w:val="00185C32"/>
    <w:rsid w:val="001879FC"/>
    <w:rsid w:val="00190411"/>
    <w:rsid w:val="001904C7"/>
    <w:rsid w:val="00190DF6"/>
    <w:rsid w:val="00192810"/>
    <w:rsid w:val="00193E01"/>
    <w:rsid w:val="00194127"/>
    <w:rsid w:val="00194639"/>
    <w:rsid w:val="00194678"/>
    <w:rsid w:val="0019500B"/>
    <w:rsid w:val="0019592C"/>
    <w:rsid w:val="00195DC5"/>
    <w:rsid w:val="0019624E"/>
    <w:rsid w:val="00196989"/>
    <w:rsid w:val="00197154"/>
    <w:rsid w:val="001973D6"/>
    <w:rsid w:val="00197E88"/>
    <w:rsid w:val="001A0518"/>
    <w:rsid w:val="001A41E1"/>
    <w:rsid w:val="001A4479"/>
    <w:rsid w:val="001A5197"/>
    <w:rsid w:val="001A5B72"/>
    <w:rsid w:val="001B274E"/>
    <w:rsid w:val="001B3344"/>
    <w:rsid w:val="001B36A0"/>
    <w:rsid w:val="001B4432"/>
    <w:rsid w:val="001B4F74"/>
    <w:rsid w:val="001B53A0"/>
    <w:rsid w:val="001B5939"/>
    <w:rsid w:val="001B632D"/>
    <w:rsid w:val="001B6374"/>
    <w:rsid w:val="001B7B38"/>
    <w:rsid w:val="001C03D8"/>
    <w:rsid w:val="001C0696"/>
    <w:rsid w:val="001C07A8"/>
    <w:rsid w:val="001C0927"/>
    <w:rsid w:val="001C0E7B"/>
    <w:rsid w:val="001C14A6"/>
    <w:rsid w:val="001C610B"/>
    <w:rsid w:val="001C6552"/>
    <w:rsid w:val="001C669B"/>
    <w:rsid w:val="001C6B28"/>
    <w:rsid w:val="001C7A3F"/>
    <w:rsid w:val="001D073B"/>
    <w:rsid w:val="001D0ECE"/>
    <w:rsid w:val="001D19F1"/>
    <w:rsid w:val="001D21A1"/>
    <w:rsid w:val="001D2297"/>
    <w:rsid w:val="001D2EF4"/>
    <w:rsid w:val="001D36C7"/>
    <w:rsid w:val="001D3A60"/>
    <w:rsid w:val="001D5A33"/>
    <w:rsid w:val="001D6C9F"/>
    <w:rsid w:val="001D755A"/>
    <w:rsid w:val="001E016B"/>
    <w:rsid w:val="001E09C8"/>
    <w:rsid w:val="001E0D15"/>
    <w:rsid w:val="001E23F7"/>
    <w:rsid w:val="001E2E98"/>
    <w:rsid w:val="001E333F"/>
    <w:rsid w:val="001E6534"/>
    <w:rsid w:val="001E6D07"/>
    <w:rsid w:val="001E715F"/>
    <w:rsid w:val="001E7B6A"/>
    <w:rsid w:val="001F0D62"/>
    <w:rsid w:val="001F1BAD"/>
    <w:rsid w:val="001F4A3D"/>
    <w:rsid w:val="001F5189"/>
    <w:rsid w:val="001F737F"/>
    <w:rsid w:val="001F775E"/>
    <w:rsid w:val="00200643"/>
    <w:rsid w:val="00201149"/>
    <w:rsid w:val="0020181E"/>
    <w:rsid w:val="002019D5"/>
    <w:rsid w:val="00202864"/>
    <w:rsid w:val="0020299D"/>
    <w:rsid w:val="0020389D"/>
    <w:rsid w:val="00204DAB"/>
    <w:rsid w:val="0020521C"/>
    <w:rsid w:val="002058C2"/>
    <w:rsid w:val="0020727F"/>
    <w:rsid w:val="00207B95"/>
    <w:rsid w:val="00211602"/>
    <w:rsid w:val="00212808"/>
    <w:rsid w:val="00212A24"/>
    <w:rsid w:val="0021459E"/>
    <w:rsid w:val="00214690"/>
    <w:rsid w:val="00214989"/>
    <w:rsid w:val="00215CCA"/>
    <w:rsid w:val="00216331"/>
    <w:rsid w:val="00216DC3"/>
    <w:rsid w:val="00220DB9"/>
    <w:rsid w:val="00221A39"/>
    <w:rsid w:val="00222958"/>
    <w:rsid w:val="00222FA6"/>
    <w:rsid w:val="00223901"/>
    <w:rsid w:val="002252E6"/>
    <w:rsid w:val="002256F1"/>
    <w:rsid w:val="00225F8B"/>
    <w:rsid w:val="002265C9"/>
    <w:rsid w:val="002267AB"/>
    <w:rsid w:val="00226CA5"/>
    <w:rsid w:val="00227285"/>
    <w:rsid w:val="00227582"/>
    <w:rsid w:val="00227F09"/>
    <w:rsid w:val="00230534"/>
    <w:rsid w:val="0023099E"/>
    <w:rsid w:val="00231AFD"/>
    <w:rsid w:val="00231C6C"/>
    <w:rsid w:val="0023211A"/>
    <w:rsid w:val="00233874"/>
    <w:rsid w:val="00233D13"/>
    <w:rsid w:val="00233F73"/>
    <w:rsid w:val="002350DB"/>
    <w:rsid w:val="002360A8"/>
    <w:rsid w:val="00237508"/>
    <w:rsid w:val="00237649"/>
    <w:rsid w:val="00240B5C"/>
    <w:rsid w:val="00240EB9"/>
    <w:rsid w:val="002421C9"/>
    <w:rsid w:val="002423B2"/>
    <w:rsid w:val="002423DB"/>
    <w:rsid w:val="00242CF0"/>
    <w:rsid w:val="00242D06"/>
    <w:rsid w:val="00242FA0"/>
    <w:rsid w:val="00243CF3"/>
    <w:rsid w:val="0024496F"/>
    <w:rsid w:val="00246DBD"/>
    <w:rsid w:val="00246EB7"/>
    <w:rsid w:val="00247523"/>
    <w:rsid w:val="002475B2"/>
    <w:rsid w:val="00247AAB"/>
    <w:rsid w:val="00247B9F"/>
    <w:rsid w:val="00250E35"/>
    <w:rsid w:val="00251232"/>
    <w:rsid w:val="0025125E"/>
    <w:rsid w:val="00251C20"/>
    <w:rsid w:val="00253684"/>
    <w:rsid w:val="0025433B"/>
    <w:rsid w:val="0025493A"/>
    <w:rsid w:val="0025539A"/>
    <w:rsid w:val="00256029"/>
    <w:rsid w:val="00256518"/>
    <w:rsid w:val="0025763D"/>
    <w:rsid w:val="00257C73"/>
    <w:rsid w:val="0026138D"/>
    <w:rsid w:val="00261A32"/>
    <w:rsid w:val="00261F2C"/>
    <w:rsid w:val="0026237E"/>
    <w:rsid w:val="002626D2"/>
    <w:rsid w:val="0026285C"/>
    <w:rsid w:val="0026390A"/>
    <w:rsid w:val="00264147"/>
    <w:rsid w:val="002652B0"/>
    <w:rsid w:val="00265FD1"/>
    <w:rsid w:val="00266BA7"/>
    <w:rsid w:val="00266EFE"/>
    <w:rsid w:val="002701A6"/>
    <w:rsid w:val="002702D9"/>
    <w:rsid w:val="00271679"/>
    <w:rsid w:val="00273D0C"/>
    <w:rsid w:val="00274895"/>
    <w:rsid w:val="00274A7F"/>
    <w:rsid w:val="0027536B"/>
    <w:rsid w:val="00275A6F"/>
    <w:rsid w:val="002771C4"/>
    <w:rsid w:val="00280913"/>
    <w:rsid w:val="00280C8F"/>
    <w:rsid w:val="00280FCC"/>
    <w:rsid w:val="00281CC8"/>
    <w:rsid w:val="00282150"/>
    <w:rsid w:val="00282C29"/>
    <w:rsid w:val="00285131"/>
    <w:rsid w:val="00285DE4"/>
    <w:rsid w:val="002865D1"/>
    <w:rsid w:val="00287918"/>
    <w:rsid w:val="00290C3E"/>
    <w:rsid w:val="00291408"/>
    <w:rsid w:val="00291436"/>
    <w:rsid w:val="002968F9"/>
    <w:rsid w:val="0029734B"/>
    <w:rsid w:val="00297558"/>
    <w:rsid w:val="002A0FCF"/>
    <w:rsid w:val="002A11F2"/>
    <w:rsid w:val="002A3DE2"/>
    <w:rsid w:val="002A4550"/>
    <w:rsid w:val="002A50DB"/>
    <w:rsid w:val="002A5C63"/>
    <w:rsid w:val="002A5FAD"/>
    <w:rsid w:val="002A67E3"/>
    <w:rsid w:val="002A6D25"/>
    <w:rsid w:val="002A6F8E"/>
    <w:rsid w:val="002B22DB"/>
    <w:rsid w:val="002B36EA"/>
    <w:rsid w:val="002B38D0"/>
    <w:rsid w:val="002B495B"/>
    <w:rsid w:val="002B5731"/>
    <w:rsid w:val="002B661E"/>
    <w:rsid w:val="002B66AE"/>
    <w:rsid w:val="002B7468"/>
    <w:rsid w:val="002B75B0"/>
    <w:rsid w:val="002B75DB"/>
    <w:rsid w:val="002B7FB5"/>
    <w:rsid w:val="002C092E"/>
    <w:rsid w:val="002C1415"/>
    <w:rsid w:val="002C3E61"/>
    <w:rsid w:val="002C45FE"/>
    <w:rsid w:val="002C4A01"/>
    <w:rsid w:val="002C4AF9"/>
    <w:rsid w:val="002C66E9"/>
    <w:rsid w:val="002D044A"/>
    <w:rsid w:val="002D05C9"/>
    <w:rsid w:val="002D06A2"/>
    <w:rsid w:val="002D1A2C"/>
    <w:rsid w:val="002D244C"/>
    <w:rsid w:val="002D2788"/>
    <w:rsid w:val="002D33F2"/>
    <w:rsid w:val="002D3A92"/>
    <w:rsid w:val="002D46F5"/>
    <w:rsid w:val="002D4C72"/>
    <w:rsid w:val="002D571D"/>
    <w:rsid w:val="002E1AEC"/>
    <w:rsid w:val="002E23E9"/>
    <w:rsid w:val="002E292D"/>
    <w:rsid w:val="002E419C"/>
    <w:rsid w:val="002E57A1"/>
    <w:rsid w:val="002E5844"/>
    <w:rsid w:val="002E5E14"/>
    <w:rsid w:val="002E629B"/>
    <w:rsid w:val="002E73F9"/>
    <w:rsid w:val="002E7F09"/>
    <w:rsid w:val="002F0B90"/>
    <w:rsid w:val="002F2311"/>
    <w:rsid w:val="002F2F6A"/>
    <w:rsid w:val="002F30B5"/>
    <w:rsid w:val="002F4EA7"/>
    <w:rsid w:val="002F5B1B"/>
    <w:rsid w:val="002F6286"/>
    <w:rsid w:val="002F68F9"/>
    <w:rsid w:val="002F74B6"/>
    <w:rsid w:val="002F7836"/>
    <w:rsid w:val="002F795E"/>
    <w:rsid w:val="002F7AF5"/>
    <w:rsid w:val="002F7D50"/>
    <w:rsid w:val="0030043C"/>
    <w:rsid w:val="003004B8"/>
    <w:rsid w:val="003011A0"/>
    <w:rsid w:val="00304A44"/>
    <w:rsid w:val="00306005"/>
    <w:rsid w:val="0031060B"/>
    <w:rsid w:val="00310799"/>
    <w:rsid w:val="00310F05"/>
    <w:rsid w:val="0031208E"/>
    <w:rsid w:val="00313156"/>
    <w:rsid w:val="00313829"/>
    <w:rsid w:val="0031489C"/>
    <w:rsid w:val="0031542A"/>
    <w:rsid w:val="00316537"/>
    <w:rsid w:val="00316D0F"/>
    <w:rsid w:val="00316D26"/>
    <w:rsid w:val="003177DF"/>
    <w:rsid w:val="00317D54"/>
    <w:rsid w:val="00317ECD"/>
    <w:rsid w:val="0032289C"/>
    <w:rsid w:val="00322EE6"/>
    <w:rsid w:val="0032347F"/>
    <w:rsid w:val="00323ECE"/>
    <w:rsid w:val="00325B8F"/>
    <w:rsid w:val="00325CD3"/>
    <w:rsid w:val="0032647D"/>
    <w:rsid w:val="00326788"/>
    <w:rsid w:val="003269DC"/>
    <w:rsid w:val="00326C76"/>
    <w:rsid w:val="00327930"/>
    <w:rsid w:val="003313C1"/>
    <w:rsid w:val="003314AD"/>
    <w:rsid w:val="00331519"/>
    <w:rsid w:val="00331A63"/>
    <w:rsid w:val="00332515"/>
    <w:rsid w:val="0033279A"/>
    <w:rsid w:val="003330F3"/>
    <w:rsid w:val="0033380F"/>
    <w:rsid w:val="00333C6B"/>
    <w:rsid w:val="00334ADB"/>
    <w:rsid w:val="00335186"/>
    <w:rsid w:val="00335AD2"/>
    <w:rsid w:val="00336008"/>
    <w:rsid w:val="003362FD"/>
    <w:rsid w:val="003369E5"/>
    <w:rsid w:val="00341AE4"/>
    <w:rsid w:val="00341C0F"/>
    <w:rsid w:val="003441E3"/>
    <w:rsid w:val="0034480D"/>
    <w:rsid w:val="00345187"/>
    <w:rsid w:val="00345A87"/>
    <w:rsid w:val="00345C13"/>
    <w:rsid w:val="00346CFD"/>
    <w:rsid w:val="003472C8"/>
    <w:rsid w:val="00347456"/>
    <w:rsid w:val="003507DC"/>
    <w:rsid w:val="00350A53"/>
    <w:rsid w:val="00350CEC"/>
    <w:rsid w:val="0035109D"/>
    <w:rsid w:val="0035181F"/>
    <w:rsid w:val="0035193B"/>
    <w:rsid w:val="00352EA2"/>
    <w:rsid w:val="00353CF9"/>
    <w:rsid w:val="00354601"/>
    <w:rsid w:val="00354DAE"/>
    <w:rsid w:val="00355269"/>
    <w:rsid w:val="003552B2"/>
    <w:rsid w:val="00355475"/>
    <w:rsid w:val="003557AD"/>
    <w:rsid w:val="0035676B"/>
    <w:rsid w:val="00356F7C"/>
    <w:rsid w:val="0035729C"/>
    <w:rsid w:val="003577A7"/>
    <w:rsid w:val="003600FA"/>
    <w:rsid w:val="003603D1"/>
    <w:rsid w:val="003610C0"/>
    <w:rsid w:val="003617FA"/>
    <w:rsid w:val="00362110"/>
    <w:rsid w:val="00362C34"/>
    <w:rsid w:val="00362D91"/>
    <w:rsid w:val="00362FC7"/>
    <w:rsid w:val="003637BB"/>
    <w:rsid w:val="00363A9C"/>
    <w:rsid w:val="0036523B"/>
    <w:rsid w:val="00365804"/>
    <w:rsid w:val="00365E66"/>
    <w:rsid w:val="00365F3A"/>
    <w:rsid w:val="00366F1A"/>
    <w:rsid w:val="0036736A"/>
    <w:rsid w:val="00371172"/>
    <w:rsid w:val="00373BF4"/>
    <w:rsid w:val="0037434F"/>
    <w:rsid w:val="00374F48"/>
    <w:rsid w:val="00376963"/>
    <w:rsid w:val="003808BE"/>
    <w:rsid w:val="00382862"/>
    <w:rsid w:val="00382EED"/>
    <w:rsid w:val="003830AD"/>
    <w:rsid w:val="003845E8"/>
    <w:rsid w:val="00384838"/>
    <w:rsid w:val="003848EB"/>
    <w:rsid w:val="00385262"/>
    <w:rsid w:val="00385BA9"/>
    <w:rsid w:val="00385E81"/>
    <w:rsid w:val="00385F4B"/>
    <w:rsid w:val="003901F4"/>
    <w:rsid w:val="003942AE"/>
    <w:rsid w:val="003967F5"/>
    <w:rsid w:val="00397BA1"/>
    <w:rsid w:val="00397DE3"/>
    <w:rsid w:val="003A012D"/>
    <w:rsid w:val="003A249A"/>
    <w:rsid w:val="003A303A"/>
    <w:rsid w:val="003A3FB2"/>
    <w:rsid w:val="003A5BD4"/>
    <w:rsid w:val="003A5C5C"/>
    <w:rsid w:val="003A5C88"/>
    <w:rsid w:val="003A6274"/>
    <w:rsid w:val="003A72A3"/>
    <w:rsid w:val="003A7D55"/>
    <w:rsid w:val="003A7F59"/>
    <w:rsid w:val="003B0A53"/>
    <w:rsid w:val="003B1180"/>
    <w:rsid w:val="003B19AC"/>
    <w:rsid w:val="003B1C19"/>
    <w:rsid w:val="003B28E3"/>
    <w:rsid w:val="003B3158"/>
    <w:rsid w:val="003B5215"/>
    <w:rsid w:val="003B546C"/>
    <w:rsid w:val="003B54F8"/>
    <w:rsid w:val="003B5EC0"/>
    <w:rsid w:val="003B6E67"/>
    <w:rsid w:val="003B7212"/>
    <w:rsid w:val="003B7371"/>
    <w:rsid w:val="003B7C09"/>
    <w:rsid w:val="003C1BB3"/>
    <w:rsid w:val="003C2FE8"/>
    <w:rsid w:val="003C3343"/>
    <w:rsid w:val="003C36BB"/>
    <w:rsid w:val="003C3C61"/>
    <w:rsid w:val="003C3F43"/>
    <w:rsid w:val="003C481E"/>
    <w:rsid w:val="003C566E"/>
    <w:rsid w:val="003C6E03"/>
    <w:rsid w:val="003C73C7"/>
    <w:rsid w:val="003C790D"/>
    <w:rsid w:val="003C7B76"/>
    <w:rsid w:val="003C7C1D"/>
    <w:rsid w:val="003D009C"/>
    <w:rsid w:val="003D100F"/>
    <w:rsid w:val="003D10F6"/>
    <w:rsid w:val="003D17A1"/>
    <w:rsid w:val="003D3DA1"/>
    <w:rsid w:val="003D3E4D"/>
    <w:rsid w:val="003D4941"/>
    <w:rsid w:val="003D5000"/>
    <w:rsid w:val="003D6986"/>
    <w:rsid w:val="003D748F"/>
    <w:rsid w:val="003D7DD9"/>
    <w:rsid w:val="003E14B9"/>
    <w:rsid w:val="003E1FE5"/>
    <w:rsid w:val="003E2C22"/>
    <w:rsid w:val="003E3DD0"/>
    <w:rsid w:val="003E4926"/>
    <w:rsid w:val="003E52A6"/>
    <w:rsid w:val="003E5F63"/>
    <w:rsid w:val="003E6787"/>
    <w:rsid w:val="003E6ACB"/>
    <w:rsid w:val="003E7E97"/>
    <w:rsid w:val="003F0170"/>
    <w:rsid w:val="003F0174"/>
    <w:rsid w:val="003F07AC"/>
    <w:rsid w:val="003F1392"/>
    <w:rsid w:val="003F1DEE"/>
    <w:rsid w:val="003F25BD"/>
    <w:rsid w:val="003F33F0"/>
    <w:rsid w:val="003F3586"/>
    <w:rsid w:val="003F3F08"/>
    <w:rsid w:val="003F455C"/>
    <w:rsid w:val="003F4C4F"/>
    <w:rsid w:val="003F586F"/>
    <w:rsid w:val="003F61D8"/>
    <w:rsid w:val="003F63CE"/>
    <w:rsid w:val="003F6C87"/>
    <w:rsid w:val="003F72ED"/>
    <w:rsid w:val="0040076F"/>
    <w:rsid w:val="0040096D"/>
    <w:rsid w:val="004012F9"/>
    <w:rsid w:val="00401CA5"/>
    <w:rsid w:val="00402F91"/>
    <w:rsid w:val="00403350"/>
    <w:rsid w:val="00403EB2"/>
    <w:rsid w:val="00405B16"/>
    <w:rsid w:val="004062CB"/>
    <w:rsid w:val="004103A6"/>
    <w:rsid w:val="004121E3"/>
    <w:rsid w:val="00412333"/>
    <w:rsid w:val="004136BA"/>
    <w:rsid w:val="0041484C"/>
    <w:rsid w:val="00415A09"/>
    <w:rsid w:val="00415D40"/>
    <w:rsid w:val="0041694D"/>
    <w:rsid w:val="00421DF5"/>
    <w:rsid w:val="00421EC5"/>
    <w:rsid w:val="00421ECF"/>
    <w:rsid w:val="00422B01"/>
    <w:rsid w:val="004241D3"/>
    <w:rsid w:val="00425149"/>
    <w:rsid w:val="00425DA0"/>
    <w:rsid w:val="00426B54"/>
    <w:rsid w:val="00427149"/>
    <w:rsid w:val="00427BD5"/>
    <w:rsid w:val="00427E7D"/>
    <w:rsid w:val="00431206"/>
    <w:rsid w:val="004314FC"/>
    <w:rsid w:val="00432099"/>
    <w:rsid w:val="00434622"/>
    <w:rsid w:val="00434CDD"/>
    <w:rsid w:val="00435D4C"/>
    <w:rsid w:val="00436456"/>
    <w:rsid w:val="00436B25"/>
    <w:rsid w:val="00440B9B"/>
    <w:rsid w:val="004412E2"/>
    <w:rsid w:val="00441329"/>
    <w:rsid w:val="0044211F"/>
    <w:rsid w:val="00444B28"/>
    <w:rsid w:val="004458D4"/>
    <w:rsid w:val="00450CE4"/>
    <w:rsid w:val="00452FD0"/>
    <w:rsid w:val="004534B7"/>
    <w:rsid w:val="00453866"/>
    <w:rsid w:val="004540AA"/>
    <w:rsid w:val="00454216"/>
    <w:rsid w:val="0045495B"/>
    <w:rsid w:val="00454EEC"/>
    <w:rsid w:val="00455300"/>
    <w:rsid w:val="0045537F"/>
    <w:rsid w:val="00455A13"/>
    <w:rsid w:val="00456CAD"/>
    <w:rsid w:val="00456DCF"/>
    <w:rsid w:val="0045735D"/>
    <w:rsid w:val="004618FE"/>
    <w:rsid w:val="00461C90"/>
    <w:rsid w:val="0046210B"/>
    <w:rsid w:val="00464944"/>
    <w:rsid w:val="0047014E"/>
    <w:rsid w:val="004702D5"/>
    <w:rsid w:val="00475F9C"/>
    <w:rsid w:val="00476406"/>
    <w:rsid w:val="00476619"/>
    <w:rsid w:val="004771FD"/>
    <w:rsid w:val="00480CEC"/>
    <w:rsid w:val="004810DD"/>
    <w:rsid w:val="00481A76"/>
    <w:rsid w:val="00481EDD"/>
    <w:rsid w:val="00482C8E"/>
    <w:rsid w:val="00486679"/>
    <w:rsid w:val="004876E9"/>
    <w:rsid w:val="00487787"/>
    <w:rsid w:val="0049151D"/>
    <w:rsid w:val="00492B16"/>
    <w:rsid w:val="00493C13"/>
    <w:rsid w:val="00493C5B"/>
    <w:rsid w:val="00494942"/>
    <w:rsid w:val="00497042"/>
    <w:rsid w:val="004A0923"/>
    <w:rsid w:val="004A1BF0"/>
    <w:rsid w:val="004A270C"/>
    <w:rsid w:val="004A503C"/>
    <w:rsid w:val="004A5509"/>
    <w:rsid w:val="004A5932"/>
    <w:rsid w:val="004A73B2"/>
    <w:rsid w:val="004B0045"/>
    <w:rsid w:val="004B0668"/>
    <w:rsid w:val="004B0E07"/>
    <w:rsid w:val="004B0EF9"/>
    <w:rsid w:val="004B0F51"/>
    <w:rsid w:val="004B1592"/>
    <w:rsid w:val="004B15B1"/>
    <w:rsid w:val="004B1714"/>
    <w:rsid w:val="004B28B1"/>
    <w:rsid w:val="004B28B8"/>
    <w:rsid w:val="004B432E"/>
    <w:rsid w:val="004B4C90"/>
    <w:rsid w:val="004B5589"/>
    <w:rsid w:val="004B5644"/>
    <w:rsid w:val="004B5A33"/>
    <w:rsid w:val="004B5C4A"/>
    <w:rsid w:val="004B5E7C"/>
    <w:rsid w:val="004B6559"/>
    <w:rsid w:val="004B6673"/>
    <w:rsid w:val="004B731C"/>
    <w:rsid w:val="004B77F4"/>
    <w:rsid w:val="004B7AD2"/>
    <w:rsid w:val="004C1974"/>
    <w:rsid w:val="004C1D96"/>
    <w:rsid w:val="004C3282"/>
    <w:rsid w:val="004C3850"/>
    <w:rsid w:val="004C663B"/>
    <w:rsid w:val="004C6E4F"/>
    <w:rsid w:val="004D0140"/>
    <w:rsid w:val="004D1C89"/>
    <w:rsid w:val="004D1F04"/>
    <w:rsid w:val="004D2667"/>
    <w:rsid w:val="004D38D1"/>
    <w:rsid w:val="004D435E"/>
    <w:rsid w:val="004D58F4"/>
    <w:rsid w:val="004D5BF5"/>
    <w:rsid w:val="004D5D51"/>
    <w:rsid w:val="004D6A65"/>
    <w:rsid w:val="004E04D7"/>
    <w:rsid w:val="004E2C57"/>
    <w:rsid w:val="004E2D19"/>
    <w:rsid w:val="004E3B22"/>
    <w:rsid w:val="004E414A"/>
    <w:rsid w:val="004E56BA"/>
    <w:rsid w:val="004E5B28"/>
    <w:rsid w:val="004E5C76"/>
    <w:rsid w:val="004E7A7C"/>
    <w:rsid w:val="004F0985"/>
    <w:rsid w:val="004F1CE6"/>
    <w:rsid w:val="004F2606"/>
    <w:rsid w:val="004F2CF9"/>
    <w:rsid w:val="004F32A9"/>
    <w:rsid w:val="004F4105"/>
    <w:rsid w:val="004F5BA6"/>
    <w:rsid w:val="004F61B8"/>
    <w:rsid w:val="004F61EA"/>
    <w:rsid w:val="0050440C"/>
    <w:rsid w:val="0050453E"/>
    <w:rsid w:val="00504CBE"/>
    <w:rsid w:val="005055C6"/>
    <w:rsid w:val="00507D57"/>
    <w:rsid w:val="0051035E"/>
    <w:rsid w:val="00510C38"/>
    <w:rsid w:val="005116AE"/>
    <w:rsid w:val="00511BEE"/>
    <w:rsid w:val="00512B9D"/>
    <w:rsid w:val="0051378A"/>
    <w:rsid w:val="00515A8E"/>
    <w:rsid w:val="00516275"/>
    <w:rsid w:val="00516550"/>
    <w:rsid w:val="00516CB2"/>
    <w:rsid w:val="0052143E"/>
    <w:rsid w:val="00521E58"/>
    <w:rsid w:val="00521F80"/>
    <w:rsid w:val="005221BD"/>
    <w:rsid w:val="00523154"/>
    <w:rsid w:val="005243E2"/>
    <w:rsid w:val="00524474"/>
    <w:rsid w:val="00524696"/>
    <w:rsid w:val="0052498D"/>
    <w:rsid w:val="00524B4F"/>
    <w:rsid w:val="00524C41"/>
    <w:rsid w:val="00527B7C"/>
    <w:rsid w:val="00530107"/>
    <w:rsid w:val="00530C60"/>
    <w:rsid w:val="00531826"/>
    <w:rsid w:val="00531AD8"/>
    <w:rsid w:val="00531E56"/>
    <w:rsid w:val="00532F72"/>
    <w:rsid w:val="00534F80"/>
    <w:rsid w:val="005351DB"/>
    <w:rsid w:val="005372E3"/>
    <w:rsid w:val="00537349"/>
    <w:rsid w:val="00537BD0"/>
    <w:rsid w:val="00537DF6"/>
    <w:rsid w:val="005411DA"/>
    <w:rsid w:val="00541AE0"/>
    <w:rsid w:val="005420CA"/>
    <w:rsid w:val="00543221"/>
    <w:rsid w:val="00544629"/>
    <w:rsid w:val="00544DF9"/>
    <w:rsid w:val="00545C01"/>
    <w:rsid w:val="00546D7B"/>
    <w:rsid w:val="00550B2D"/>
    <w:rsid w:val="0055422B"/>
    <w:rsid w:val="00555486"/>
    <w:rsid w:val="00555DF7"/>
    <w:rsid w:val="00557212"/>
    <w:rsid w:val="00560489"/>
    <w:rsid w:val="0056319D"/>
    <w:rsid w:val="005639FB"/>
    <w:rsid w:val="00564564"/>
    <w:rsid w:val="00565298"/>
    <w:rsid w:val="0056591C"/>
    <w:rsid w:val="00565B1C"/>
    <w:rsid w:val="00566348"/>
    <w:rsid w:val="005665E3"/>
    <w:rsid w:val="00566D69"/>
    <w:rsid w:val="005704D0"/>
    <w:rsid w:val="00570CC0"/>
    <w:rsid w:val="00571447"/>
    <w:rsid w:val="00571C47"/>
    <w:rsid w:val="00572550"/>
    <w:rsid w:val="005725A9"/>
    <w:rsid w:val="005734A3"/>
    <w:rsid w:val="00573AC9"/>
    <w:rsid w:val="00573CE8"/>
    <w:rsid w:val="00573D48"/>
    <w:rsid w:val="0057489B"/>
    <w:rsid w:val="0057494B"/>
    <w:rsid w:val="00574DB1"/>
    <w:rsid w:val="00574F6A"/>
    <w:rsid w:val="0057541B"/>
    <w:rsid w:val="0057575E"/>
    <w:rsid w:val="005762EC"/>
    <w:rsid w:val="005768C8"/>
    <w:rsid w:val="005772F4"/>
    <w:rsid w:val="00581F53"/>
    <w:rsid w:val="005826AE"/>
    <w:rsid w:val="00582E0E"/>
    <w:rsid w:val="005830B5"/>
    <w:rsid w:val="005843EB"/>
    <w:rsid w:val="005847F4"/>
    <w:rsid w:val="0058565F"/>
    <w:rsid w:val="005864A2"/>
    <w:rsid w:val="00593C03"/>
    <w:rsid w:val="005949A2"/>
    <w:rsid w:val="00594F69"/>
    <w:rsid w:val="0059554C"/>
    <w:rsid w:val="005959BF"/>
    <w:rsid w:val="00595BBF"/>
    <w:rsid w:val="005961B5"/>
    <w:rsid w:val="00597303"/>
    <w:rsid w:val="00597D74"/>
    <w:rsid w:val="005A07B7"/>
    <w:rsid w:val="005A0B08"/>
    <w:rsid w:val="005A0FC4"/>
    <w:rsid w:val="005A178B"/>
    <w:rsid w:val="005A2D67"/>
    <w:rsid w:val="005A300D"/>
    <w:rsid w:val="005A5598"/>
    <w:rsid w:val="005A67FB"/>
    <w:rsid w:val="005A6B48"/>
    <w:rsid w:val="005A7897"/>
    <w:rsid w:val="005A7BB0"/>
    <w:rsid w:val="005B0D5D"/>
    <w:rsid w:val="005B1585"/>
    <w:rsid w:val="005B1711"/>
    <w:rsid w:val="005B19D5"/>
    <w:rsid w:val="005B399C"/>
    <w:rsid w:val="005B3A04"/>
    <w:rsid w:val="005B5B6B"/>
    <w:rsid w:val="005B5C7E"/>
    <w:rsid w:val="005B5F08"/>
    <w:rsid w:val="005B7F4C"/>
    <w:rsid w:val="005C01E3"/>
    <w:rsid w:val="005C0536"/>
    <w:rsid w:val="005C151A"/>
    <w:rsid w:val="005C1664"/>
    <w:rsid w:val="005C175A"/>
    <w:rsid w:val="005C1DA6"/>
    <w:rsid w:val="005C267B"/>
    <w:rsid w:val="005C2E09"/>
    <w:rsid w:val="005C3745"/>
    <w:rsid w:val="005C3D43"/>
    <w:rsid w:val="005C3EDE"/>
    <w:rsid w:val="005C59EE"/>
    <w:rsid w:val="005C64B0"/>
    <w:rsid w:val="005C6A63"/>
    <w:rsid w:val="005C70E3"/>
    <w:rsid w:val="005C7761"/>
    <w:rsid w:val="005C7963"/>
    <w:rsid w:val="005D095F"/>
    <w:rsid w:val="005D2D14"/>
    <w:rsid w:val="005D3812"/>
    <w:rsid w:val="005D3DFD"/>
    <w:rsid w:val="005D49E9"/>
    <w:rsid w:val="005D4A22"/>
    <w:rsid w:val="005D4E68"/>
    <w:rsid w:val="005D5D02"/>
    <w:rsid w:val="005D6CCE"/>
    <w:rsid w:val="005D6D49"/>
    <w:rsid w:val="005D6E07"/>
    <w:rsid w:val="005D7919"/>
    <w:rsid w:val="005E16EC"/>
    <w:rsid w:val="005E2299"/>
    <w:rsid w:val="005E2556"/>
    <w:rsid w:val="005E3507"/>
    <w:rsid w:val="005E5AFF"/>
    <w:rsid w:val="005E7685"/>
    <w:rsid w:val="005F0C05"/>
    <w:rsid w:val="005F0F46"/>
    <w:rsid w:val="005F2368"/>
    <w:rsid w:val="005F330C"/>
    <w:rsid w:val="005F393E"/>
    <w:rsid w:val="005F4DE1"/>
    <w:rsid w:val="005F4F5C"/>
    <w:rsid w:val="005F6291"/>
    <w:rsid w:val="005F6413"/>
    <w:rsid w:val="005F6F62"/>
    <w:rsid w:val="005F769E"/>
    <w:rsid w:val="00600248"/>
    <w:rsid w:val="006003B5"/>
    <w:rsid w:val="0060051B"/>
    <w:rsid w:val="00600824"/>
    <w:rsid w:val="00600D6F"/>
    <w:rsid w:val="00601A87"/>
    <w:rsid w:val="00602EE6"/>
    <w:rsid w:val="0060368E"/>
    <w:rsid w:val="006044C8"/>
    <w:rsid w:val="00604587"/>
    <w:rsid w:val="00604798"/>
    <w:rsid w:val="00604C3D"/>
    <w:rsid w:val="006060A7"/>
    <w:rsid w:val="00606F4D"/>
    <w:rsid w:val="00610D99"/>
    <w:rsid w:val="00610DD6"/>
    <w:rsid w:val="006117C5"/>
    <w:rsid w:val="00612012"/>
    <w:rsid w:val="00612D9A"/>
    <w:rsid w:val="00612F13"/>
    <w:rsid w:val="00612FEC"/>
    <w:rsid w:val="006132BC"/>
    <w:rsid w:val="006133A7"/>
    <w:rsid w:val="006136FA"/>
    <w:rsid w:val="00613916"/>
    <w:rsid w:val="0061490E"/>
    <w:rsid w:val="00615941"/>
    <w:rsid w:val="00616785"/>
    <w:rsid w:val="00616857"/>
    <w:rsid w:val="00620EFB"/>
    <w:rsid w:val="006223E8"/>
    <w:rsid w:val="006241DF"/>
    <w:rsid w:val="0062526B"/>
    <w:rsid w:val="006252BB"/>
    <w:rsid w:val="0062631C"/>
    <w:rsid w:val="00627BFA"/>
    <w:rsid w:val="0063034B"/>
    <w:rsid w:val="006307B3"/>
    <w:rsid w:val="006310BB"/>
    <w:rsid w:val="006317A9"/>
    <w:rsid w:val="00633A4F"/>
    <w:rsid w:val="00635C2D"/>
    <w:rsid w:val="00636F8B"/>
    <w:rsid w:val="006372CA"/>
    <w:rsid w:val="006372F4"/>
    <w:rsid w:val="00637759"/>
    <w:rsid w:val="006405D7"/>
    <w:rsid w:val="00641609"/>
    <w:rsid w:val="006420DB"/>
    <w:rsid w:val="00642E3A"/>
    <w:rsid w:val="00644AB5"/>
    <w:rsid w:val="00645691"/>
    <w:rsid w:val="006459CB"/>
    <w:rsid w:val="00645EF8"/>
    <w:rsid w:val="006464DF"/>
    <w:rsid w:val="006465F2"/>
    <w:rsid w:val="006478B1"/>
    <w:rsid w:val="00650B9D"/>
    <w:rsid w:val="00651753"/>
    <w:rsid w:val="00651A71"/>
    <w:rsid w:val="006520EA"/>
    <w:rsid w:val="0065289F"/>
    <w:rsid w:val="00652FB0"/>
    <w:rsid w:val="00654042"/>
    <w:rsid w:val="0065475C"/>
    <w:rsid w:val="00655F11"/>
    <w:rsid w:val="00656800"/>
    <w:rsid w:val="00657A10"/>
    <w:rsid w:val="00657A70"/>
    <w:rsid w:val="00660434"/>
    <w:rsid w:val="0066054C"/>
    <w:rsid w:val="0066056F"/>
    <w:rsid w:val="00660AAB"/>
    <w:rsid w:val="00660BBD"/>
    <w:rsid w:val="0066179B"/>
    <w:rsid w:val="006619DB"/>
    <w:rsid w:val="00661EDC"/>
    <w:rsid w:val="006623B9"/>
    <w:rsid w:val="006632B6"/>
    <w:rsid w:val="006648CC"/>
    <w:rsid w:val="00665589"/>
    <w:rsid w:val="00665C0C"/>
    <w:rsid w:val="00666AF8"/>
    <w:rsid w:val="006676CB"/>
    <w:rsid w:val="00667AB6"/>
    <w:rsid w:val="0067023F"/>
    <w:rsid w:val="00670DF3"/>
    <w:rsid w:val="00671982"/>
    <w:rsid w:val="00672C46"/>
    <w:rsid w:val="006735E6"/>
    <w:rsid w:val="0067380F"/>
    <w:rsid w:val="00673948"/>
    <w:rsid w:val="0067455E"/>
    <w:rsid w:val="00674597"/>
    <w:rsid w:val="00675255"/>
    <w:rsid w:val="006759B8"/>
    <w:rsid w:val="00676145"/>
    <w:rsid w:val="006761FD"/>
    <w:rsid w:val="006800F5"/>
    <w:rsid w:val="00680A7E"/>
    <w:rsid w:val="00680B0F"/>
    <w:rsid w:val="00681180"/>
    <w:rsid w:val="00681A84"/>
    <w:rsid w:val="00681B6C"/>
    <w:rsid w:val="00682595"/>
    <w:rsid w:val="006826B3"/>
    <w:rsid w:val="00682BB1"/>
    <w:rsid w:val="006847EB"/>
    <w:rsid w:val="006854C3"/>
    <w:rsid w:val="0068565B"/>
    <w:rsid w:val="00686115"/>
    <w:rsid w:val="00686E30"/>
    <w:rsid w:val="00691602"/>
    <w:rsid w:val="006917CD"/>
    <w:rsid w:val="006924C6"/>
    <w:rsid w:val="00692BBA"/>
    <w:rsid w:val="0069319A"/>
    <w:rsid w:val="00693B97"/>
    <w:rsid w:val="00693D55"/>
    <w:rsid w:val="00694928"/>
    <w:rsid w:val="00695267"/>
    <w:rsid w:val="00695F22"/>
    <w:rsid w:val="00696698"/>
    <w:rsid w:val="006A066C"/>
    <w:rsid w:val="006A0B92"/>
    <w:rsid w:val="006A2B02"/>
    <w:rsid w:val="006A4D44"/>
    <w:rsid w:val="006A5282"/>
    <w:rsid w:val="006A54B3"/>
    <w:rsid w:val="006A6092"/>
    <w:rsid w:val="006A6234"/>
    <w:rsid w:val="006A6641"/>
    <w:rsid w:val="006B042A"/>
    <w:rsid w:val="006B13BF"/>
    <w:rsid w:val="006B2BC6"/>
    <w:rsid w:val="006B4454"/>
    <w:rsid w:val="006B4A47"/>
    <w:rsid w:val="006B4C71"/>
    <w:rsid w:val="006B5C37"/>
    <w:rsid w:val="006B622D"/>
    <w:rsid w:val="006C2580"/>
    <w:rsid w:val="006C25B2"/>
    <w:rsid w:val="006C2FFD"/>
    <w:rsid w:val="006C31F2"/>
    <w:rsid w:val="006C3229"/>
    <w:rsid w:val="006C3544"/>
    <w:rsid w:val="006C36C1"/>
    <w:rsid w:val="006C376F"/>
    <w:rsid w:val="006C3D2E"/>
    <w:rsid w:val="006C7791"/>
    <w:rsid w:val="006D2113"/>
    <w:rsid w:val="006D21F7"/>
    <w:rsid w:val="006D43E0"/>
    <w:rsid w:val="006D44B2"/>
    <w:rsid w:val="006D53C5"/>
    <w:rsid w:val="006D59AC"/>
    <w:rsid w:val="006D5C7A"/>
    <w:rsid w:val="006D5CA8"/>
    <w:rsid w:val="006D6DD2"/>
    <w:rsid w:val="006D74D5"/>
    <w:rsid w:val="006E01E6"/>
    <w:rsid w:val="006E102F"/>
    <w:rsid w:val="006E1B1B"/>
    <w:rsid w:val="006E285E"/>
    <w:rsid w:val="006E29A3"/>
    <w:rsid w:val="006E2A18"/>
    <w:rsid w:val="006E2CB5"/>
    <w:rsid w:val="006E2DB6"/>
    <w:rsid w:val="006E2E0B"/>
    <w:rsid w:val="006E3D60"/>
    <w:rsid w:val="006E49DA"/>
    <w:rsid w:val="006E4C2A"/>
    <w:rsid w:val="006E57BB"/>
    <w:rsid w:val="006E5AAB"/>
    <w:rsid w:val="006E6531"/>
    <w:rsid w:val="006E7534"/>
    <w:rsid w:val="006F132E"/>
    <w:rsid w:val="006F1EB4"/>
    <w:rsid w:val="006F1FED"/>
    <w:rsid w:val="006F2B49"/>
    <w:rsid w:val="006F4DEC"/>
    <w:rsid w:val="006F5440"/>
    <w:rsid w:val="006F571D"/>
    <w:rsid w:val="00700168"/>
    <w:rsid w:val="007012C6"/>
    <w:rsid w:val="007016F7"/>
    <w:rsid w:val="00702B9C"/>
    <w:rsid w:val="00702E3B"/>
    <w:rsid w:val="00702E9E"/>
    <w:rsid w:val="00702FC2"/>
    <w:rsid w:val="007032B3"/>
    <w:rsid w:val="0070389A"/>
    <w:rsid w:val="00703D7E"/>
    <w:rsid w:val="00705390"/>
    <w:rsid w:val="00705D96"/>
    <w:rsid w:val="00706F4B"/>
    <w:rsid w:val="00707366"/>
    <w:rsid w:val="0071132C"/>
    <w:rsid w:val="0071187C"/>
    <w:rsid w:val="00711F2C"/>
    <w:rsid w:val="00712A50"/>
    <w:rsid w:val="007135C9"/>
    <w:rsid w:val="00713AFD"/>
    <w:rsid w:val="00713DA5"/>
    <w:rsid w:val="00713FFA"/>
    <w:rsid w:val="007157AD"/>
    <w:rsid w:val="0071594B"/>
    <w:rsid w:val="00717557"/>
    <w:rsid w:val="00717742"/>
    <w:rsid w:val="00721057"/>
    <w:rsid w:val="00721D42"/>
    <w:rsid w:val="00722941"/>
    <w:rsid w:val="00723256"/>
    <w:rsid w:val="007234EC"/>
    <w:rsid w:val="0072472C"/>
    <w:rsid w:val="00724A13"/>
    <w:rsid w:val="00724DC3"/>
    <w:rsid w:val="007253EA"/>
    <w:rsid w:val="0072777F"/>
    <w:rsid w:val="00727831"/>
    <w:rsid w:val="00727F5E"/>
    <w:rsid w:val="00730C42"/>
    <w:rsid w:val="00731275"/>
    <w:rsid w:val="00731DCA"/>
    <w:rsid w:val="00731DEA"/>
    <w:rsid w:val="00732594"/>
    <w:rsid w:val="00733129"/>
    <w:rsid w:val="007359D5"/>
    <w:rsid w:val="00736091"/>
    <w:rsid w:val="00736519"/>
    <w:rsid w:val="00737D89"/>
    <w:rsid w:val="007401E3"/>
    <w:rsid w:val="0074035A"/>
    <w:rsid w:val="007412CC"/>
    <w:rsid w:val="00744649"/>
    <w:rsid w:val="00744DD1"/>
    <w:rsid w:val="007455DA"/>
    <w:rsid w:val="00745E4A"/>
    <w:rsid w:val="00746286"/>
    <w:rsid w:val="0074741D"/>
    <w:rsid w:val="00750A86"/>
    <w:rsid w:val="00751727"/>
    <w:rsid w:val="007518DB"/>
    <w:rsid w:val="00751ED6"/>
    <w:rsid w:val="007526EF"/>
    <w:rsid w:val="007543A1"/>
    <w:rsid w:val="00754B4C"/>
    <w:rsid w:val="00755282"/>
    <w:rsid w:val="00755F44"/>
    <w:rsid w:val="00756532"/>
    <w:rsid w:val="00757E1B"/>
    <w:rsid w:val="00760665"/>
    <w:rsid w:val="00760CC9"/>
    <w:rsid w:val="00762226"/>
    <w:rsid w:val="00763128"/>
    <w:rsid w:val="00763A17"/>
    <w:rsid w:val="00764493"/>
    <w:rsid w:val="00764778"/>
    <w:rsid w:val="007671E3"/>
    <w:rsid w:val="00767EAB"/>
    <w:rsid w:val="00770CAD"/>
    <w:rsid w:val="00772472"/>
    <w:rsid w:val="007729FD"/>
    <w:rsid w:val="00773CA0"/>
    <w:rsid w:val="00773F89"/>
    <w:rsid w:val="007776B6"/>
    <w:rsid w:val="00784B38"/>
    <w:rsid w:val="00784C5E"/>
    <w:rsid w:val="0078520B"/>
    <w:rsid w:val="00786D3F"/>
    <w:rsid w:val="00787A7D"/>
    <w:rsid w:val="00790750"/>
    <w:rsid w:val="0079098C"/>
    <w:rsid w:val="0079307E"/>
    <w:rsid w:val="00793315"/>
    <w:rsid w:val="0079429A"/>
    <w:rsid w:val="007944F7"/>
    <w:rsid w:val="007959F7"/>
    <w:rsid w:val="00795F30"/>
    <w:rsid w:val="00796314"/>
    <w:rsid w:val="007A1410"/>
    <w:rsid w:val="007A160D"/>
    <w:rsid w:val="007A29C5"/>
    <w:rsid w:val="007A2D01"/>
    <w:rsid w:val="007A2D34"/>
    <w:rsid w:val="007A38F8"/>
    <w:rsid w:val="007A4EE9"/>
    <w:rsid w:val="007A6FB5"/>
    <w:rsid w:val="007A7954"/>
    <w:rsid w:val="007B0A79"/>
    <w:rsid w:val="007B0DB7"/>
    <w:rsid w:val="007B2492"/>
    <w:rsid w:val="007B2ADB"/>
    <w:rsid w:val="007B37DB"/>
    <w:rsid w:val="007B459D"/>
    <w:rsid w:val="007B56FF"/>
    <w:rsid w:val="007B7F4E"/>
    <w:rsid w:val="007C0222"/>
    <w:rsid w:val="007C039C"/>
    <w:rsid w:val="007C1468"/>
    <w:rsid w:val="007C1471"/>
    <w:rsid w:val="007C1B6D"/>
    <w:rsid w:val="007C3BBA"/>
    <w:rsid w:val="007C492F"/>
    <w:rsid w:val="007C5796"/>
    <w:rsid w:val="007C57DB"/>
    <w:rsid w:val="007C646A"/>
    <w:rsid w:val="007C65B0"/>
    <w:rsid w:val="007C6E1A"/>
    <w:rsid w:val="007C7355"/>
    <w:rsid w:val="007C7F6A"/>
    <w:rsid w:val="007D0005"/>
    <w:rsid w:val="007D1975"/>
    <w:rsid w:val="007D4598"/>
    <w:rsid w:val="007D50CB"/>
    <w:rsid w:val="007D7C20"/>
    <w:rsid w:val="007E077B"/>
    <w:rsid w:val="007E0B47"/>
    <w:rsid w:val="007E13FE"/>
    <w:rsid w:val="007E1AA6"/>
    <w:rsid w:val="007E2285"/>
    <w:rsid w:val="007E2BB0"/>
    <w:rsid w:val="007E2CF9"/>
    <w:rsid w:val="007E3166"/>
    <w:rsid w:val="007E3BCA"/>
    <w:rsid w:val="007E7523"/>
    <w:rsid w:val="007E7901"/>
    <w:rsid w:val="007E7C6C"/>
    <w:rsid w:val="007F0ED3"/>
    <w:rsid w:val="007F1197"/>
    <w:rsid w:val="007F260E"/>
    <w:rsid w:val="007F28EC"/>
    <w:rsid w:val="007F2CCF"/>
    <w:rsid w:val="007F5B86"/>
    <w:rsid w:val="007F70E9"/>
    <w:rsid w:val="007F78BC"/>
    <w:rsid w:val="008003DB"/>
    <w:rsid w:val="00800ADE"/>
    <w:rsid w:val="00801529"/>
    <w:rsid w:val="00801FDA"/>
    <w:rsid w:val="00802219"/>
    <w:rsid w:val="0080249A"/>
    <w:rsid w:val="008042A5"/>
    <w:rsid w:val="0080593B"/>
    <w:rsid w:val="00806224"/>
    <w:rsid w:val="008068FD"/>
    <w:rsid w:val="00806C41"/>
    <w:rsid w:val="0080734E"/>
    <w:rsid w:val="00807F7A"/>
    <w:rsid w:val="0081086D"/>
    <w:rsid w:val="00810AED"/>
    <w:rsid w:val="008137EA"/>
    <w:rsid w:val="00813D70"/>
    <w:rsid w:val="00813F13"/>
    <w:rsid w:val="00814123"/>
    <w:rsid w:val="00814A2D"/>
    <w:rsid w:val="00814CD0"/>
    <w:rsid w:val="00820AF1"/>
    <w:rsid w:val="00820F0B"/>
    <w:rsid w:val="00821F42"/>
    <w:rsid w:val="008229FD"/>
    <w:rsid w:val="00822BD3"/>
    <w:rsid w:val="00822C8A"/>
    <w:rsid w:val="0082390A"/>
    <w:rsid w:val="0082457A"/>
    <w:rsid w:val="008253AF"/>
    <w:rsid w:val="00825744"/>
    <w:rsid w:val="00826E7D"/>
    <w:rsid w:val="008302C1"/>
    <w:rsid w:val="00830DB6"/>
    <w:rsid w:val="00833511"/>
    <w:rsid w:val="00833570"/>
    <w:rsid w:val="00833955"/>
    <w:rsid w:val="00834E6F"/>
    <w:rsid w:val="00836A92"/>
    <w:rsid w:val="00837570"/>
    <w:rsid w:val="008400BF"/>
    <w:rsid w:val="00842F40"/>
    <w:rsid w:val="00843922"/>
    <w:rsid w:val="00844131"/>
    <w:rsid w:val="008464AE"/>
    <w:rsid w:val="00847562"/>
    <w:rsid w:val="00850757"/>
    <w:rsid w:val="00852D39"/>
    <w:rsid w:val="00853929"/>
    <w:rsid w:val="00855023"/>
    <w:rsid w:val="0085710E"/>
    <w:rsid w:val="008571FA"/>
    <w:rsid w:val="00857361"/>
    <w:rsid w:val="00857E61"/>
    <w:rsid w:val="00863788"/>
    <w:rsid w:val="00863E5B"/>
    <w:rsid w:val="00865086"/>
    <w:rsid w:val="00867551"/>
    <w:rsid w:val="00867D08"/>
    <w:rsid w:val="00870831"/>
    <w:rsid w:val="00872210"/>
    <w:rsid w:val="00872DE2"/>
    <w:rsid w:val="00874259"/>
    <w:rsid w:val="00874BB8"/>
    <w:rsid w:val="00874EB7"/>
    <w:rsid w:val="00875763"/>
    <w:rsid w:val="008759B1"/>
    <w:rsid w:val="00875D58"/>
    <w:rsid w:val="00876140"/>
    <w:rsid w:val="0088031F"/>
    <w:rsid w:val="00880F72"/>
    <w:rsid w:val="00881C22"/>
    <w:rsid w:val="0088242F"/>
    <w:rsid w:val="00882CF5"/>
    <w:rsid w:val="0088309B"/>
    <w:rsid w:val="00884751"/>
    <w:rsid w:val="008854F0"/>
    <w:rsid w:val="0088590E"/>
    <w:rsid w:val="00887E06"/>
    <w:rsid w:val="008919DF"/>
    <w:rsid w:val="00891C0D"/>
    <w:rsid w:val="00892968"/>
    <w:rsid w:val="008944AC"/>
    <w:rsid w:val="008953DA"/>
    <w:rsid w:val="00895509"/>
    <w:rsid w:val="00897395"/>
    <w:rsid w:val="008976C9"/>
    <w:rsid w:val="008A0608"/>
    <w:rsid w:val="008A15C6"/>
    <w:rsid w:val="008A1C25"/>
    <w:rsid w:val="008A347C"/>
    <w:rsid w:val="008A563D"/>
    <w:rsid w:val="008A58B8"/>
    <w:rsid w:val="008A68CF"/>
    <w:rsid w:val="008A75E9"/>
    <w:rsid w:val="008A7B05"/>
    <w:rsid w:val="008B0020"/>
    <w:rsid w:val="008B0C9F"/>
    <w:rsid w:val="008B1055"/>
    <w:rsid w:val="008B249A"/>
    <w:rsid w:val="008B3024"/>
    <w:rsid w:val="008B46C3"/>
    <w:rsid w:val="008B4CD2"/>
    <w:rsid w:val="008B666C"/>
    <w:rsid w:val="008C006E"/>
    <w:rsid w:val="008C0160"/>
    <w:rsid w:val="008C047F"/>
    <w:rsid w:val="008C0849"/>
    <w:rsid w:val="008C15B0"/>
    <w:rsid w:val="008C18C9"/>
    <w:rsid w:val="008C28BD"/>
    <w:rsid w:val="008C51F9"/>
    <w:rsid w:val="008C542F"/>
    <w:rsid w:val="008C6C22"/>
    <w:rsid w:val="008D06A0"/>
    <w:rsid w:val="008D1057"/>
    <w:rsid w:val="008D2812"/>
    <w:rsid w:val="008D2F21"/>
    <w:rsid w:val="008D4F4F"/>
    <w:rsid w:val="008D54D5"/>
    <w:rsid w:val="008D5C70"/>
    <w:rsid w:val="008E02F9"/>
    <w:rsid w:val="008E03F8"/>
    <w:rsid w:val="008E040C"/>
    <w:rsid w:val="008E10BA"/>
    <w:rsid w:val="008E1146"/>
    <w:rsid w:val="008E1379"/>
    <w:rsid w:val="008E2B6C"/>
    <w:rsid w:val="008E2C31"/>
    <w:rsid w:val="008E33C7"/>
    <w:rsid w:val="008E38FB"/>
    <w:rsid w:val="008E39D3"/>
    <w:rsid w:val="008E4F83"/>
    <w:rsid w:val="008E59C3"/>
    <w:rsid w:val="008E60C4"/>
    <w:rsid w:val="008E620B"/>
    <w:rsid w:val="008E6996"/>
    <w:rsid w:val="008E7A61"/>
    <w:rsid w:val="008F0E25"/>
    <w:rsid w:val="008F39C3"/>
    <w:rsid w:val="008F6ECF"/>
    <w:rsid w:val="008F6FEE"/>
    <w:rsid w:val="008F777B"/>
    <w:rsid w:val="008F7C94"/>
    <w:rsid w:val="00901A03"/>
    <w:rsid w:val="009025CE"/>
    <w:rsid w:val="00902672"/>
    <w:rsid w:val="00902C50"/>
    <w:rsid w:val="009030C7"/>
    <w:rsid w:val="0090367E"/>
    <w:rsid w:val="009039F3"/>
    <w:rsid w:val="00904196"/>
    <w:rsid w:val="00905754"/>
    <w:rsid w:val="00910214"/>
    <w:rsid w:val="009109C3"/>
    <w:rsid w:val="00912F6D"/>
    <w:rsid w:val="0091306A"/>
    <w:rsid w:val="00913EA8"/>
    <w:rsid w:val="0091445E"/>
    <w:rsid w:val="00916323"/>
    <w:rsid w:val="0091662E"/>
    <w:rsid w:val="009170BA"/>
    <w:rsid w:val="00917142"/>
    <w:rsid w:val="009176B2"/>
    <w:rsid w:val="00920D6D"/>
    <w:rsid w:val="00921960"/>
    <w:rsid w:val="00922002"/>
    <w:rsid w:val="00923B7A"/>
    <w:rsid w:val="009309B6"/>
    <w:rsid w:val="00931A9F"/>
    <w:rsid w:val="00931AF4"/>
    <w:rsid w:val="00931E0D"/>
    <w:rsid w:val="00932564"/>
    <w:rsid w:val="00934BF7"/>
    <w:rsid w:val="00934EBA"/>
    <w:rsid w:val="009352D7"/>
    <w:rsid w:val="0093534B"/>
    <w:rsid w:val="0093559B"/>
    <w:rsid w:val="009367FB"/>
    <w:rsid w:val="00937E72"/>
    <w:rsid w:val="00940453"/>
    <w:rsid w:val="00940496"/>
    <w:rsid w:val="00942A85"/>
    <w:rsid w:val="00944AF2"/>
    <w:rsid w:val="009450A3"/>
    <w:rsid w:val="00945D7D"/>
    <w:rsid w:val="009465A9"/>
    <w:rsid w:val="00947BEB"/>
    <w:rsid w:val="00950E18"/>
    <w:rsid w:val="009511A8"/>
    <w:rsid w:val="00951EDF"/>
    <w:rsid w:val="00952811"/>
    <w:rsid w:val="00953DF3"/>
    <w:rsid w:val="00955635"/>
    <w:rsid w:val="00956386"/>
    <w:rsid w:val="00956587"/>
    <w:rsid w:val="009602C4"/>
    <w:rsid w:val="00961258"/>
    <w:rsid w:val="009618F7"/>
    <w:rsid w:val="00962B12"/>
    <w:rsid w:val="00962B96"/>
    <w:rsid w:val="00965E39"/>
    <w:rsid w:val="0096640D"/>
    <w:rsid w:val="009672CC"/>
    <w:rsid w:val="009709C4"/>
    <w:rsid w:val="00972D24"/>
    <w:rsid w:val="00973191"/>
    <w:rsid w:val="00973A24"/>
    <w:rsid w:val="00973F82"/>
    <w:rsid w:val="009758F1"/>
    <w:rsid w:val="00975F1D"/>
    <w:rsid w:val="0097690C"/>
    <w:rsid w:val="00977D62"/>
    <w:rsid w:val="009810C5"/>
    <w:rsid w:val="00981655"/>
    <w:rsid w:val="00981D84"/>
    <w:rsid w:val="00982BAD"/>
    <w:rsid w:val="00982BF9"/>
    <w:rsid w:val="009835B6"/>
    <w:rsid w:val="00985FD3"/>
    <w:rsid w:val="00986909"/>
    <w:rsid w:val="009902BB"/>
    <w:rsid w:val="0099041C"/>
    <w:rsid w:val="00990CA3"/>
    <w:rsid w:val="009940A8"/>
    <w:rsid w:val="00994BBF"/>
    <w:rsid w:val="00995942"/>
    <w:rsid w:val="00996138"/>
    <w:rsid w:val="0099649C"/>
    <w:rsid w:val="00997403"/>
    <w:rsid w:val="00997A36"/>
    <w:rsid w:val="009A03F3"/>
    <w:rsid w:val="009A07CC"/>
    <w:rsid w:val="009A07D1"/>
    <w:rsid w:val="009A0B50"/>
    <w:rsid w:val="009A4C72"/>
    <w:rsid w:val="009A5AFE"/>
    <w:rsid w:val="009A6B4B"/>
    <w:rsid w:val="009A78D9"/>
    <w:rsid w:val="009B09BB"/>
    <w:rsid w:val="009B15ED"/>
    <w:rsid w:val="009B227C"/>
    <w:rsid w:val="009B2D2A"/>
    <w:rsid w:val="009B2DC4"/>
    <w:rsid w:val="009B334E"/>
    <w:rsid w:val="009B338B"/>
    <w:rsid w:val="009B676A"/>
    <w:rsid w:val="009C1484"/>
    <w:rsid w:val="009C242E"/>
    <w:rsid w:val="009C3C5C"/>
    <w:rsid w:val="009C3CFE"/>
    <w:rsid w:val="009C428E"/>
    <w:rsid w:val="009C4935"/>
    <w:rsid w:val="009C4E6E"/>
    <w:rsid w:val="009C5276"/>
    <w:rsid w:val="009C5386"/>
    <w:rsid w:val="009C6060"/>
    <w:rsid w:val="009C7538"/>
    <w:rsid w:val="009C7FA3"/>
    <w:rsid w:val="009D1C26"/>
    <w:rsid w:val="009D1E83"/>
    <w:rsid w:val="009D25AA"/>
    <w:rsid w:val="009D3085"/>
    <w:rsid w:val="009D357D"/>
    <w:rsid w:val="009D4966"/>
    <w:rsid w:val="009D4D21"/>
    <w:rsid w:val="009D533B"/>
    <w:rsid w:val="009D541A"/>
    <w:rsid w:val="009D56EC"/>
    <w:rsid w:val="009D65CF"/>
    <w:rsid w:val="009D6605"/>
    <w:rsid w:val="009D6C67"/>
    <w:rsid w:val="009D6CD3"/>
    <w:rsid w:val="009D781F"/>
    <w:rsid w:val="009E3828"/>
    <w:rsid w:val="009E3B3B"/>
    <w:rsid w:val="009E48F0"/>
    <w:rsid w:val="009E4D19"/>
    <w:rsid w:val="009E659F"/>
    <w:rsid w:val="009F2242"/>
    <w:rsid w:val="009F2305"/>
    <w:rsid w:val="009F37EE"/>
    <w:rsid w:val="009F43E5"/>
    <w:rsid w:val="009F4DDD"/>
    <w:rsid w:val="009F5404"/>
    <w:rsid w:val="009F5D67"/>
    <w:rsid w:val="009F5F65"/>
    <w:rsid w:val="009F6FA7"/>
    <w:rsid w:val="00A0149E"/>
    <w:rsid w:val="00A01D6D"/>
    <w:rsid w:val="00A04B01"/>
    <w:rsid w:val="00A05786"/>
    <w:rsid w:val="00A06665"/>
    <w:rsid w:val="00A06DC7"/>
    <w:rsid w:val="00A07022"/>
    <w:rsid w:val="00A077C1"/>
    <w:rsid w:val="00A078D2"/>
    <w:rsid w:val="00A07970"/>
    <w:rsid w:val="00A07C40"/>
    <w:rsid w:val="00A07DB4"/>
    <w:rsid w:val="00A10B24"/>
    <w:rsid w:val="00A12404"/>
    <w:rsid w:val="00A12C58"/>
    <w:rsid w:val="00A15409"/>
    <w:rsid w:val="00A15D6F"/>
    <w:rsid w:val="00A16357"/>
    <w:rsid w:val="00A21061"/>
    <w:rsid w:val="00A23204"/>
    <w:rsid w:val="00A256EA"/>
    <w:rsid w:val="00A26118"/>
    <w:rsid w:val="00A26F7B"/>
    <w:rsid w:val="00A27BC1"/>
    <w:rsid w:val="00A30279"/>
    <w:rsid w:val="00A30F26"/>
    <w:rsid w:val="00A31477"/>
    <w:rsid w:val="00A31760"/>
    <w:rsid w:val="00A317AB"/>
    <w:rsid w:val="00A32FEA"/>
    <w:rsid w:val="00A332E2"/>
    <w:rsid w:val="00A3473A"/>
    <w:rsid w:val="00A363D4"/>
    <w:rsid w:val="00A36C70"/>
    <w:rsid w:val="00A36DDD"/>
    <w:rsid w:val="00A37BF2"/>
    <w:rsid w:val="00A40940"/>
    <w:rsid w:val="00A4263D"/>
    <w:rsid w:val="00A446B5"/>
    <w:rsid w:val="00A44C46"/>
    <w:rsid w:val="00A5057E"/>
    <w:rsid w:val="00A50A06"/>
    <w:rsid w:val="00A51041"/>
    <w:rsid w:val="00A51A8C"/>
    <w:rsid w:val="00A51DBE"/>
    <w:rsid w:val="00A51DE7"/>
    <w:rsid w:val="00A525B7"/>
    <w:rsid w:val="00A5277E"/>
    <w:rsid w:val="00A527D9"/>
    <w:rsid w:val="00A528C9"/>
    <w:rsid w:val="00A5315E"/>
    <w:rsid w:val="00A531C0"/>
    <w:rsid w:val="00A53369"/>
    <w:rsid w:val="00A539C3"/>
    <w:rsid w:val="00A53BF6"/>
    <w:rsid w:val="00A54839"/>
    <w:rsid w:val="00A5607C"/>
    <w:rsid w:val="00A563F1"/>
    <w:rsid w:val="00A56FA3"/>
    <w:rsid w:val="00A57B4D"/>
    <w:rsid w:val="00A602A9"/>
    <w:rsid w:val="00A62512"/>
    <w:rsid w:val="00A62E6B"/>
    <w:rsid w:val="00A63657"/>
    <w:rsid w:val="00A63766"/>
    <w:rsid w:val="00A64155"/>
    <w:rsid w:val="00A64574"/>
    <w:rsid w:val="00A64FB0"/>
    <w:rsid w:val="00A65C12"/>
    <w:rsid w:val="00A671F1"/>
    <w:rsid w:val="00A706C9"/>
    <w:rsid w:val="00A70B33"/>
    <w:rsid w:val="00A71FC8"/>
    <w:rsid w:val="00A724D2"/>
    <w:rsid w:val="00A729E8"/>
    <w:rsid w:val="00A73213"/>
    <w:rsid w:val="00A745FB"/>
    <w:rsid w:val="00A7460B"/>
    <w:rsid w:val="00A74864"/>
    <w:rsid w:val="00A81092"/>
    <w:rsid w:val="00A838C0"/>
    <w:rsid w:val="00A83D66"/>
    <w:rsid w:val="00A85CB2"/>
    <w:rsid w:val="00A86D98"/>
    <w:rsid w:val="00A90E8D"/>
    <w:rsid w:val="00A93EB3"/>
    <w:rsid w:val="00A9534B"/>
    <w:rsid w:val="00A95A2A"/>
    <w:rsid w:val="00A97CD9"/>
    <w:rsid w:val="00AA10B9"/>
    <w:rsid w:val="00AA2764"/>
    <w:rsid w:val="00AA2FA8"/>
    <w:rsid w:val="00AA3014"/>
    <w:rsid w:val="00AA30DB"/>
    <w:rsid w:val="00AA3AD8"/>
    <w:rsid w:val="00AA6DE4"/>
    <w:rsid w:val="00AA7B70"/>
    <w:rsid w:val="00AB1BEE"/>
    <w:rsid w:val="00AB4410"/>
    <w:rsid w:val="00AB5000"/>
    <w:rsid w:val="00AB6BD4"/>
    <w:rsid w:val="00AB6D11"/>
    <w:rsid w:val="00AC13A8"/>
    <w:rsid w:val="00AC2353"/>
    <w:rsid w:val="00AC24B7"/>
    <w:rsid w:val="00AC431B"/>
    <w:rsid w:val="00AC50C1"/>
    <w:rsid w:val="00AC511F"/>
    <w:rsid w:val="00AC5E2B"/>
    <w:rsid w:val="00AC608C"/>
    <w:rsid w:val="00AC60FF"/>
    <w:rsid w:val="00AC62BA"/>
    <w:rsid w:val="00AC78AB"/>
    <w:rsid w:val="00AC78E7"/>
    <w:rsid w:val="00AD2545"/>
    <w:rsid w:val="00AD263E"/>
    <w:rsid w:val="00AD373B"/>
    <w:rsid w:val="00AD427A"/>
    <w:rsid w:val="00AD4BE6"/>
    <w:rsid w:val="00AD4E3E"/>
    <w:rsid w:val="00AD508B"/>
    <w:rsid w:val="00AD5CED"/>
    <w:rsid w:val="00AD5E0E"/>
    <w:rsid w:val="00AD68F2"/>
    <w:rsid w:val="00AD759B"/>
    <w:rsid w:val="00AD75E2"/>
    <w:rsid w:val="00AE0003"/>
    <w:rsid w:val="00AE0033"/>
    <w:rsid w:val="00AE0102"/>
    <w:rsid w:val="00AE06A5"/>
    <w:rsid w:val="00AE0F3C"/>
    <w:rsid w:val="00AE2188"/>
    <w:rsid w:val="00AE2815"/>
    <w:rsid w:val="00AE2DAE"/>
    <w:rsid w:val="00AE3FFB"/>
    <w:rsid w:val="00AE5346"/>
    <w:rsid w:val="00AE56BD"/>
    <w:rsid w:val="00AE7C8D"/>
    <w:rsid w:val="00AF089C"/>
    <w:rsid w:val="00AF15FC"/>
    <w:rsid w:val="00AF1DD3"/>
    <w:rsid w:val="00AF27E5"/>
    <w:rsid w:val="00AF2CD1"/>
    <w:rsid w:val="00AF34E0"/>
    <w:rsid w:val="00AF3D2C"/>
    <w:rsid w:val="00AF4073"/>
    <w:rsid w:val="00AF5794"/>
    <w:rsid w:val="00AF5C85"/>
    <w:rsid w:val="00AF74E7"/>
    <w:rsid w:val="00AF7BEE"/>
    <w:rsid w:val="00B02549"/>
    <w:rsid w:val="00B02F79"/>
    <w:rsid w:val="00B03F92"/>
    <w:rsid w:val="00B043CD"/>
    <w:rsid w:val="00B05535"/>
    <w:rsid w:val="00B0556F"/>
    <w:rsid w:val="00B0664D"/>
    <w:rsid w:val="00B07862"/>
    <w:rsid w:val="00B10155"/>
    <w:rsid w:val="00B10C06"/>
    <w:rsid w:val="00B13521"/>
    <w:rsid w:val="00B1393D"/>
    <w:rsid w:val="00B13E51"/>
    <w:rsid w:val="00B1425F"/>
    <w:rsid w:val="00B142D4"/>
    <w:rsid w:val="00B146F2"/>
    <w:rsid w:val="00B160C8"/>
    <w:rsid w:val="00B16627"/>
    <w:rsid w:val="00B16A31"/>
    <w:rsid w:val="00B17182"/>
    <w:rsid w:val="00B17190"/>
    <w:rsid w:val="00B2142B"/>
    <w:rsid w:val="00B219C6"/>
    <w:rsid w:val="00B2241F"/>
    <w:rsid w:val="00B232B9"/>
    <w:rsid w:val="00B23360"/>
    <w:rsid w:val="00B23807"/>
    <w:rsid w:val="00B24CB9"/>
    <w:rsid w:val="00B25AD1"/>
    <w:rsid w:val="00B26233"/>
    <w:rsid w:val="00B26673"/>
    <w:rsid w:val="00B26BA2"/>
    <w:rsid w:val="00B278C9"/>
    <w:rsid w:val="00B322FC"/>
    <w:rsid w:val="00B340F8"/>
    <w:rsid w:val="00B34F63"/>
    <w:rsid w:val="00B3570C"/>
    <w:rsid w:val="00B35C24"/>
    <w:rsid w:val="00B36341"/>
    <w:rsid w:val="00B378EA"/>
    <w:rsid w:val="00B40427"/>
    <w:rsid w:val="00B40DF9"/>
    <w:rsid w:val="00B41B39"/>
    <w:rsid w:val="00B42E19"/>
    <w:rsid w:val="00B434AF"/>
    <w:rsid w:val="00B4376F"/>
    <w:rsid w:val="00B44D05"/>
    <w:rsid w:val="00B46033"/>
    <w:rsid w:val="00B468B5"/>
    <w:rsid w:val="00B46BC0"/>
    <w:rsid w:val="00B50CD1"/>
    <w:rsid w:val="00B51689"/>
    <w:rsid w:val="00B516DD"/>
    <w:rsid w:val="00B516EF"/>
    <w:rsid w:val="00B517F0"/>
    <w:rsid w:val="00B53072"/>
    <w:rsid w:val="00B545F9"/>
    <w:rsid w:val="00B546CB"/>
    <w:rsid w:val="00B54E75"/>
    <w:rsid w:val="00B554B3"/>
    <w:rsid w:val="00B555A4"/>
    <w:rsid w:val="00B55927"/>
    <w:rsid w:val="00B565C8"/>
    <w:rsid w:val="00B57ABE"/>
    <w:rsid w:val="00B60A40"/>
    <w:rsid w:val="00B622E1"/>
    <w:rsid w:val="00B6242F"/>
    <w:rsid w:val="00B6267A"/>
    <w:rsid w:val="00B6273D"/>
    <w:rsid w:val="00B6415E"/>
    <w:rsid w:val="00B641DE"/>
    <w:rsid w:val="00B6592E"/>
    <w:rsid w:val="00B6738B"/>
    <w:rsid w:val="00B6788B"/>
    <w:rsid w:val="00B6789B"/>
    <w:rsid w:val="00B71F23"/>
    <w:rsid w:val="00B72701"/>
    <w:rsid w:val="00B7394D"/>
    <w:rsid w:val="00B73C84"/>
    <w:rsid w:val="00B74E11"/>
    <w:rsid w:val="00B751A2"/>
    <w:rsid w:val="00B76E69"/>
    <w:rsid w:val="00B77E5B"/>
    <w:rsid w:val="00B80360"/>
    <w:rsid w:val="00B81FAA"/>
    <w:rsid w:val="00B82359"/>
    <w:rsid w:val="00B82658"/>
    <w:rsid w:val="00B85A07"/>
    <w:rsid w:val="00B86337"/>
    <w:rsid w:val="00B90072"/>
    <w:rsid w:val="00B92DD3"/>
    <w:rsid w:val="00B937FF"/>
    <w:rsid w:val="00B93922"/>
    <w:rsid w:val="00B93E88"/>
    <w:rsid w:val="00B943AA"/>
    <w:rsid w:val="00B94A65"/>
    <w:rsid w:val="00B94AAB"/>
    <w:rsid w:val="00B94E89"/>
    <w:rsid w:val="00B955F8"/>
    <w:rsid w:val="00B96983"/>
    <w:rsid w:val="00BA0195"/>
    <w:rsid w:val="00BA053B"/>
    <w:rsid w:val="00BA0603"/>
    <w:rsid w:val="00BA07C9"/>
    <w:rsid w:val="00BA16E3"/>
    <w:rsid w:val="00BA1F93"/>
    <w:rsid w:val="00BA2097"/>
    <w:rsid w:val="00BA32AB"/>
    <w:rsid w:val="00BA3E64"/>
    <w:rsid w:val="00BA3EC8"/>
    <w:rsid w:val="00BA3FB4"/>
    <w:rsid w:val="00BA4653"/>
    <w:rsid w:val="00BA4C71"/>
    <w:rsid w:val="00BA5A96"/>
    <w:rsid w:val="00BB04C1"/>
    <w:rsid w:val="00BB1362"/>
    <w:rsid w:val="00BB1FE6"/>
    <w:rsid w:val="00BB27F4"/>
    <w:rsid w:val="00BB290A"/>
    <w:rsid w:val="00BB3E1A"/>
    <w:rsid w:val="00BB57C1"/>
    <w:rsid w:val="00BB79C8"/>
    <w:rsid w:val="00BC145A"/>
    <w:rsid w:val="00BC191E"/>
    <w:rsid w:val="00BC21AA"/>
    <w:rsid w:val="00BC2283"/>
    <w:rsid w:val="00BC60CA"/>
    <w:rsid w:val="00BC6506"/>
    <w:rsid w:val="00BC6C07"/>
    <w:rsid w:val="00BC74CE"/>
    <w:rsid w:val="00BC7D89"/>
    <w:rsid w:val="00BC7E52"/>
    <w:rsid w:val="00BD1AAF"/>
    <w:rsid w:val="00BD1AE1"/>
    <w:rsid w:val="00BD20E6"/>
    <w:rsid w:val="00BD3BF2"/>
    <w:rsid w:val="00BD400E"/>
    <w:rsid w:val="00BD479A"/>
    <w:rsid w:val="00BD480C"/>
    <w:rsid w:val="00BD4F80"/>
    <w:rsid w:val="00BD5BD5"/>
    <w:rsid w:val="00BD68B9"/>
    <w:rsid w:val="00BD7409"/>
    <w:rsid w:val="00BD7F04"/>
    <w:rsid w:val="00BE0844"/>
    <w:rsid w:val="00BE19CE"/>
    <w:rsid w:val="00BE26A5"/>
    <w:rsid w:val="00BE3108"/>
    <w:rsid w:val="00BE430C"/>
    <w:rsid w:val="00BE4505"/>
    <w:rsid w:val="00BE4A49"/>
    <w:rsid w:val="00BE6AE2"/>
    <w:rsid w:val="00BE7E11"/>
    <w:rsid w:val="00BF345D"/>
    <w:rsid w:val="00BF36D4"/>
    <w:rsid w:val="00BF4531"/>
    <w:rsid w:val="00C0120D"/>
    <w:rsid w:val="00C01527"/>
    <w:rsid w:val="00C01828"/>
    <w:rsid w:val="00C01B22"/>
    <w:rsid w:val="00C01C9E"/>
    <w:rsid w:val="00C01D77"/>
    <w:rsid w:val="00C01F5B"/>
    <w:rsid w:val="00C0698E"/>
    <w:rsid w:val="00C07253"/>
    <w:rsid w:val="00C074D3"/>
    <w:rsid w:val="00C11BAF"/>
    <w:rsid w:val="00C129C7"/>
    <w:rsid w:val="00C13B43"/>
    <w:rsid w:val="00C1503F"/>
    <w:rsid w:val="00C155B6"/>
    <w:rsid w:val="00C160C4"/>
    <w:rsid w:val="00C17F89"/>
    <w:rsid w:val="00C20A46"/>
    <w:rsid w:val="00C20E73"/>
    <w:rsid w:val="00C210C0"/>
    <w:rsid w:val="00C21430"/>
    <w:rsid w:val="00C21581"/>
    <w:rsid w:val="00C2245D"/>
    <w:rsid w:val="00C22FF2"/>
    <w:rsid w:val="00C234D0"/>
    <w:rsid w:val="00C2379E"/>
    <w:rsid w:val="00C25248"/>
    <w:rsid w:val="00C257AE"/>
    <w:rsid w:val="00C26545"/>
    <w:rsid w:val="00C26DA9"/>
    <w:rsid w:val="00C27BDE"/>
    <w:rsid w:val="00C315A0"/>
    <w:rsid w:val="00C32FF9"/>
    <w:rsid w:val="00C333BE"/>
    <w:rsid w:val="00C33555"/>
    <w:rsid w:val="00C34928"/>
    <w:rsid w:val="00C34984"/>
    <w:rsid w:val="00C35A2D"/>
    <w:rsid w:val="00C35E6B"/>
    <w:rsid w:val="00C4005F"/>
    <w:rsid w:val="00C41168"/>
    <w:rsid w:val="00C41580"/>
    <w:rsid w:val="00C41A61"/>
    <w:rsid w:val="00C41C66"/>
    <w:rsid w:val="00C422DE"/>
    <w:rsid w:val="00C426F8"/>
    <w:rsid w:val="00C43983"/>
    <w:rsid w:val="00C44237"/>
    <w:rsid w:val="00C45162"/>
    <w:rsid w:val="00C4595E"/>
    <w:rsid w:val="00C46BC7"/>
    <w:rsid w:val="00C50130"/>
    <w:rsid w:val="00C50BBD"/>
    <w:rsid w:val="00C51DF9"/>
    <w:rsid w:val="00C52A4C"/>
    <w:rsid w:val="00C5349B"/>
    <w:rsid w:val="00C5432F"/>
    <w:rsid w:val="00C54A12"/>
    <w:rsid w:val="00C54F2F"/>
    <w:rsid w:val="00C553B4"/>
    <w:rsid w:val="00C5697B"/>
    <w:rsid w:val="00C60294"/>
    <w:rsid w:val="00C607F1"/>
    <w:rsid w:val="00C6232F"/>
    <w:rsid w:val="00C623F7"/>
    <w:rsid w:val="00C643F4"/>
    <w:rsid w:val="00C6489E"/>
    <w:rsid w:val="00C64CF3"/>
    <w:rsid w:val="00C655C9"/>
    <w:rsid w:val="00C65DB6"/>
    <w:rsid w:val="00C66163"/>
    <w:rsid w:val="00C66422"/>
    <w:rsid w:val="00C66895"/>
    <w:rsid w:val="00C6694D"/>
    <w:rsid w:val="00C674CF"/>
    <w:rsid w:val="00C70DE6"/>
    <w:rsid w:val="00C71D11"/>
    <w:rsid w:val="00C7228A"/>
    <w:rsid w:val="00C72DCA"/>
    <w:rsid w:val="00C75992"/>
    <w:rsid w:val="00C76C61"/>
    <w:rsid w:val="00C77B9D"/>
    <w:rsid w:val="00C816F2"/>
    <w:rsid w:val="00C817DE"/>
    <w:rsid w:val="00C81909"/>
    <w:rsid w:val="00C819CC"/>
    <w:rsid w:val="00C81B10"/>
    <w:rsid w:val="00C81B1D"/>
    <w:rsid w:val="00C82CDD"/>
    <w:rsid w:val="00C83559"/>
    <w:rsid w:val="00C8368B"/>
    <w:rsid w:val="00C8394D"/>
    <w:rsid w:val="00C87395"/>
    <w:rsid w:val="00C87485"/>
    <w:rsid w:val="00C87BE0"/>
    <w:rsid w:val="00C90E75"/>
    <w:rsid w:val="00C91834"/>
    <w:rsid w:val="00C9236C"/>
    <w:rsid w:val="00C92594"/>
    <w:rsid w:val="00C927E4"/>
    <w:rsid w:val="00C92D78"/>
    <w:rsid w:val="00C94063"/>
    <w:rsid w:val="00C945F2"/>
    <w:rsid w:val="00C94C57"/>
    <w:rsid w:val="00C95529"/>
    <w:rsid w:val="00C95F48"/>
    <w:rsid w:val="00C95F7D"/>
    <w:rsid w:val="00C96926"/>
    <w:rsid w:val="00C97B50"/>
    <w:rsid w:val="00CA18C7"/>
    <w:rsid w:val="00CA386B"/>
    <w:rsid w:val="00CA3D57"/>
    <w:rsid w:val="00CA4B11"/>
    <w:rsid w:val="00CA6298"/>
    <w:rsid w:val="00CA716E"/>
    <w:rsid w:val="00CA72C7"/>
    <w:rsid w:val="00CA7449"/>
    <w:rsid w:val="00CA7B83"/>
    <w:rsid w:val="00CB02A3"/>
    <w:rsid w:val="00CB0C88"/>
    <w:rsid w:val="00CB0E0C"/>
    <w:rsid w:val="00CB16B9"/>
    <w:rsid w:val="00CB3128"/>
    <w:rsid w:val="00CB480B"/>
    <w:rsid w:val="00CB5EF2"/>
    <w:rsid w:val="00CB6110"/>
    <w:rsid w:val="00CB63BD"/>
    <w:rsid w:val="00CB64C5"/>
    <w:rsid w:val="00CB6673"/>
    <w:rsid w:val="00CB7092"/>
    <w:rsid w:val="00CB7914"/>
    <w:rsid w:val="00CC06D4"/>
    <w:rsid w:val="00CC07CA"/>
    <w:rsid w:val="00CC101E"/>
    <w:rsid w:val="00CC25E6"/>
    <w:rsid w:val="00CC29B5"/>
    <w:rsid w:val="00CC5537"/>
    <w:rsid w:val="00CC70D4"/>
    <w:rsid w:val="00CC7A79"/>
    <w:rsid w:val="00CD0C22"/>
    <w:rsid w:val="00CD0F30"/>
    <w:rsid w:val="00CD1D3A"/>
    <w:rsid w:val="00CD34E3"/>
    <w:rsid w:val="00CD3A4D"/>
    <w:rsid w:val="00CD58CB"/>
    <w:rsid w:val="00CD6F07"/>
    <w:rsid w:val="00CE0B60"/>
    <w:rsid w:val="00CE17D6"/>
    <w:rsid w:val="00CE1F56"/>
    <w:rsid w:val="00CE2236"/>
    <w:rsid w:val="00CE2AAA"/>
    <w:rsid w:val="00CE34A4"/>
    <w:rsid w:val="00CE3DB2"/>
    <w:rsid w:val="00CE4E8D"/>
    <w:rsid w:val="00CE5B4D"/>
    <w:rsid w:val="00CE69E9"/>
    <w:rsid w:val="00CE6C46"/>
    <w:rsid w:val="00CE6E1D"/>
    <w:rsid w:val="00CE7FA6"/>
    <w:rsid w:val="00CF1744"/>
    <w:rsid w:val="00CF2C19"/>
    <w:rsid w:val="00CF3116"/>
    <w:rsid w:val="00CF350D"/>
    <w:rsid w:val="00CF4872"/>
    <w:rsid w:val="00CF4B5B"/>
    <w:rsid w:val="00CF63F1"/>
    <w:rsid w:val="00CF66AD"/>
    <w:rsid w:val="00CF74B4"/>
    <w:rsid w:val="00D01B18"/>
    <w:rsid w:val="00D02DBC"/>
    <w:rsid w:val="00D0335A"/>
    <w:rsid w:val="00D038A2"/>
    <w:rsid w:val="00D03B15"/>
    <w:rsid w:val="00D069EC"/>
    <w:rsid w:val="00D06F78"/>
    <w:rsid w:val="00D1221D"/>
    <w:rsid w:val="00D12436"/>
    <w:rsid w:val="00D12FEB"/>
    <w:rsid w:val="00D1380E"/>
    <w:rsid w:val="00D13A65"/>
    <w:rsid w:val="00D14611"/>
    <w:rsid w:val="00D14FC2"/>
    <w:rsid w:val="00D1585C"/>
    <w:rsid w:val="00D16635"/>
    <w:rsid w:val="00D170B1"/>
    <w:rsid w:val="00D20B81"/>
    <w:rsid w:val="00D215A1"/>
    <w:rsid w:val="00D21B8E"/>
    <w:rsid w:val="00D21C79"/>
    <w:rsid w:val="00D22783"/>
    <w:rsid w:val="00D233E7"/>
    <w:rsid w:val="00D244AA"/>
    <w:rsid w:val="00D27738"/>
    <w:rsid w:val="00D31DD2"/>
    <w:rsid w:val="00D320F7"/>
    <w:rsid w:val="00D33263"/>
    <w:rsid w:val="00D34155"/>
    <w:rsid w:val="00D342DF"/>
    <w:rsid w:val="00D36490"/>
    <w:rsid w:val="00D36C51"/>
    <w:rsid w:val="00D37C2D"/>
    <w:rsid w:val="00D4045A"/>
    <w:rsid w:val="00D4082D"/>
    <w:rsid w:val="00D41877"/>
    <w:rsid w:val="00D41EEE"/>
    <w:rsid w:val="00D43ADC"/>
    <w:rsid w:val="00D44E2D"/>
    <w:rsid w:val="00D4549D"/>
    <w:rsid w:val="00D45FBB"/>
    <w:rsid w:val="00D47E49"/>
    <w:rsid w:val="00D51240"/>
    <w:rsid w:val="00D51311"/>
    <w:rsid w:val="00D51E85"/>
    <w:rsid w:val="00D52B7D"/>
    <w:rsid w:val="00D5464E"/>
    <w:rsid w:val="00D5483E"/>
    <w:rsid w:val="00D54F3F"/>
    <w:rsid w:val="00D560D0"/>
    <w:rsid w:val="00D57C0A"/>
    <w:rsid w:val="00D57E2A"/>
    <w:rsid w:val="00D63C1E"/>
    <w:rsid w:val="00D63EE3"/>
    <w:rsid w:val="00D63FE5"/>
    <w:rsid w:val="00D64014"/>
    <w:rsid w:val="00D672E4"/>
    <w:rsid w:val="00D673F6"/>
    <w:rsid w:val="00D675E0"/>
    <w:rsid w:val="00D67D03"/>
    <w:rsid w:val="00D72435"/>
    <w:rsid w:val="00D726FF"/>
    <w:rsid w:val="00D74129"/>
    <w:rsid w:val="00D75503"/>
    <w:rsid w:val="00D77BA0"/>
    <w:rsid w:val="00D77FFD"/>
    <w:rsid w:val="00D808D6"/>
    <w:rsid w:val="00D815A4"/>
    <w:rsid w:val="00D81E7A"/>
    <w:rsid w:val="00D840AB"/>
    <w:rsid w:val="00D847BC"/>
    <w:rsid w:val="00D84A70"/>
    <w:rsid w:val="00D85046"/>
    <w:rsid w:val="00D8508C"/>
    <w:rsid w:val="00D85CAF"/>
    <w:rsid w:val="00D9039C"/>
    <w:rsid w:val="00D91C51"/>
    <w:rsid w:val="00D93946"/>
    <w:rsid w:val="00D93CB7"/>
    <w:rsid w:val="00D95B88"/>
    <w:rsid w:val="00D9675E"/>
    <w:rsid w:val="00DA03A3"/>
    <w:rsid w:val="00DA04E8"/>
    <w:rsid w:val="00DA0F23"/>
    <w:rsid w:val="00DA1658"/>
    <w:rsid w:val="00DA3917"/>
    <w:rsid w:val="00DA6F72"/>
    <w:rsid w:val="00DB15BC"/>
    <w:rsid w:val="00DB291F"/>
    <w:rsid w:val="00DB309A"/>
    <w:rsid w:val="00DB391E"/>
    <w:rsid w:val="00DB5589"/>
    <w:rsid w:val="00DB6F99"/>
    <w:rsid w:val="00DB77DE"/>
    <w:rsid w:val="00DB7C59"/>
    <w:rsid w:val="00DC0E8F"/>
    <w:rsid w:val="00DC0F21"/>
    <w:rsid w:val="00DC0F71"/>
    <w:rsid w:val="00DC1055"/>
    <w:rsid w:val="00DC1440"/>
    <w:rsid w:val="00DC46E0"/>
    <w:rsid w:val="00DC4852"/>
    <w:rsid w:val="00DC4B88"/>
    <w:rsid w:val="00DC58A6"/>
    <w:rsid w:val="00DC7237"/>
    <w:rsid w:val="00DC7E24"/>
    <w:rsid w:val="00DD01EC"/>
    <w:rsid w:val="00DD1913"/>
    <w:rsid w:val="00DD1B60"/>
    <w:rsid w:val="00DD42F7"/>
    <w:rsid w:val="00DD49F7"/>
    <w:rsid w:val="00DD68CF"/>
    <w:rsid w:val="00DD70F9"/>
    <w:rsid w:val="00DD7331"/>
    <w:rsid w:val="00DD7349"/>
    <w:rsid w:val="00DD735D"/>
    <w:rsid w:val="00DD75E0"/>
    <w:rsid w:val="00DD7C2A"/>
    <w:rsid w:val="00DE0687"/>
    <w:rsid w:val="00DE1FA3"/>
    <w:rsid w:val="00DE22F2"/>
    <w:rsid w:val="00DE23CA"/>
    <w:rsid w:val="00DE29E7"/>
    <w:rsid w:val="00DE2AE2"/>
    <w:rsid w:val="00DE2BC9"/>
    <w:rsid w:val="00DE418C"/>
    <w:rsid w:val="00DE503D"/>
    <w:rsid w:val="00DE538A"/>
    <w:rsid w:val="00DE57E8"/>
    <w:rsid w:val="00DE6316"/>
    <w:rsid w:val="00DE76BB"/>
    <w:rsid w:val="00DE79E4"/>
    <w:rsid w:val="00DF0336"/>
    <w:rsid w:val="00DF07CD"/>
    <w:rsid w:val="00DF0ED0"/>
    <w:rsid w:val="00DF138C"/>
    <w:rsid w:val="00DF1A68"/>
    <w:rsid w:val="00DF1A70"/>
    <w:rsid w:val="00DF268D"/>
    <w:rsid w:val="00DF3E4D"/>
    <w:rsid w:val="00DF46D1"/>
    <w:rsid w:val="00DF49D4"/>
    <w:rsid w:val="00DF6B5D"/>
    <w:rsid w:val="00DF76EE"/>
    <w:rsid w:val="00E00640"/>
    <w:rsid w:val="00E00C1F"/>
    <w:rsid w:val="00E0196D"/>
    <w:rsid w:val="00E03693"/>
    <w:rsid w:val="00E03B46"/>
    <w:rsid w:val="00E044E7"/>
    <w:rsid w:val="00E04601"/>
    <w:rsid w:val="00E04726"/>
    <w:rsid w:val="00E051FA"/>
    <w:rsid w:val="00E05835"/>
    <w:rsid w:val="00E073BB"/>
    <w:rsid w:val="00E10242"/>
    <w:rsid w:val="00E121BB"/>
    <w:rsid w:val="00E14851"/>
    <w:rsid w:val="00E14AB3"/>
    <w:rsid w:val="00E14E87"/>
    <w:rsid w:val="00E1528F"/>
    <w:rsid w:val="00E155C1"/>
    <w:rsid w:val="00E162DB"/>
    <w:rsid w:val="00E16423"/>
    <w:rsid w:val="00E16E1E"/>
    <w:rsid w:val="00E206D2"/>
    <w:rsid w:val="00E20F2F"/>
    <w:rsid w:val="00E219B3"/>
    <w:rsid w:val="00E21B0C"/>
    <w:rsid w:val="00E228CD"/>
    <w:rsid w:val="00E22A1E"/>
    <w:rsid w:val="00E22BDE"/>
    <w:rsid w:val="00E2327F"/>
    <w:rsid w:val="00E23547"/>
    <w:rsid w:val="00E236A1"/>
    <w:rsid w:val="00E251BD"/>
    <w:rsid w:val="00E2559B"/>
    <w:rsid w:val="00E25683"/>
    <w:rsid w:val="00E264D3"/>
    <w:rsid w:val="00E2698C"/>
    <w:rsid w:val="00E27EF6"/>
    <w:rsid w:val="00E303E9"/>
    <w:rsid w:val="00E307A4"/>
    <w:rsid w:val="00E314D8"/>
    <w:rsid w:val="00E31840"/>
    <w:rsid w:val="00E31926"/>
    <w:rsid w:val="00E3230E"/>
    <w:rsid w:val="00E32651"/>
    <w:rsid w:val="00E3681B"/>
    <w:rsid w:val="00E37A79"/>
    <w:rsid w:val="00E40303"/>
    <w:rsid w:val="00E4048F"/>
    <w:rsid w:val="00E40C39"/>
    <w:rsid w:val="00E41105"/>
    <w:rsid w:val="00E41286"/>
    <w:rsid w:val="00E42904"/>
    <w:rsid w:val="00E43235"/>
    <w:rsid w:val="00E43DAA"/>
    <w:rsid w:val="00E44355"/>
    <w:rsid w:val="00E44373"/>
    <w:rsid w:val="00E444A9"/>
    <w:rsid w:val="00E445FA"/>
    <w:rsid w:val="00E467B8"/>
    <w:rsid w:val="00E47146"/>
    <w:rsid w:val="00E477F1"/>
    <w:rsid w:val="00E507C0"/>
    <w:rsid w:val="00E51B16"/>
    <w:rsid w:val="00E5203F"/>
    <w:rsid w:val="00E529FC"/>
    <w:rsid w:val="00E545BC"/>
    <w:rsid w:val="00E54B12"/>
    <w:rsid w:val="00E559C0"/>
    <w:rsid w:val="00E55CCC"/>
    <w:rsid w:val="00E565C5"/>
    <w:rsid w:val="00E56735"/>
    <w:rsid w:val="00E569ED"/>
    <w:rsid w:val="00E56B9C"/>
    <w:rsid w:val="00E62593"/>
    <w:rsid w:val="00E62DB8"/>
    <w:rsid w:val="00E63417"/>
    <w:rsid w:val="00E63B13"/>
    <w:rsid w:val="00E64867"/>
    <w:rsid w:val="00E64948"/>
    <w:rsid w:val="00E64F95"/>
    <w:rsid w:val="00E6553D"/>
    <w:rsid w:val="00E661FF"/>
    <w:rsid w:val="00E70BE3"/>
    <w:rsid w:val="00E71456"/>
    <w:rsid w:val="00E719C6"/>
    <w:rsid w:val="00E7491A"/>
    <w:rsid w:val="00E75AB7"/>
    <w:rsid w:val="00E766B3"/>
    <w:rsid w:val="00E7697B"/>
    <w:rsid w:val="00E7735A"/>
    <w:rsid w:val="00E77962"/>
    <w:rsid w:val="00E807E1"/>
    <w:rsid w:val="00E82BFF"/>
    <w:rsid w:val="00E82EC7"/>
    <w:rsid w:val="00E852D6"/>
    <w:rsid w:val="00E858A3"/>
    <w:rsid w:val="00E85A53"/>
    <w:rsid w:val="00E85BAD"/>
    <w:rsid w:val="00E8649A"/>
    <w:rsid w:val="00E8671F"/>
    <w:rsid w:val="00E86A89"/>
    <w:rsid w:val="00E86B2C"/>
    <w:rsid w:val="00E8728D"/>
    <w:rsid w:val="00E911EC"/>
    <w:rsid w:val="00E91E54"/>
    <w:rsid w:val="00E9213F"/>
    <w:rsid w:val="00E92D62"/>
    <w:rsid w:val="00E93CEE"/>
    <w:rsid w:val="00E94829"/>
    <w:rsid w:val="00E949F0"/>
    <w:rsid w:val="00E94DB2"/>
    <w:rsid w:val="00E95D8B"/>
    <w:rsid w:val="00E95EB8"/>
    <w:rsid w:val="00E97356"/>
    <w:rsid w:val="00E97CD9"/>
    <w:rsid w:val="00EA007A"/>
    <w:rsid w:val="00EA048F"/>
    <w:rsid w:val="00EA06A8"/>
    <w:rsid w:val="00EA1584"/>
    <w:rsid w:val="00EA1605"/>
    <w:rsid w:val="00EA19CC"/>
    <w:rsid w:val="00EA2A87"/>
    <w:rsid w:val="00EA4851"/>
    <w:rsid w:val="00EA6E90"/>
    <w:rsid w:val="00EA73E4"/>
    <w:rsid w:val="00EA74A2"/>
    <w:rsid w:val="00EB0D59"/>
    <w:rsid w:val="00EB27DA"/>
    <w:rsid w:val="00EB50BF"/>
    <w:rsid w:val="00EB520D"/>
    <w:rsid w:val="00EB5EEC"/>
    <w:rsid w:val="00EB6257"/>
    <w:rsid w:val="00EB6AF1"/>
    <w:rsid w:val="00EB74F9"/>
    <w:rsid w:val="00EB7BA4"/>
    <w:rsid w:val="00EC01F7"/>
    <w:rsid w:val="00EC01FB"/>
    <w:rsid w:val="00EC1324"/>
    <w:rsid w:val="00EC1B38"/>
    <w:rsid w:val="00EC2F9C"/>
    <w:rsid w:val="00EC4052"/>
    <w:rsid w:val="00EC443A"/>
    <w:rsid w:val="00EC4E07"/>
    <w:rsid w:val="00EC609A"/>
    <w:rsid w:val="00EC6D4F"/>
    <w:rsid w:val="00ED0BA8"/>
    <w:rsid w:val="00ED2D8A"/>
    <w:rsid w:val="00ED31DB"/>
    <w:rsid w:val="00ED3BF4"/>
    <w:rsid w:val="00ED443D"/>
    <w:rsid w:val="00ED44F4"/>
    <w:rsid w:val="00ED5F03"/>
    <w:rsid w:val="00ED6D1D"/>
    <w:rsid w:val="00ED7B1C"/>
    <w:rsid w:val="00ED7C9B"/>
    <w:rsid w:val="00ED7EEA"/>
    <w:rsid w:val="00ED7F74"/>
    <w:rsid w:val="00EE0EB9"/>
    <w:rsid w:val="00EE10DB"/>
    <w:rsid w:val="00EE1B33"/>
    <w:rsid w:val="00EE2759"/>
    <w:rsid w:val="00EE5283"/>
    <w:rsid w:val="00EE5BE1"/>
    <w:rsid w:val="00EE61CD"/>
    <w:rsid w:val="00EE6B3D"/>
    <w:rsid w:val="00EE76C6"/>
    <w:rsid w:val="00EF0B2D"/>
    <w:rsid w:val="00EF0F01"/>
    <w:rsid w:val="00EF16AD"/>
    <w:rsid w:val="00EF29FF"/>
    <w:rsid w:val="00EF2F38"/>
    <w:rsid w:val="00EF3E64"/>
    <w:rsid w:val="00EF49D3"/>
    <w:rsid w:val="00EF5B7A"/>
    <w:rsid w:val="00EF62C3"/>
    <w:rsid w:val="00EF66DB"/>
    <w:rsid w:val="00EF69C9"/>
    <w:rsid w:val="00EF7790"/>
    <w:rsid w:val="00F00DE3"/>
    <w:rsid w:val="00F012D3"/>
    <w:rsid w:val="00F029D7"/>
    <w:rsid w:val="00F04353"/>
    <w:rsid w:val="00F04770"/>
    <w:rsid w:val="00F05F0F"/>
    <w:rsid w:val="00F069C0"/>
    <w:rsid w:val="00F06FCA"/>
    <w:rsid w:val="00F077E2"/>
    <w:rsid w:val="00F106EC"/>
    <w:rsid w:val="00F10D82"/>
    <w:rsid w:val="00F11015"/>
    <w:rsid w:val="00F111B9"/>
    <w:rsid w:val="00F11C9E"/>
    <w:rsid w:val="00F11E71"/>
    <w:rsid w:val="00F13D03"/>
    <w:rsid w:val="00F13FA1"/>
    <w:rsid w:val="00F14FF6"/>
    <w:rsid w:val="00F150E7"/>
    <w:rsid w:val="00F1552E"/>
    <w:rsid w:val="00F15B93"/>
    <w:rsid w:val="00F168F5"/>
    <w:rsid w:val="00F17551"/>
    <w:rsid w:val="00F1795C"/>
    <w:rsid w:val="00F21B6B"/>
    <w:rsid w:val="00F21BE5"/>
    <w:rsid w:val="00F2329F"/>
    <w:rsid w:val="00F25C11"/>
    <w:rsid w:val="00F25F44"/>
    <w:rsid w:val="00F30C4E"/>
    <w:rsid w:val="00F3169F"/>
    <w:rsid w:val="00F31934"/>
    <w:rsid w:val="00F31D5F"/>
    <w:rsid w:val="00F32756"/>
    <w:rsid w:val="00F32E15"/>
    <w:rsid w:val="00F350BA"/>
    <w:rsid w:val="00F3569F"/>
    <w:rsid w:val="00F37757"/>
    <w:rsid w:val="00F4191F"/>
    <w:rsid w:val="00F41A8A"/>
    <w:rsid w:val="00F426D5"/>
    <w:rsid w:val="00F45244"/>
    <w:rsid w:val="00F455C2"/>
    <w:rsid w:val="00F46139"/>
    <w:rsid w:val="00F46968"/>
    <w:rsid w:val="00F50142"/>
    <w:rsid w:val="00F51BB0"/>
    <w:rsid w:val="00F527D4"/>
    <w:rsid w:val="00F53E68"/>
    <w:rsid w:val="00F54F6C"/>
    <w:rsid w:val="00F55352"/>
    <w:rsid w:val="00F57F40"/>
    <w:rsid w:val="00F57F67"/>
    <w:rsid w:val="00F612D0"/>
    <w:rsid w:val="00F61D3C"/>
    <w:rsid w:val="00F63343"/>
    <w:rsid w:val="00F6423B"/>
    <w:rsid w:val="00F65554"/>
    <w:rsid w:val="00F65DBF"/>
    <w:rsid w:val="00F66116"/>
    <w:rsid w:val="00F66D4F"/>
    <w:rsid w:val="00F67004"/>
    <w:rsid w:val="00F673BE"/>
    <w:rsid w:val="00F678C9"/>
    <w:rsid w:val="00F71F0D"/>
    <w:rsid w:val="00F72775"/>
    <w:rsid w:val="00F73598"/>
    <w:rsid w:val="00F73935"/>
    <w:rsid w:val="00F73BCA"/>
    <w:rsid w:val="00F76DCE"/>
    <w:rsid w:val="00F76FFB"/>
    <w:rsid w:val="00F7764F"/>
    <w:rsid w:val="00F80D32"/>
    <w:rsid w:val="00F81045"/>
    <w:rsid w:val="00F821E6"/>
    <w:rsid w:val="00F838EC"/>
    <w:rsid w:val="00F83E93"/>
    <w:rsid w:val="00F842A3"/>
    <w:rsid w:val="00F847FD"/>
    <w:rsid w:val="00F84878"/>
    <w:rsid w:val="00F84E0B"/>
    <w:rsid w:val="00F856D4"/>
    <w:rsid w:val="00F8615C"/>
    <w:rsid w:val="00F87A87"/>
    <w:rsid w:val="00F90424"/>
    <w:rsid w:val="00F90734"/>
    <w:rsid w:val="00F90A85"/>
    <w:rsid w:val="00F90B1D"/>
    <w:rsid w:val="00F923B6"/>
    <w:rsid w:val="00F95607"/>
    <w:rsid w:val="00F96532"/>
    <w:rsid w:val="00F968C0"/>
    <w:rsid w:val="00F96E4F"/>
    <w:rsid w:val="00FA256F"/>
    <w:rsid w:val="00FA2C0C"/>
    <w:rsid w:val="00FA3EFB"/>
    <w:rsid w:val="00FA48B3"/>
    <w:rsid w:val="00FA6D6D"/>
    <w:rsid w:val="00FA70A8"/>
    <w:rsid w:val="00FA790E"/>
    <w:rsid w:val="00FA7A71"/>
    <w:rsid w:val="00FA7AB3"/>
    <w:rsid w:val="00FA7D98"/>
    <w:rsid w:val="00FB0036"/>
    <w:rsid w:val="00FB096E"/>
    <w:rsid w:val="00FB1A9A"/>
    <w:rsid w:val="00FB1B90"/>
    <w:rsid w:val="00FB2B07"/>
    <w:rsid w:val="00FB2F67"/>
    <w:rsid w:val="00FB34D4"/>
    <w:rsid w:val="00FB4279"/>
    <w:rsid w:val="00FB46AF"/>
    <w:rsid w:val="00FB5788"/>
    <w:rsid w:val="00FB5B31"/>
    <w:rsid w:val="00FC03AB"/>
    <w:rsid w:val="00FC052A"/>
    <w:rsid w:val="00FC19BD"/>
    <w:rsid w:val="00FC1B66"/>
    <w:rsid w:val="00FC1E43"/>
    <w:rsid w:val="00FC3081"/>
    <w:rsid w:val="00FC3B4A"/>
    <w:rsid w:val="00FC4C69"/>
    <w:rsid w:val="00FC578A"/>
    <w:rsid w:val="00FC623E"/>
    <w:rsid w:val="00FC6586"/>
    <w:rsid w:val="00FC6C16"/>
    <w:rsid w:val="00FC77D2"/>
    <w:rsid w:val="00FC7DD6"/>
    <w:rsid w:val="00FD00EA"/>
    <w:rsid w:val="00FD0879"/>
    <w:rsid w:val="00FD12E2"/>
    <w:rsid w:val="00FD1ED9"/>
    <w:rsid w:val="00FD2007"/>
    <w:rsid w:val="00FD34AA"/>
    <w:rsid w:val="00FD47CF"/>
    <w:rsid w:val="00FD4CFA"/>
    <w:rsid w:val="00FD5D2A"/>
    <w:rsid w:val="00FD5E6F"/>
    <w:rsid w:val="00FD65DB"/>
    <w:rsid w:val="00FE05D2"/>
    <w:rsid w:val="00FE15F0"/>
    <w:rsid w:val="00FE2210"/>
    <w:rsid w:val="00FE2436"/>
    <w:rsid w:val="00FE292A"/>
    <w:rsid w:val="00FE67DF"/>
    <w:rsid w:val="00FE750F"/>
    <w:rsid w:val="00FE7587"/>
    <w:rsid w:val="00FE7AFB"/>
    <w:rsid w:val="00FE7DE6"/>
    <w:rsid w:val="00FF0268"/>
    <w:rsid w:val="00FF04A6"/>
    <w:rsid w:val="00FF3E21"/>
    <w:rsid w:val="00FF4F7E"/>
    <w:rsid w:val="00FF65EE"/>
    <w:rsid w:val="00FF66E2"/>
    <w:rsid w:val="00F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6BC9B"/>
  <w15:docId w15:val="{6AA644A3-2F74-4EEA-BAC6-84251953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2B0"/>
    <w:pPr>
      <w:spacing w:line="360" w:lineRule="auto"/>
      <w:ind w:firstLine="851"/>
      <w:jc w:val="both"/>
    </w:pPr>
    <w:rPr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A75E9"/>
    <w:pPr>
      <w:keepNext/>
      <w:keepLines/>
      <w:spacing w:before="240" w:after="240"/>
      <w:ind w:firstLine="0"/>
      <w:jc w:val="center"/>
      <w:outlineLvl w:val="0"/>
    </w:pPr>
    <w:rPr>
      <w:rFonts w:ascii="Times New Roman" w:eastAsia="Times New Roman" w:hAnsi="Times New Roman"/>
      <w:b/>
      <w:bCs/>
      <w:iCs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E2436"/>
    <w:pPr>
      <w:keepNext/>
      <w:keepLines/>
      <w:spacing w:before="200" w:after="240"/>
      <w:ind w:firstLine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Ttulo3">
    <w:name w:val="heading 3"/>
    <w:aliases w:val="Tabela"/>
    <w:basedOn w:val="Normal"/>
    <w:next w:val="Normal"/>
    <w:link w:val="Ttulo3Char"/>
    <w:autoRedefine/>
    <w:uiPriority w:val="9"/>
    <w:unhideWhenUsed/>
    <w:qFormat/>
    <w:rsid w:val="00D43ADC"/>
    <w:pPr>
      <w:keepNext/>
      <w:keepLines/>
      <w:numPr>
        <w:numId w:val="4"/>
      </w:numPr>
      <w:spacing w:before="240" w:line="240" w:lineRule="auto"/>
      <w:ind w:left="0" w:hanging="11"/>
      <w:jc w:val="center"/>
      <w:outlineLvl w:val="2"/>
    </w:pPr>
    <w:rPr>
      <w:rFonts w:eastAsia="Times New Roman"/>
      <w:b/>
      <w:snapToGrid w:val="0"/>
      <w:color w:val="000000"/>
      <w:w w:val="0"/>
      <w:szCs w:val="24"/>
    </w:rPr>
  </w:style>
  <w:style w:type="paragraph" w:styleId="Ttulo4">
    <w:name w:val="heading 4"/>
    <w:aliases w:val="Wrong"/>
    <w:basedOn w:val="Normal"/>
    <w:next w:val="Normal"/>
    <w:link w:val="Ttulo4Char"/>
    <w:uiPriority w:val="9"/>
    <w:unhideWhenUsed/>
    <w:rsid w:val="004A73B2"/>
    <w:pPr>
      <w:keepNext/>
      <w:keepLines/>
      <w:numPr>
        <w:numId w:val="1"/>
      </w:numPr>
      <w:jc w:val="center"/>
      <w:outlineLvl w:val="3"/>
    </w:pPr>
    <w:rPr>
      <w:rFonts w:eastAsia="Times New Roman"/>
      <w:b/>
      <w:bCs/>
      <w:i/>
      <w:iCs/>
    </w:rPr>
  </w:style>
  <w:style w:type="paragraph" w:styleId="Ttulo5">
    <w:name w:val="heading 5"/>
    <w:aliases w:val="Figura"/>
    <w:basedOn w:val="Normal"/>
    <w:next w:val="Normal"/>
    <w:link w:val="Ttulo5Char"/>
    <w:uiPriority w:val="9"/>
    <w:unhideWhenUsed/>
    <w:qFormat/>
    <w:rsid w:val="009C3CFE"/>
    <w:pPr>
      <w:keepNext/>
      <w:keepLines/>
      <w:numPr>
        <w:numId w:val="2"/>
      </w:numPr>
      <w:spacing w:line="240" w:lineRule="auto"/>
      <w:jc w:val="center"/>
      <w:outlineLvl w:val="4"/>
    </w:pPr>
    <w:rPr>
      <w:rFonts w:eastAsia="Times New Roman"/>
      <w:b/>
      <w:i/>
    </w:rPr>
  </w:style>
  <w:style w:type="paragraph" w:styleId="Ttulo6">
    <w:name w:val="heading 6"/>
    <w:aliases w:val="Gráfico"/>
    <w:basedOn w:val="Normal"/>
    <w:next w:val="Normal"/>
    <w:link w:val="Ttulo6Char"/>
    <w:uiPriority w:val="9"/>
    <w:unhideWhenUsed/>
    <w:qFormat/>
    <w:rsid w:val="00174396"/>
    <w:pPr>
      <w:keepNext/>
      <w:keepLines/>
      <w:numPr>
        <w:numId w:val="3"/>
      </w:numPr>
      <w:spacing w:line="240" w:lineRule="auto"/>
      <w:ind w:left="0" w:firstLine="0"/>
      <w:jc w:val="center"/>
      <w:outlineLvl w:val="5"/>
    </w:pPr>
    <w:rPr>
      <w:rFonts w:eastAsia="Times New Roman"/>
      <w:b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75E9"/>
    <w:rPr>
      <w:rFonts w:ascii="Times New Roman" w:eastAsia="Times New Roman" w:hAnsi="Times New Roman"/>
      <w:b/>
      <w:bCs/>
      <w:iCs/>
      <w:sz w:val="28"/>
      <w:szCs w:val="28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rsid w:val="00FE2436"/>
    <w:rPr>
      <w:rFonts w:ascii="Cambria" w:eastAsia="Times New Roman" w:hAnsi="Cambria"/>
      <w:b/>
      <w:bCs/>
      <w:sz w:val="28"/>
      <w:szCs w:val="26"/>
      <w:lang w:eastAsia="en-US"/>
    </w:rPr>
  </w:style>
  <w:style w:type="character" w:customStyle="1" w:styleId="Ttulo3Char">
    <w:name w:val="Título 3 Char"/>
    <w:aliases w:val="Tabela Char"/>
    <w:basedOn w:val="Fontepargpadro"/>
    <w:link w:val="Ttulo3"/>
    <w:uiPriority w:val="9"/>
    <w:rsid w:val="00D43ADC"/>
    <w:rPr>
      <w:rFonts w:eastAsia="Times New Roman"/>
      <w:b/>
      <w:snapToGrid w:val="0"/>
      <w:color w:val="000000"/>
      <w:w w:val="0"/>
      <w:szCs w:val="24"/>
      <w:lang w:eastAsia="en-US"/>
    </w:rPr>
  </w:style>
  <w:style w:type="character" w:customStyle="1" w:styleId="Ttulo4Char">
    <w:name w:val="Título 4 Char"/>
    <w:aliases w:val="Wrong Char"/>
    <w:basedOn w:val="Fontepargpadro"/>
    <w:link w:val="Ttulo4"/>
    <w:uiPriority w:val="9"/>
    <w:rsid w:val="004A73B2"/>
    <w:rPr>
      <w:rFonts w:eastAsia="Times New Roman"/>
      <w:b/>
      <w:bCs/>
      <w:i/>
      <w:iCs/>
      <w:szCs w:val="22"/>
      <w:lang w:eastAsia="en-US"/>
    </w:rPr>
  </w:style>
  <w:style w:type="character" w:customStyle="1" w:styleId="Ttulo5Char">
    <w:name w:val="Título 5 Char"/>
    <w:aliases w:val="Figura Char"/>
    <w:basedOn w:val="Fontepargpadro"/>
    <w:link w:val="Ttulo5"/>
    <w:uiPriority w:val="9"/>
    <w:rsid w:val="009C3CFE"/>
    <w:rPr>
      <w:rFonts w:eastAsia="Times New Roman"/>
      <w:b/>
      <w:i/>
      <w:szCs w:val="22"/>
      <w:lang w:eastAsia="en-US"/>
    </w:rPr>
  </w:style>
  <w:style w:type="character" w:customStyle="1" w:styleId="Ttulo6Char">
    <w:name w:val="Título 6 Char"/>
    <w:aliases w:val="Gráfico Char"/>
    <w:basedOn w:val="Fontepargpadro"/>
    <w:link w:val="Ttulo6"/>
    <w:uiPriority w:val="9"/>
    <w:rsid w:val="00174396"/>
    <w:rPr>
      <w:rFonts w:eastAsia="Times New Roman"/>
      <w:b/>
      <w:iCs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5C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5C5C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609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2F7AF5"/>
    <w:pPr>
      <w:tabs>
        <w:tab w:val="left" w:pos="0"/>
        <w:tab w:val="left" w:pos="993"/>
        <w:tab w:val="right" w:leader="dot" w:pos="9070"/>
      </w:tabs>
      <w:spacing w:after="100" w:line="240" w:lineRule="auto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CB16B9"/>
    <w:pPr>
      <w:tabs>
        <w:tab w:val="right" w:leader="dot" w:pos="9072"/>
      </w:tabs>
      <w:spacing w:after="100"/>
      <w:ind w:left="567" w:firstLine="0"/>
    </w:pPr>
  </w:style>
  <w:style w:type="character" w:styleId="Hyperlink">
    <w:name w:val="Hyperlink"/>
    <w:basedOn w:val="Fontepargpadro"/>
    <w:uiPriority w:val="99"/>
    <w:unhideWhenUsed/>
    <w:rsid w:val="00736091"/>
    <w:rPr>
      <w:color w:val="0000FF"/>
      <w:u w:val="single"/>
    </w:rPr>
  </w:style>
  <w:style w:type="paragraph" w:styleId="PargrafodaLista">
    <w:name w:val="List Paragraph"/>
    <w:basedOn w:val="Normal"/>
    <w:link w:val="PargrafodaListaChar"/>
    <w:uiPriority w:val="99"/>
    <w:qFormat/>
    <w:rsid w:val="00C90E75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5C7963"/>
    <w:rPr>
      <w:szCs w:val="22"/>
      <w:lang w:eastAsia="en-US"/>
    </w:rPr>
  </w:style>
  <w:style w:type="paragraph" w:styleId="Ttulo">
    <w:name w:val="Title"/>
    <w:basedOn w:val="Normal"/>
    <w:next w:val="Normal"/>
    <w:link w:val="TtuloChar"/>
    <w:uiPriority w:val="10"/>
    <w:rsid w:val="00E044E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044E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mrio3">
    <w:name w:val="toc 3"/>
    <w:basedOn w:val="Normal"/>
    <w:next w:val="Normal"/>
    <w:autoRedefine/>
    <w:uiPriority w:val="39"/>
    <w:unhideWhenUsed/>
    <w:rsid w:val="006223E8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3A303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303A"/>
  </w:style>
  <w:style w:type="paragraph" w:styleId="Rodap">
    <w:name w:val="footer"/>
    <w:basedOn w:val="Normal"/>
    <w:link w:val="RodapChar"/>
    <w:uiPriority w:val="99"/>
    <w:unhideWhenUsed/>
    <w:rsid w:val="003A303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303A"/>
  </w:style>
  <w:style w:type="paragraph" w:styleId="Sumrio4">
    <w:name w:val="toc 4"/>
    <w:basedOn w:val="Normal"/>
    <w:next w:val="Normal"/>
    <w:autoRedefine/>
    <w:uiPriority w:val="39"/>
    <w:unhideWhenUsed/>
    <w:rsid w:val="00047EE4"/>
    <w:pPr>
      <w:spacing w:after="100"/>
      <w:ind w:left="660"/>
    </w:pPr>
  </w:style>
  <w:style w:type="paragraph" w:styleId="SemEspaamento">
    <w:name w:val="No Spacing"/>
    <w:uiPriority w:val="1"/>
    <w:rsid w:val="001C14A6"/>
    <w:pPr>
      <w:ind w:firstLine="567"/>
      <w:jc w:val="both"/>
    </w:pPr>
    <w:rPr>
      <w:sz w:val="22"/>
      <w:szCs w:val="22"/>
      <w:lang w:eastAsia="en-US"/>
    </w:rPr>
  </w:style>
  <w:style w:type="paragraph" w:styleId="CitaoIntensa">
    <w:name w:val="Intense Quote"/>
    <w:basedOn w:val="Normal"/>
    <w:next w:val="Normal"/>
    <w:link w:val="CitaoIntensaChar"/>
    <w:uiPriority w:val="30"/>
    <w:rsid w:val="004A73B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3B2"/>
    <w:rPr>
      <w:b/>
      <w:bCs/>
      <w:i/>
      <w:iCs/>
      <w:color w:val="4F81BD"/>
    </w:rPr>
  </w:style>
  <w:style w:type="paragraph" w:styleId="Sumrio5">
    <w:name w:val="toc 5"/>
    <w:basedOn w:val="Normal"/>
    <w:next w:val="Normal"/>
    <w:autoRedefine/>
    <w:uiPriority w:val="39"/>
    <w:unhideWhenUsed/>
    <w:rsid w:val="000A4DD5"/>
    <w:pPr>
      <w:spacing w:after="100" w:line="276" w:lineRule="auto"/>
      <w:ind w:left="880" w:firstLine="0"/>
      <w:jc w:val="left"/>
    </w:pPr>
    <w:rPr>
      <w:rFonts w:eastAsia="Times New Roman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0A4DD5"/>
    <w:pPr>
      <w:spacing w:after="100" w:line="276" w:lineRule="auto"/>
      <w:ind w:left="1100" w:firstLine="0"/>
      <w:jc w:val="left"/>
    </w:pPr>
    <w:rPr>
      <w:rFonts w:eastAsia="Times New Roman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0A4DD5"/>
    <w:pPr>
      <w:spacing w:after="100" w:line="276" w:lineRule="auto"/>
      <w:ind w:left="1320" w:firstLine="0"/>
      <w:jc w:val="left"/>
    </w:pPr>
    <w:rPr>
      <w:rFonts w:eastAsia="Times New Roman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0A4DD5"/>
    <w:pPr>
      <w:spacing w:after="100" w:line="276" w:lineRule="auto"/>
      <w:ind w:left="1540" w:firstLine="0"/>
      <w:jc w:val="left"/>
    </w:pPr>
    <w:rPr>
      <w:rFonts w:eastAsia="Times New Roman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0A4DD5"/>
    <w:pPr>
      <w:spacing w:after="100" w:line="276" w:lineRule="auto"/>
      <w:ind w:left="1760" w:firstLine="0"/>
      <w:jc w:val="left"/>
    </w:pPr>
    <w:rPr>
      <w:rFonts w:eastAsia="Times New Roman"/>
      <w:lang w:eastAsia="pt-BR"/>
    </w:rPr>
  </w:style>
  <w:style w:type="character" w:customStyle="1" w:styleId="CorpoDissertaoChar1">
    <w:name w:val="Corpo Dissertação Char1"/>
    <w:basedOn w:val="Fontepargpadro"/>
    <w:link w:val="CorpoDissertao"/>
    <w:rsid w:val="00F80D32"/>
    <w:rPr>
      <w:rFonts w:ascii="Arial" w:hAnsi="Arial"/>
      <w:sz w:val="24"/>
      <w:szCs w:val="24"/>
      <w:lang w:val="pt-BR" w:eastAsia="pt-BR" w:bidi="ar-SA"/>
    </w:rPr>
  </w:style>
  <w:style w:type="paragraph" w:customStyle="1" w:styleId="CorpoDissertao">
    <w:name w:val="Corpo Dissertação"/>
    <w:link w:val="CorpoDissertaoChar1"/>
    <w:rsid w:val="00F80D32"/>
    <w:pPr>
      <w:spacing w:after="240" w:line="360" w:lineRule="auto"/>
      <w:jc w:val="both"/>
    </w:pPr>
    <w:rPr>
      <w:rFonts w:ascii="Arial" w:hAnsi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6267A"/>
    <w:rPr>
      <w:color w:val="808080"/>
    </w:rPr>
  </w:style>
  <w:style w:type="paragraph" w:styleId="Bibliografia">
    <w:name w:val="Bibliography"/>
    <w:basedOn w:val="Normal"/>
    <w:next w:val="Normal"/>
    <w:uiPriority w:val="37"/>
    <w:unhideWhenUsed/>
    <w:rsid w:val="00571447"/>
  </w:style>
  <w:style w:type="paragraph" w:customStyle="1" w:styleId="Default">
    <w:name w:val="Default"/>
    <w:rsid w:val="00C21430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54742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/>
      <w:sz w:val="24"/>
      <w:szCs w:val="24"/>
      <w:lang w:eastAsia="pt-BR"/>
    </w:rPr>
  </w:style>
  <w:style w:type="character" w:styleId="CitaoHTML">
    <w:name w:val="HTML Cite"/>
    <w:basedOn w:val="Fontepargpadro"/>
    <w:uiPriority w:val="99"/>
    <w:semiHidden/>
    <w:unhideWhenUsed/>
    <w:rsid w:val="00A62512"/>
    <w:rPr>
      <w:i/>
      <w:iCs/>
    </w:rPr>
  </w:style>
  <w:style w:type="character" w:customStyle="1" w:styleId="cit-name-surname">
    <w:name w:val="cit-name-surname"/>
    <w:basedOn w:val="Fontepargpadro"/>
    <w:rsid w:val="00A62512"/>
  </w:style>
  <w:style w:type="character" w:customStyle="1" w:styleId="apple-converted-space">
    <w:name w:val="apple-converted-space"/>
    <w:basedOn w:val="Fontepargpadro"/>
    <w:rsid w:val="00A62512"/>
  </w:style>
  <w:style w:type="character" w:customStyle="1" w:styleId="cit-pub-date">
    <w:name w:val="cit-pub-date"/>
    <w:basedOn w:val="Fontepargpadro"/>
    <w:rsid w:val="00A62512"/>
  </w:style>
  <w:style w:type="character" w:customStyle="1" w:styleId="cit-source">
    <w:name w:val="cit-source"/>
    <w:basedOn w:val="Fontepargpadro"/>
    <w:rsid w:val="00A62512"/>
  </w:style>
  <w:style w:type="character" w:customStyle="1" w:styleId="cit-publ-loc">
    <w:name w:val="cit-publ-loc"/>
    <w:basedOn w:val="Fontepargpadro"/>
    <w:rsid w:val="00A62512"/>
  </w:style>
  <w:style w:type="character" w:customStyle="1" w:styleId="cit-publ-name">
    <w:name w:val="cit-publ-name"/>
    <w:basedOn w:val="Fontepargpadro"/>
    <w:rsid w:val="00A62512"/>
  </w:style>
  <w:style w:type="character" w:styleId="nfase">
    <w:name w:val="Emphasis"/>
    <w:basedOn w:val="Fontepargpadro"/>
    <w:uiPriority w:val="20"/>
    <w:qFormat/>
    <w:rsid w:val="00E40C39"/>
    <w:rPr>
      <w:i/>
      <w:iCs/>
    </w:rPr>
  </w:style>
  <w:style w:type="character" w:styleId="Forte">
    <w:name w:val="Strong"/>
    <w:basedOn w:val="Fontepargpadro"/>
    <w:uiPriority w:val="22"/>
    <w:qFormat/>
    <w:rsid w:val="00E40C39"/>
    <w:rPr>
      <w:b/>
      <w:bCs/>
    </w:rPr>
  </w:style>
  <w:style w:type="character" w:customStyle="1" w:styleId="font461">
    <w:name w:val="font461"/>
    <w:basedOn w:val="Fontepargpadro"/>
    <w:rsid w:val="008F6FEE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61">
    <w:name w:val="font61"/>
    <w:basedOn w:val="Fontepargpadro"/>
    <w:rsid w:val="008F6FEE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MenoPendente">
    <w:name w:val="Unresolved Mention"/>
    <w:basedOn w:val="Fontepargpadro"/>
    <w:uiPriority w:val="99"/>
    <w:semiHidden/>
    <w:unhideWhenUsed/>
    <w:rsid w:val="00FD5E6F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E235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3547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3547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354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3547"/>
    <w:rPr>
      <w:b/>
      <w:bCs/>
      <w:lang w:eastAsia="en-US"/>
    </w:rPr>
  </w:style>
  <w:style w:type="paragraph" w:customStyle="1" w:styleId="Titulo3">
    <w:name w:val="Titulo 3"/>
    <w:basedOn w:val="Ttulo2"/>
    <w:link w:val="Titulo3Char"/>
    <w:qFormat/>
    <w:rsid w:val="00BA4C71"/>
    <w:rPr>
      <w:sz w:val="24"/>
    </w:rPr>
  </w:style>
  <w:style w:type="character" w:customStyle="1" w:styleId="Titulo3Char">
    <w:name w:val="Titulo 3 Char"/>
    <w:basedOn w:val="Ttulo2Char"/>
    <w:link w:val="Titulo3"/>
    <w:rsid w:val="00BA4C71"/>
    <w:rPr>
      <w:rFonts w:ascii="Cambria" w:eastAsia="Times New Roman" w:hAnsi="Cambria"/>
      <w:b/>
      <w:bCs/>
      <w:sz w:val="24"/>
      <w:szCs w:val="26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281CC8"/>
    <w:rPr>
      <w:color w:val="954F72"/>
      <w:u w:val="single"/>
    </w:rPr>
  </w:style>
  <w:style w:type="paragraph" w:customStyle="1" w:styleId="msonormal0">
    <w:name w:val="msonormal"/>
    <w:basedOn w:val="Normal"/>
    <w:rsid w:val="00281CC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281CC8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66">
    <w:name w:val="xl66"/>
    <w:basedOn w:val="Normal"/>
    <w:rsid w:val="00281CC8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b/>
      <w:bCs/>
      <w:szCs w:val="20"/>
      <w:lang w:eastAsia="pt-BR"/>
    </w:rPr>
  </w:style>
  <w:style w:type="paragraph" w:customStyle="1" w:styleId="xl67">
    <w:name w:val="xl67"/>
    <w:basedOn w:val="Normal"/>
    <w:rsid w:val="00281CC8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68">
    <w:name w:val="xl68"/>
    <w:basedOn w:val="Normal"/>
    <w:rsid w:val="00281CC8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69">
    <w:name w:val="xl69"/>
    <w:basedOn w:val="Normal"/>
    <w:rsid w:val="00281CC8"/>
    <w:pPr>
      <w:pBdr>
        <w:bottom w:val="double" w:sz="6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70">
    <w:name w:val="xl70"/>
    <w:basedOn w:val="Normal"/>
    <w:rsid w:val="00281CC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b/>
      <w:bCs/>
      <w:szCs w:val="20"/>
      <w:lang w:eastAsia="pt-BR"/>
    </w:rPr>
  </w:style>
  <w:style w:type="paragraph" w:customStyle="1" w:styleId="xl71">
    <w:name w:val="xl71"/>
    <w:basedOn w:val="Normal"/>
    <w:rsid w:val="00281CC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b/>
      <w:bCs/>
      <w:szCs w:val="20"/>
      <w:lang w:eastAsia="pt-BR"/>
    </w:rPr>
  </w:style>
  <w:style w:type="paragraph" w:customStyle="1" w:styleId="xl72">
    <w:name w:val="xl72"/>
    <w:basedOn w:val="Normal"/>
    <w:rsid w:val="00281CC8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73">
    <w:name w:val="xl73"/>
    <w:basedOn w:val="Normal"/>
    <w:rsid w:val="00281CC8"/>
    <w:pPr>
      <w:pBdr>
        <w:bottom w:val="double" w:sz="6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74">
    <w:name w:val="xl74"/>
    <w:basedOn w:val="Normal"/>
    <w:rsid w:val="00281CC8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75">
    <w:name w:val="xl75"/>
    <w:basedOn w:val="Normal"/>
    <w:rsid w:val="00281CC8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76">
    <w:name w:val="xl76"/>
    <w:basedOn w:val="Normal"/>
    <w:rsid w:val="00281CC8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77">
    <w:name w:val="xl77"/>
    <w:basedOn w:val="Normal"/>
    <w:rsid w:val="00281CC8"/>
    <w:pPr>
      <w:pBdr>
        <w:bottom w:val="double" w:sz="6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78">
    <w:name w:val="xl78"/>
    <w:basedOn w:val="Normal"/>
    <w:rsid w:val="00281CC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b/>
      <w:bCs/>
      <w:szCs w:val="20"/>
      <w:lang w:eastAsia="pt-BR"/>
    </w:rPr>
  </w:style>
  <w:style w:type="paragraph" w:customStyle="1" w:styleId="xl79">
    <w:name w:val="xl79"/>
    <w:basedOn w:val="Normal"/>
    <w:rsid w:val="00281CC8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80">
    <w:name w:val="xl80"/>
    <w:basedOn w:val="Normal"/>
    <w:rsid w:val="00281CC8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81">
    <w:name w:val="xl81"/>
    <w:basedOn w:val="Normal"/>
    <w:rsid w:val="00281CC8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82">
    <w:name w:val="xl82"/>
    <w:basedOn w:val="Normal"/>
    <w:rsid w:val="00281CC8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83">
    <w:name w:val="xl83"/>
    <w:basedOn w:val="Normal"/>
    <w:rsid w:val="00281CC8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84">
    <w:name w:val="xl84"/>
    <w:basedOn w:val="Normal"/>
    <w:rsid w:val="00281CC8"/>
    <w:pPr>
      <w:pBdr>
        <w:bottom w:val="double" w:sz="6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szCs w:val="20"/>
      <w:lang w:eastAsia="pt-BR"/>
    </w:rPr>
  </w:style>
  <w:style w:type="table" w:styleId="Tabelacomgrade">
    <w:name w:val="Table Grid"/>
    <w:basedOn w:val="Tabelanormal"/>
    <w:uiPriority w:val="59"/>
    <w:rsid w:val="004D5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05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8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3194">
                                      <w:marLeft w:val="0"/>
                                      <w:marRight w:val="4021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91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8" w:space="8" w:color="D2D2D2"/>
                                            <w:bottom w:val="none" w:sz="0" w:space="0" w:color="auto"/>
                                            <w:right w:val="single" w:sz="8" w:space="8" w:color="D2D2D2"/>
                                          </w:divBdr>
                                          <w:divsChild>
                                            <w:div w:id="78619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1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9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9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09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619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00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91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7263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8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7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9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12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83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6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8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86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98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91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4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0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29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6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5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07978">
                                      <w:marLeft w:val="0"/>
                                      <w:marRight w:val="4021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8" w:space="8" w:color="D2D2D2"/>
                                            <w:bottom w:val="none" w:sz="0" w:space="0" w:color="auto"/>
                                            <w:right w:val="single" w:sz="8" w:space="8" w:color="D2D2D2"/>
                                          </w:divBdr>
                                          <w:divsChild>
                                            <w:div w:id="213794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8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11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368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60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13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528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90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6022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ropbox\TRABALHO\ABG%20Consultoria%20Estat&#237;stica\ABG%20-%20Est&#225;gio\Luana\Modelo%20Relat&#243;rio%20Estat&#237;stico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Hot36</b:Tag>
    <b:SourceType>ArticleInAPeriodical</b:SourceType>
    <b:Guid>{80448365-AD5D-4CCF-A7C5-F498684AF73C}</b:Guid>
    <b:Author>
      <b:Author>
        <b:NameList>
          <b:Person>
            <b:Last>Hotelling</b:Last>
            <b:First>H.</b:First>
          </b:Person>
        </b:NameList>
      </b:Author>
    </b:Author>
    <b:Title>Relations between two sets of variates</b:Title>
    <b:Year>1936</b:Year>
    <b:PeriodicalTitle>Biometrika</b:PeriodicalTitle>
    <b:Pages>321-377</b:Pages>
    <b:Volume>28</b:Volume>
    <b:RefOrder>1</b:RefOrder>
  </b:Source>
  <b:Source>
    <b:Tag>Hai091</b:Tag>
    <b:SourceType>Book</b:SourceType>
    <b:Guid>{00B4A6EA-28CC-4F13-A241-4B00712EAF10}</b:Guid>
    <b:Author>
      <b:Author>
        <b:NameList>
          <b:Person>
            <b:Last>Hair</b:Last>
            <b:First>Joseph</b:First>
            <b:Middle>F.</b:Middle>
          </b:Person>
          <b:Person>
            <b:Last>Black</b:Last>
            <b:First>Willian</b:First>
            <b:Middle>C.</b:Middle>
          </b:Person>
          <b:Person>
            <b:Last>Babin</b:Last>
            <b:First>Barry</b:First>
            <b:Middle>J.</b:Middle>
          </b:Person>
          <b:Person>
            <b:Last>Anderson</b:Last>
            <b:First>Rolph</b:First>
            <b:Middle>E.</b:Middle>
          </b:Person>
          <b:Person>
            <b:Last>Tatham</b:Last>
            <b:First>Ronald</b:First>
            <b:Middle>L.</b:Middle>
          </b:Person>
        </b:NameList>
      </b:Author>
    </b:Author>
    <b:Title>Análise Multivariada de Dados</b:Title>
    <b:Year>2009</b:Year>
    <b:City>Porto alegre</b:City>
    <b:Publisher>Bookman</b:Publisher>
    <b:RefOrder>2</b:RefOrder>
  </b:Source>
  <b:Source>
    <b:Tag>And03</b:Tag>
    <b:SourceType>Book</b:SourceType>
    <b:Guid>{7DE9D71E-F8D2-47F4-A7A6-6D61C42FEA5A}</b:Guid>
    <b:Author>
      <b:Author>
        <b:NameList>
          <b:Person>
            <b:Last>Anderson</b:Last>
            <b:First>T.</b:First>
            <b:Middle>W.</b:Middle>
          </b:Person>
        </b:NameList>
      </b:Author>
    </b:Author>
    <b:Title>An introduction to multivariate analysis</b:Title>
    <b:Year>2003</b:Year>
    <b:City>New York</b:City>
    <b:Publisher>John Wiley</b:Publisher>
    <b:RefOrder>3</b:RefOrder>
  </b:Source>
  <b:Source>
    <b:Tag>Bar41</b:Tag>
    <b:SourceType>ArticleInAPeriodical</b:SourceType>
    <b:Guid>{982D527A-EEB9-4500-B99F-0DBD145293CC}</b:Guid>
    <b:Author>
      <b:Author>
        <b:NameList>
          <b:Person>
            <b:Last>Bartlett</b:Last>
            <b:First>M.</b:First>
            <b:Middle>S.</b:Middle>
          </b:Person>
        </b:NameList>
      </b:Author>
    </b:Author>
    <b:Title>The Statistical Significance of Canonical Correlations</b:Title>
    <b:Year>1941</b:Year>
    <b:PeriodicalTitle>Biometrika</b:PeriodicalTitle>
    <b:Pages>20-32</b:Pages>
    <b:RefOrder>4</b:RefOrder>
  </b:Source>
  <b:Source>
    <b:Tag>Ste68</b:Tag>
    <b:SourceType>ArticleInAPeriodical</b:SourceType>
    <b:Guid>{FFFE0908-FCE8-418F-BB15-0C710B720888}</b:Guid>
    <b:Author>
      <b:Author>
        <b:NameList>
          <b:Person>
            <b:Last>Stewart</b:Last>
          </b:Person>
          <b:Person>
            <b:Last>Douglas</b:Last>
          </b:Person>
          <b:Person>
            <b:First>Willian</b:First>
            <b:Middle>Love</b:Middle>
          </b:Person>
        </b:NameList>
      </b:Author>
    </b:Author>
    <b:Title>A General Canonical Correlation Index</b:Title>
    <b:PeriodicalTitle>Psychological Bulletin</b:PeriodicalTitle>
    <b:Year>1968</b:Year>
    <b:Pages>63-160</b:Pages>
    <b:RefOrder>5</b:RefOrder>
  </b:Source>
  <b:Source>
    <b:Tag>Lam75</b:Tag>
    <b:SourceType>ArticleInAPeriodical</b:SourceType>
    <b:Guid>{B1156E27-7704-440B-AB6D-D9F0C09C27C0}</b:Guid>
    <b:Author>
      <b:Author>
        <b:NameList>
          <b:Person>
            <b:Last>Lambert</b:Last>
            <b:First>Z.</b:First>
          </b:Person>
          <b:Person>
            <b:Last>Durand</b:Last>
            <b:First>R.</b:First>
          </b:Person>
        </b:NameList>
      </b:Author>
    </b:Author>
    <b:Title>Some Precautions in Usings Canonical Analysis</b:Title>
    <b:PeriodicalTitle>Journal of Marketing Research</b:PeriodicalTitle>
    <b:Year>1975</b:Year>
    <b:Month>11</b:Month>
    <b:Day>12</b:Day>
    <b:Pages>75-468</b:Pages>
    <b:RefOrder>6</b:RefOrder>
  </b:Source>
  <b:Source>
    <b:Tag>Dil84</b:Tag>
    <b:SourceType>Book</b:SourceType>
    <b:Guid>{F79E0627-03AF-4109-B5A2-18514B43ACDC}</b:Guid>
    <b:Author>
      <b:Author>
        <b:NameList>
          <b:Person>
            <b:Last>Dilon</b:Last>
            <b:First>W.</b:First>
            <b:Middle>R.</b:Middle>
          </b:Person>
          <b:Person>
            <b:Last>Goldstein</b:Last>
            <b:First>M.</b:First>
          </b:Person>
        </b:NameList>
      </b:Author>
    </b:Author>
    <b:Title>Multivariate Analysis: Methods applications</b:Title>
    <b:Year>1984</b:Year>
    <b:City>New York</b:City>
    <b:Publisher>Wiley</b:Publisher>
    <b:RefOrder>7</b:RefOrder>
  </b:Source>
  <b:Source>
    <b:Tag>Min07</b:Tag>
    <b:SourceType>Book</b:SourceType>
    <b:Guid>{C313EDB3-DB01-4FE2-A935-39CF2B75B2EB}</b:Guid>
    <b:Author>
      <b:Author>
        <b:NameList>
          <b:Person>
            <b:Last>Mingoti</b:Last>
            <b:First>S.</b:First>
            <b:Middle>A.</b:Middle>
          </b:Person>
        </b:NameList>
      </b:Author>
    </b:Author>
    <b:Title>Análise de Dados Através de Métodos de Estatística Multivariada: Uma Abordagem Aplicada</b:Title>
    <b:Year>2007</b:Year>
    <b:City>Belo Horizonte</b:City>
    <b:Publisher>UFMG</b:Publisher>
    <b:RefOrder>8</b:RefOrder>
  </b:Source>
  <b:Source>
    <b:Tag>Job92</b:Tag>
    <b:SourceType>Book</b:SourceType>
    <b:Guid>{13134718-DEEF-49D0-A49D-C997149BC773}</b:Guid>
    <b:Author>
      <b:Author>
        <b:NameList>
          <b:Person>
            <b:Last>Jobson</b:Last>
            <b:First>J.</b:First>
            <b:Middle>D.</b:Middle>
          </b:Person>
        </b:NameList>
      </b:Author>
    </b:Author>
    <b:Title>Apllied Multivariate Data Analysis</b:Title>
    <b:Year>1992</b:Year>
    <b:City>New York</b:City>
    <b:Publisher>Springer</b:Publisher>
    <b:RefOrder>9</b:RefOrder>
  </b:Source>
  <b:Source>
    <b:Tag>Sne89</b:Tag>
    <b:SourceType>Book</b:SourceType>
    <b:Guid>{26081C1D-E9E1-47C7-A4E1-C7A94B7951CB}</b:Guid>
    <b:Author>
      <b:Author>
        <b:NameList>
          <b:Person>
            <b:Last>Snedecor</b:Last>
            <b:First>Cochran</b:First>
            <b:Middle>G W, William G</b:Middle>
          </b:Person>
        </b:NameList>
      </b:Author>
    </b:Author>
    <b:Title>Statistical Methods</b:Title>
    <b:Year>1989</b:Year>
    <b:City>Iowa  State</b:City>
    <b:RefOrder>10</b:RefOrder>
  </b:Source>
  <b:Source>
    <b:Tag>Bol02</b:Tag>
    <b:SourceType>ArticleInAPeriodical</b:SourceType>
    <b:Guid>{FC7BC222-E362-4883-80F4-90FFC0E99C08}</b:Guid>
    <b:Author>
      <b:Author>
        <b:NameList>
          <b:Person>
            <b:Last>Bolstad B M</b:Last>
            <b:First>Irizarry</b:First>
            <b:Middle>R A, Astrand M, Speed T P</b:Middle>
          </b:Person>
        </b:NameList>
      </b:Author>
    </b:Author>
    <b:Title>A comparison of normalization methods for high density oligonucleotide array data based on variance ead bias</b:Title>
    <b:Year>2002</b:Year>
    <b:PeriodicalTitle>Bioinformatics</b:PeriodicalTitle>
    <b:Month>9</b:Month>
    <b:Day>17</b:Day>
    <b:Pages>185-193</b:Pages>
    <b:RefOrder>11</b:RefOrder>
  </b:Source>
  <b:Source>
    <b:Tag>Har01</b:Tag>
    <b:SourceType>ArticleInAPeriodical</b:SourceType>
    <b:Guid>{0642CC78-0FB8-459A-8B08-6C7AAD32D4FD}</b:Guid>
    <b:Author>
      <b:Author>
        <b:NameList>
          <b:Person>
            <b:Last>Hartemink A</b:Last>
            <b:First>Gifford</b:First>
            <b:Middle>D, Jaakkola T, Young R</b:Middle>
          </b:Person>
        </b:NameList>
      </b:Author>
    </b:Author>
    <b:Title>Maximum likelihood estimation of optimal scaling factors for expression array normalization</b:Title>
    <b:PeriodicalTitle>Spie Bios</b:PeriodicalTitle>
    <b:Year>2001</b:Year>
    <b:RefOrder>12</b:RefOrder>
  </b:Source>
  <b:Source>
    <b:Tag>Sid06</b:Tag>
    <b:SourceType>Book</b:SourceType>
    <b:Guid>{D911B92A-F2B2-4833-A491-9420C9F6C894}</b:Guid>
    <b:Author>
      <b:Author>
        <b:NameList>
          <b:Person>
            <b:Last>Sidney S</b:Last>
            <b:First>CastellanJr</b:First>
            <b:Middle>N J</b:Middle>
          </b:Person>
        </b:NameList>
      </b:Author>
    </b:Author>
    <b:Title>estatística não-parametrica para ciências do comportamento</b:Title>
    <b:Year>2006</b:Year>
    <b:City>Porto Alegre</b:City>
    <b:Publisher>artmed</b:Publisher>
    <b:RefOrder>13</b:RefOrder>
  </b:Source>
  <b:Source>
    <b:Tag>MMi07</b:Tag>
    <b:SourceType>Book</b:SourceType>
    <b:Guid>{B4B1B774-5F77-4343-B90D-BEEC3A99213C}</b:Guid>
    <b:Author>
      <b:Author>
        <b:NameList>
          <b:Person>
            <b:Last>M</b:Last>
            <b:First>Mingoti</b:First>
            <b:Middle>A</b:Middle>
          </b:Person>
        </b:NameList>
      </b:Author>
    </b:Author>
    <b:Title>Análise de dados através de métodos de estatatística multivariada uma abordagem aplicada</b:Title>
    <b:Year>2007</b:Year>
    <b:City>Belo Horizonte</b:City>
    <b:Publisher>UFMG</b:Publisher>
    <b:RefOrder>14</b:RefOrder>
  </b:Source>
  <b:Source>
    <b:Tag>Hai09</b:Tag>
    <b:SourceType>Book</b:SourceType>
    <b:Guid>{1BF9B52B-2A4F-4208-8C39-7F56A5C0B507}</b:Guid>
    <b:Author>
      <b:Author>
        <b:NameList>
          <b:Person>
            <b:Last>Hair J F</b:Last>
            <b:First>Black</b:First>
            <b:Middle>W C, Babin B J, Anderson R E, Tatham R L</b:Middle>
          </b:Person>
        </b:NameList>
      </b:Author>
    </b:Author>
    <b:Title>Análise multivariada de dados</b:Title>
    <b:Year>2009</b:Year>
    <b:City>Porto Alegre</b:City>
    <b:Publisher>Bookman</b:Publisher>
    <b:RefOrder>15</b:RefOrder>
  </b:Source>
  <b:Source>
    <b:Tag>Sei</b:Tag>
    <b:SourceType>Report</b:SourceType>
    <b:Guid>{A2D73302-1345-40EC-BD80-876068715662}</b:Guid>
    <b:Author>
      <b:Author>
        <b:NameList>
          <b:Person>
            <b:Last>E</b:Last>
            <b:First>Seier</b:First>
          </b:Person>
        </b:NameList>
      </b:Author>
    </b:Author>
    <b:Title>Testing for normality</b:Title>
    <b:RefOrder>16</b:RefOrder>
  </b:Source>
  <b:Source>
    <b:Tag>Sha65</b:Tag>
    <b:SourceType>ArticleInAPeriodical</b:SourceType>
    <b:Guid>{079FE4C8-E442-4981-A577-431FAAA54533}</b:Guid>
    <b:Author>
      <b:Author>
        <b:NameList>
          <b:Person>
            <b:Last>Shapiro S S</b:Last>
            <b:First>Wilk</b:First>
            <b:Middle>M B</b:Middle>
          </b:Person>
        </b:NameList>
      </b:Author>
    </b:Author>
    <b:Title>An  analysis of variance test for normality</b:Title>
    <b:Year>1965</b:Year>
    <b:PeriodicalTitle>Biometrika</b:PeriodicalTitle>
    <b:Pages>591-611</b:Pages>
    <b:RefOrder>17</b:RefOrder>
  </b:Source>
  <b:Source>
    <b:Tag>Tri05</b:Tag>
    <b:SourceType>Book</b:SourceType>
    <b:Guid>{4D5078D5-C023-4DF5-AAEB-04ED18E3C07B}</b:Guid>
    <b:Author>
      <b:Author>
        <b:NameList>
          <b:Person>
            <b:Last>F</b:Last>
            <b:First>Triola</b:First>
            <b:Middle>M</b:Middle>
          </b:Person>
        </b:NameList>
      </b:Author>
    </b:Author>
    <b:Title>Introdução à Estatística</b:Title>
    <b:Year>2005</b:Year>
    <b:Publisher>LTC</b:Publisher>
    <b:RefOrder>18</b:RefOrder>
  </b:Source>
  <b:Source>
    <b:Tag>Mar05</b:Tag>
    <b:SourceType>Book</b:SourceType>
    <b:Guid>{00941F1D-B0DB-4BAD-AC00-232A0FA480C2}</b:Guid>
    <b:Author>
      <b:Author>
        <b:NameList>
          <b:Person>
            <b:Last>Triola</b:Last>
            <b:First>Mario</b:First>
            <b:Middle>F</b:Middle>
          </b:Person>
        </b:NameList>
      </b:Author>
    </b:Author>
    <b:Title>Introdução à Estatística</b:Title>
    <b:Year>2005</b:Year>
    <b:Publisher>LTC</b:Publisher>
    <b:RefOrder>19</b:RefOrder>
  </b:Source>
  <b:Source>
    <b:Tag>Sue07</b:Tag>
    <b:SourceType>Book</b:SourceType>
    <b:Guid>{369C8109-D08C-4C24-B94F-D113018D37DC}</b:Guid>
    <b:Author>
      <b:Author>
        <b:NameList>
          <b:Person>
            <b:Last>Mingoti</b:Last>
            <b:First>Sueli</b:First>
            <b:Middle>Aparecida</b:Middle>
          </b:Person>
        </b:NameList>
      </b:Author>
    </b:Author>
    <b:Title>Análise de dados atráves de métodos de estatística multivariada uma abordagem aplicada</b:Title>
    <b:Year>2007</b:Year>
    <b:City>Belo Horizonte</b:City>
    <b:Publisher>UFMG</b:Publisher>
    <b:RefOrder>20</b:RefOrder>
  </b:Source>
  <b:Source>
    <b:Tag>Sie062</b:Tag>
    <b:SourceType>Book</b:SourceType>
    <b:Guid>{26792486-D7A3-4DB7-A6A2-F8D10BA42724}</b:Guid>
    <b:Author>
      <b:Author>
        <b:NameList>
          <b:Person>
            <b:Last>Siegal</b:Last>
            <b:First>Sidney</b:First>
          </b:Person>
          <b:Person>
            <b:Last>Castellan</b:Last>
            <b:First>Jr,</b:First>
            <b:Middle>N. Jonh</b:Middle>
          </b:Person>
        </b:NameList>
      </b:Author>
    </b:Author>
    <b:Title>Estatística Não-Paramétrica para ciências do comportamento</b:Title>
    <b:Year>2006</b:Year>
    <b:City>Porto Alegre</b:City>
    <b:Publisher>Artmed</b:Publisher>
    <b:RefOrder>21</b:RefOrder>
  </b:Source>
  <b:Source>
    <b:Tag>Sie063</b:Tag>
    <b:SourceType>Book</b:SourceType>
    <b:Guid>{676E6B0A-9CEA-418E-85DB-FE439787921F}</b:Guid>
    <b:Author>
      <b:Author>
        <b:NameList>
          <b:Person>
            <b:Last>Siegal</b:Last>
            <b:First>Sidney</b:First>
          </b:Person>
          <b:Person>
            <b:Last>Castellan</b:Last>
            <b:First>Jr,</b:First>
            <b:Middle>N. John</b:Middle>
          </b:Person>
        </b:NameList>
      </b:Author>
    </b:Author>
    <b:Title>Estatística Não Paramétrica para Ciências do Comportamento</b:Title>
    <b:Year>2006</b:Year>
    <b:City>Porto Alegra</b:City>
    <b:Publisher>Artmed</b:Publisher>
    <b:RefOrder>22</b:RefOrder>
  </b:Source>
  <b:Source>
    <b:Tag>Gio09</b:Tag>
    <b:SourceType>Book</b:SourceType>
    <b:Guid>{9186C9CA-5087-4EC5-9F85-D8CFD8C60EF1}</b:Guid>
    <b:Author>
      <b:Author>
        <b:NameList>
          <b:Person>
            <b:Last>Giolo</b:Last>
            <b:First>S.</b:First>
            <b:Middle>R.</b:Middle>
          </b:Person>
        </b:NameList>
      </b:Author>
    </b:Author>
    <b:Title>Introdução à Análise de Dados Categóricos</b:Title>
    <b:Year>2009</b:Year>
    <b:RefOrder>23</b:RefOrder>
  </b:Source>
  <b:Source>
    <b:Tag>Zar</b:Tag>
    <b:SourceType>Book</b:SourceType>
    <b:Guid>{117840EF-DF77-44BA-B3D9-F93187A81FD9}</b:Guid>
    <b:Author>
      <b:Author>
        <b:NameList>
          <b:Person>
            <b:Last>Zar</b:Last>
            <b:First>J.</b:First>
            <b:Middle>H.</b:Middle>
          </b:Person>
        </b:NameList>
      </b:Author>
    </b:Author>
    <b:Title>Biostatistical Analysis</b:Title>
    <b:RefOrder>24</b:RefOrder>
  </b:Source>
  <b:Source>
    <b:Tag>Hol991</b:Tag>
    <b:SourceType>Book</b:SourceType>
    <b:Guid>{2AF57134-C23A-4AA9-8876-08511EAA3260}</b:Guid>
    <b:Author>
      <b:Author>
        <b:NameList>
          <b:Person>
            <b:Last>Hollander</b:Last>
            <b:First>Myles</b:First>
          </b:Person>
          <b:Person>
            <b:Last>Wolfe</b:Last>
            <b:First>Douglas</b:First>
            <b:Middle>A.</b:Middle>
          </b:Person>
        </b:NameList>
      </b:Author>
    </b:Author>
    <b:Title>Nonparametric Statistical Methods</b:Title>
    <b:Year>1999</b:Year>
    <b:City>New York</b:City>
    <b:Publisher>John Wiley &amp; Sons</b:Publisher>
    <b:RefOrder>25</b:RefOrder>
  </b:Source>
  <b:Source>
    <b:Tag>Coh60</b:Tag>
    <b:SourceType>JournalArticle</b:SourceType>
    <b:Guid>{38077E33-72FE-4F1E-AC0B-BE5ED2C1086B}</b:Guid>
    <b:Author>
      <b:Author>
        <b:NameList>
          <b:Person>
            <b:Last>Cohen</b:Last>
            <b:First>J.</b:First>
          </b:Person>
        </b:NameList>
      </b:Author>
    </b:Author>
    <b:Title>A coefficient of agreement for nominal scales</b:Title>
    <b:Year>1960</b:Year>
    <b:Volume>20</b:Volume>
    <b:JournalName>Educational and Psychological Measurement</b:JournalName>
    <b:Pages>37-46</b:Pages>
    <b:RefOrder>26</b:RefOrder>
  </b:Source>
  <b:Source>
    <b:Tag>Agr021</b:Tag>
    <b:SourceType>Book</b:SourceType>
    <b:Guid>{768E44E4-7B0B-42E5-A9C2-AE0A567B35D5}</b:Guid>
    <b:Author>
      <b:Author>
        <b:NameList>
          <b:Person>
            <b:Last>Agresti</b:Last>
            <b:First>A.</b:First>
          </b:Person>
        </b:NameList>
      </b:Author>
    </b:Author>
    <b:Title>Categorical data analysis</b:Title>
    <b:Year>2002</b:Year>
    <b:City>New York</b:City>
    <b:Publisher>Wiley</b:Publisher>
    <b:RefOrder>27</b:RefOrder>
  </b:Source>
  <b:Source>
    <b:Tag>Hol731</b:Tag>
    <b:SourceType>Book</b:SourceType>
    <b:Guid>{5E2F060C-DD28-41F5-AE78-6325335C09AC}</b:Guid>
    <b:Author>
      <b:Author>
        <b:NameList>
          <b:Person>
            <b:Last>Hollander</b:Last>
            <b:First>,</b:First>
            <b:Middle>Myles</b:Middle>
          </b:Person>
          <b:Person>
            <b:Last>Wolfe</b:Last>
            <b:First>Douglas</b:First>
            <b:Middle>A.</b:Middle>
          </b:Person>
        </b:NameList>
      </b:Author>
    </b:Author>
    <b:Title>Nonparametric Statistical Methods</b:Title>
    <b:Year> 1973</b:Year>
    <b:City>New York</b:City>
    <b:Publisher>John Wiley &amp; Sons</b:Publisher>
    <b:RefOrder>28</b:RefOrder>
  </b:Source>
  <b:Source>
    <b:Tag>Agr022</b:Tag>
    <b:SourceType>Book</b:SourceType>
    <b:Guid>{082B8E33-0DD9-4DB7-9610-61B2CF38A520}</b:Guid>
    <b:Author>
      <b:Author>
        <b:NameList>
          <b:Person>
            <b:Last>Agresti</b:Last>
            <b:First>A.</b:First>
          </b:Person>
        </b:NameList>
      </b:Author>
    </b:Author>
    <b:Title>Categorical data analysis</b:Title>
    <b:Year>2002</b:Year>
    <b:City>New York</b:City>
    <b:Publisher>Wiley</b:Publisher>
    <b:RefOrder>29</b:RefOrder>
  </b:Source>
  <b:Source>
    <b:Tag>Esp10</b:Tag>
    <b:SourceType>Book</b:SourceType>
    <b:Guid>{7E18167E-39E6-4B8F-AFA7-FFAC560C67C4}</b:Guid>
    <b:Author>
      <b:Author>
        <b:NameList>
          <b:Person>
            <b:Last>Esposito Vinzi</b:Last>
            <b:First>V.</b:First>
          </b:Person>
          <b:Person>
            <b:Last>Chin</b:Last>
            <b:First>W.W.</b:First>
          </b:Person>
          <b:Person>
            <b:Last>Henseler</b:Last>
            <b:First>J.</b:First>
          </b:Person>
          <b:Person>
            <b:Last>Wang</b:Last>
            <b:First>H.</b:First>
          </b:Person>
        </b:NameList>
      </b:Author>
    </b:Author>
    <b:Title>Handbook of Partial Least Squares</b:Title>
    <b:Year>2010</b:Year>
    <b:Publisher>Springer</b:Publisher>
    <b:RefOrder>30</b:RefOrder>
  </b:Source>
  <b:Source>
    <b:Tag>Arm12</b:Tag>
    <b:SourceType>ArticleInAPeriodical</b:SourceType>
    <b:Guid>{35A98BD9-6D86-4505-A087-7515B53BBBBD}</b:Guid>
    <b:Author>
      <b:Author>
        <b:NameList>
          <b:Person>
            <b:Last>Monecke</b:Last>
            <b:First>Armin</b:First>
          </b:Person>
          <b:Person>
            <b:Last>Leisch</b:Last>
            <b:First>Friedrich</b:First>
          </b:Person>
        </b:NameList>
      </b:Author>
    </b:Author>
    <b:Title>semPLS: Structural Equation Modeling Using Partial Least Squares</b:Title>
    <b:PeriodicalTitle>Journal of Statistical Software</b:PeriodicalTitle>
    <b:Year>2012</b:Year>
    <b:RefOrder>31</b:RefOrder>
  </b:Source>
  <b:Source>
    <b:Tag>San13</b:Tag>
    <b:SourceType>Book</b:SourceType>
    <b:Guid>{F4C3CA0F-0038-450F-977C-435BD85E3A1A}</b:Guid>
    <b:Author>
      <b:Author>
        <b:NameList>
          <b:Person>
            <b:Last>Sanchez</b:Last>
            <b:First>G.</b:First>
          </b:Person>
        </b:NameList>
      </b:Author>
    </b:Author>
    <b:Title>PLS Path Modeling with R</b:Title>
    <b:Year>2013</b:Year>
    <b:City>Berkeley</b:City>
    <b:Publisher>Trowchez Editions</b:Publisher>
    <b:RefOrder>32</b:RefOrder>
  </b:Source>
  <b:Source>
    <b:Tag>For81</b:Tag>
    <b:SourceType>ArticleInAPeriodical</b:SourceType>
    <b:Guid>{625A0536-B815-47B9-8890-D50A81C8163A}</b:Guid>
    <b:Author>
      <b:Author>
        <b:NameList>
          <b:Person>
            <b:Last>Fornell</b:Last>
            <b:First>C.</b:First>
          </b:Person>
          <b:Person>
            <b:Last>Larcker</b:Last>
            <b:First>DF.</b:First>
          </b:Person>
        </b:NameList>
      </b:Author>
    </b:Author>
    <b:Title>Evaluating structural equation models with unobservablevariables and measurement error</b:Title>
    <b:Year>1981</b:Year>
    <b:PeriodicalTitle>Journal of Marketing Research</b:PeriodicalTitle>
    <b:Pages>39-50</b:Pages>
    <b:RefOrder>33</b:RefOrder>
  </b:Source>
  <b:Source>
    <b:Tag>Hen09</b:Tag>
    <b:SourceType>JournalArticle</b:SourceType>
    <b:Guid>{7B172B94-22A3-4A63-AB34-8F61625A0EB0}</b:Guid>
    <b:Author>
      <b:Author>
        <b:NameList>
          <b:Person>
            <b:Last>Henseler</b:Last>
            <b:First>J</b:First>
          </b:Person>
          <b:Person>
            <b:Last>Ringle</b:Last>
            <b:First>C.M.</b:First>
          </b:Person>
          <b:Person>
            <b:Last>Sinkovics</b:Last>
            <b:First>R.R.</b:First>
          </b:Person>
        </b:NameList>
      </b:Author>
    </b:Author>
    <b:Title>The Use of Partial Least Squares Path Modeling International Marketing</b:Title>
    <b:Year>2009</b:Year>
    <b:JournalName>Advances in International Marketing</b:JournalName>
    <b:Pages>277-319</b:Pages>
    <b:RefOrder>34</b:RefOrder>
  </b:Source>
  <b:Source>
    <b:Tag>Nun94</b:Tag>
    <b:SourceType>Book</b:SourceType>
    <b:Guid>{5019EE03-49B9-4EA7-AF82-AEAE9AAEA145}</b:Guid>
    <b:Author>
      <b:Author>
        <b:NameList>
          <b:Person>
            <b:Last>Nunnaly</b:Last>
            <b:First>J.C.</b:First>
          </b:Person>
          <b:Person>
            <b:Last>Bernstein</b:Last>
            <b:First>I.</b:First>
            <b:Middle>H.</b:Middle>
          </b:Person>
        </b:NameList>
      </b:Author>
    </b:Author>
    <b:Title>Psychometric Theory</b:Title>
    <b:Year>1994</b:Year>
    <b:City>New York</b:City>
    <b:RefOrder>35</b:RefOrder>
  </b:Source>
  <b:Source>
    <b:Tag>Ten05</b:Tag>
    <b:SourceType>ArticleInAPeriodical</b:SourceType>
    <b:Guid>{CB2C497B-EEAE-4E55-8D3D-D2920ECBC3E1}</b:Guid>
    <b:Author>
      <b:Author>
        <b:NameList>
          <b:Person>
            <b:Last>Tenenhaus</b:Last>
            <b:First>M.</b:First>
          </b:Person>
          <b:Person>
            <b:Last>Vinzi</b:Last>
            <b:First>V.</b:First>
          </b:Person>
          <b:Person>
            <b:Last>Chatelin</b:Last>
            <b:First>Y.</b:First>
          </b:Person>
          <b:Person>
            <b:Last>Lauro</b:Last>
            <b:First>C.</b:First>
          </b:Person>
        </b:NameList>
      </b:Author>
    </b:Author>
    <b:Title>PLS path modeling</b:Title>
    <b:PeriodicalTitle>Computacional statistics &amp; Data Analysis</b:PeriodicalTitle>
    <b:Year>2005</b:Year>
    <b:RefOrder>36</b:RefOrder>
  </b:Source>
  <b:Source>
    <b:Tag>Hor65</b:Tag>
    <b:SourceType>ArticleInAPeriodical</b:SourceType>
    <b:Guid>{37BB4049-DF7B-4A92-9D22-3F43A2DC0DFC}</b:Guid>
    <b:Author>
      <b:Author>
        <b:NameList>
          <b:Person>
            <b:Last>Horn</b:Last>
            <b:First>J.</b:First>
            <b:Middle>L.</b:Middle>
          </b:Person>
        </b:NameList>
      </b:Author>
    </b:Author>
    <b:Title>A rationale for the number of factors in factor analysis</b:Title>
    <b:Year>1965</b:Year>
    <b:Volume>30</b:Volume>
    <b:PeriodicalTitle>Psychometrika</b:PeriodicalTitle>
    <b:RefOrder>37</b:RefOrder>
  </b:Source>
  <b:Source>
    <b:Tag>Cro512</b:Tag>
    <b:SourceType>ArticleInAPeriodical</b:SourceType>
    <b:Guid>{06D546ED-2C0B-49FF-B791-2F4FD77D22C7}</b:Guid>
    <b:Author>
      <b:Author>
        <b:NameList>
          <b:Person>
            <b:Last>Cronbach</b:Last>
            <b:First>L.J.</b:First>
          </b:Person>
        </b:NameList>
      </b:Author>
    </b:Author>
    <b:Title>Coefficient alpha and the internal structure of tests</b:Title>
    <b:PeriodicalTitle>Psychometrika</b:PeriodicalTitle>
    <b:Year>1951</b:Year>
    <b:Volume>16</b:Volume>
    <b:RefOrder>38</b:RefOrder>
  </b:Source>
  <b:Source>
    <b:Tag>Chi98</b:Tag>
    <b:SourceType>ArticleInAPeriodical</b:SourceType>
    <b:Guid>{0DE7AED3-AA3B-4043-9C45-F9FB5DF0E073}</b:Guid>
    <b:Title>The partial least squares approach for structural equation modeling. in G. A.Marcoulides (Ed.)</b:Title>
    <b:Year>1998</b:Year>
    <b:City>London</b:City>
    <b:Publisher>Lawrence Erlbaum Associates</b:Publisher>
    <b:Author>
      <b:Author>
        <b:NameList>
          <b:Person>
            <b:Last>Chin</b:Last>
            <b:Middle>W.</b:Middle>
            <b:First>W.</b:First>
          </b:Person>
        </b:NameList>
      </b:Author>
    </b:Author>
    <b:PeriodicalTitle>Modern methods for business research</b:PeriodicalTitle>
    <b:Pages>295–236</b:Pages>
    <b:RefOrder>39</b:RefOrder>
  </b:Source>
  <b:Source>
    <b:Tag>Ama04</b:Tag>
    <b:SourceType>JournalArticle</b:SourceType>
    <b:Guid>{FAB7FB90-F93C-4AA6-8B46-3E4F12518FAC}</b:Guid>
    <b:Author>
      <b:Author>
        <b:NameList>
          <b:Person>
            <b:Last>Amato</b:Last>
            <b:First>S.</b:First>
          </b:Person>
          <b:Person>
            <b:Last>Esposito Vinzi</b:Last>
            <b:First>V.</b:First>
          </b:Person>
          <b:Person>
            <b:Last>Tenenhaus</b:Last>
            <b:First>M.</b:First>
          </b:Person>
        </b:NameList>
      </b:Author>
    </b:Author>
    <b:Title>A global goodness-of-fit index for PLS structural equation modeling</b:Title>
    <b:JournalName>Oral Communication to PLS Club, HEC School of Management</b:JournalName>
    <b:Year>2004</b:Year>
    <b:RefOrder>40</b:RefOrder>
  </b:Source>
  <b:Source>
    <b:Tag>Hos00</b:Tag>
    <b:SourceType>Book</b:SourceType>
    <b:Guid>{D6B36EAC-C11A-4C9A-8328-509F83774A09}</b:Guid>
    <b:Author>
      <b:Author>
        <b:NameList>
          <b:Person>
            <b:Last>Hosmer</b:Last>
            <b:First>David</b:First>
            <b:Middle>W.</b:Middle>
          </b:Person>
          <b:Person>
            <b:Last>Lemeshow</b:Last>
            <b:First>Stanley</b:First>
          </b:Person>
        </b:NameList>
      </b:Author>
    </b:Author>
    <b:Title>Applied Logistic Regression</b:Title>
    <b:Year>2000</b:Year>
    <b:City>New York</b:City>
    <b:Publisher>Wiley</b:Publisher>
    <b:RefOrder>2</b:RefOrder>
  </b:Source>
  <b:Source>
    <b:Tag>Wed742</b:Tag>
    <b:SourceType>ArticleInAPeriodical</b:SourceType>
    <b:Guid>{30A87311-5D6F-44D6-8110-9D7A950BA297}</b:Guid>
    <b:Author>
      <b:Author>
        <b:NameList>
          <b:Person>
            <b:Last>Wedderburn</b:Last>
            <b:First>R</b:First>
            <b:Middle>W M</b:Middle>
          </b:Person>
        </b:NameList>
      </b:Author>
    </b:Author>
    <b:Title>Quasilikelihood functions, generalized linear models and the Gauss-Newton method</b:Title>
    <b:Year>1974</b:Year>
    <b:PeriodicalTitle>Biometrika</b:PeriodicalTitle>
    <b:Pages>439–47</b:Pages>
    <b:RefOrder>1</b:RefOrder>
  </b:Source>
  <b:Source>
    <b:Tag>McC895</b:Tag>
    <b:SourceType>Book</b:SourceType>
    <b:Guid>{82194C16-E983-4DE4-8399-D036193E4EEF}</b:Guid>
    <b:Author>
      <b:Author>
        <b:NameList>
          <b:Person>
            <b:Last>McCullagh P. and Nelder</b:Last>
            <b:First>J.</b:First>
            <b:Middle>A.</b:Middle>
          </b:Person>
        </b:NameList>
      </b:Author>
    </b:Author>
    <b:Title>Generalized Linear Models. </b:Title>
    <b:Year>1989</b:Year>
    <b:City>London</b:City>
    <b:Publisher>Chapman and Hall</b:Publisher>
    <b:RefOrder>2</b:RefOrder>
  </b:Source>
  <b:Source>
    <b:Tag>Nag911</b:Tag>
    <b:SourceType>JournalArticle</b:SourceType>
    <b:Guid>{8E3224C2-C8A5-4E29-8909-186DA7E97C99}</b:Guid>
    <b:Author>
      <b:Author>
        <b:NameList>
          <b:Person>
            <b:Last>Nagelkerke</b:Last>
            <b:First>N.</b:First>
          </b:Person>
        </b:NameList>
      </b:Author>
    </b:Author>
    <b:Title>A note on a general definition of the coefficient of determination</b:Title>
    <b:JournalName>Biometrika</b:JournalName>
    <b:Year>1991</b:Year>
    <b:RefOrder>3</b:RefOrder>
  </b:Source>
  <b:Source>
    <b:Tag>Cam96</b:Tag>
    <b:SourceType>ArticleInAPeriodical</b:SourceType>
    <b:Guid>{35222B3D-7D36-428E-B6A8-2C50485DCA97}</b:Guid>
    <b:Author>
      <b:Author>
        <b:NameList>
          <b:Person>
            <b:Last>Cameron</b:Last>
            <b:First>A.C.</b:First>
          </b:Person>
          <b:Person>
            <b:Last>Windmeijer</b:Last>
            <b:First>F.A.G</b:First>
          </b:Person>
        </b:NameList>
      </b:Author>
    </b:Author>
    <b:Title>R2 measures for count data regression models with applications</b:Title>
    <b:Year>1996</b:Year>
    <b:PeriodicalTitle> J. Bus. Econom. Statist</b:PeriodicalTitle>
    <b:Pages>209–220</b:Pages>
    <b:RefOrder>4</b:RefOrder>
  </b:Source>
</b:Sources>
</file>

<file path=customXml/itemProps1.xml><?xml version="1.0" encoding="utf-8"?>
<ds:datastoreItem xmlns:ds="http://schemas.openxmlformats.org/officeDocument/2006/customXml" ds:itemID="{4C0B3703-DEEC-4008-A4BC-74AB1C90B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Relatório Estatístico1</Template>
  <TotalTime>2793</TotalTime>
  <Pages>3</Pages>
  <Words>748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4782</CharactersWithSpaces>
  <SharedDoc>false</SharedDoc>
  <HLinks>
    <vt:vector size="108" baseType="variant">
      <vt:variant>
        <vt:i4>7995427</vt:i4>
      </vt:variant>
      <vt:variant>
        <vt:i4>111</vt:i4>
      </vt:variant>
      <vt:variant>
        <vt:i4>0</vt:i4>
      </vt:variant>
      <vt:variant>
        <vt:i4>5</vt:i4>
      </vt:variant>
      <vt:variant>
        <vt:lpwstr>../../André/Desktop/ABG Consultoria/Clientes TC/Humberto/revisão/www.R-project.org</vt:lpwstr>
      </vt:variant>
      <vt:variant>
        <vt:lpwstr/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_Toc278565765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_Toc278565764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_Toc278565763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_Toc278565762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_Toc278565761</vt:lpwstr>
      </vt:variant>
      <vt:variant>
        <vt:i4>1441851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_Toc278565760</vt:lpwstr>
      </vt:variant>
      <vt:variant>
        <vt:i4>1376315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_Toc278565759</vt:lpwstr>
      </vt:variant>
      <vt:variant>
        <vt:i4>1376315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_Toc278565758</vt:lpwstr>
      </vt:variant>
      <vt:variant>
        <vt:i4>1376315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_Toc278565757</vt:lpwstr>
      </vt:variant>
      <vt:variant>
        <vt:i4>1376315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_Toc278565756</vt:lpwstr>
      </vt:variant>
      <vt:variant>
        <vt:i4>1376315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_Toc278565755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_Toc278817746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_Toc278817744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_Toc278817743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_Toc278817742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_Toc278817741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_Toc278817740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Baraky</dc:creator>
  <cp:keywords/>
  <dc:description/>
  <cp:lastModifiedBy>Data Talker 01</cp:lastModifiedBy>
  <cp:revision>95</cp:revision>
  <cp:lastPrinted>2023-06-17T22:36:00Z</cp:lastPrinted>
  <dcterms:created xsi:type="dcterms:W3CDTF">2023-03-27T11:41:00Z</dcterms:created>
  <dcterms:modified xsi:type="dcterms:W3CDTF">2023-06-18T14:42:00Z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3c90f300-9972-3d7d-8d11-6244a537968b</vt:lpwstr>
  </property>
  <property fmtid="{D5CDD505-2E9C-101B-9397-08002B2CF9AE}" pid="4" name="Mendeley Citation Style_1">
    <vt:lpwstr>http://www.zotero.org/styles/associacao-brasileira-de-normas-tecnicas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http://www.zotero.org/styles/associacao-brasileira-de-normas-tecnicas</vt:lpwstr>
  </property>
  <property fmtid="{D5CDD505-2E9C-101B-9397-08002B2CF9AE}" pid="12" name="Mendeley Recent Style Name 3_1">
    <vt:lpwstr>Associação Brasileira de Normas Técnicas (Portuguese - Brazil)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